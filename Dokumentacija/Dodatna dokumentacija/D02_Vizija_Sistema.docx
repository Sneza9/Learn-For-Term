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7C744E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LanTern</w:t>
      </w:r>
    </w:p>
    <w:p w:rsidR="003372D3" w:rsidRPr="003372D3" w:rsidRDefault="007C744E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7C744E">
      <w:pPr>
        <w:pStyle w:val="Title"/>
        <w:jc w:val="right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324AEB">
        <w:rPr>
          <w:sz w:val="28"/>
          <w:lang w:val="sr-Latn-CS"/>
        </w:rPr>
        <w:t>5</w:t>
      </w: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:rsidTr="008E029E">
        <w:tc>
          <w:tcPr>
            <w:tcW w:w="230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7C744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11.03.2021.</w:t>
            </w:r>
          </w:p>
        </w:tc>
        <w:tc>
          <w:tcPr>
            <w:tcW w:w="1152" w:type="dxa"/>
          </w:tcPr>
          <w:p w:rsidR="003372D3" w:rsidRPr="003372D3" w:rsidRDefault="007C744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7C744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verzija.</w:t>
            </w:r>
          </w:p>
        </w:tc>
        <w:tc>
          <w:tcPr>
            <w:tcW w:w="2304" w:type="dxa"/>
          </w:tcPr>
          <w:p w:rsidR="003372D3" w:rsidRPr="003372D3" w:rsidRDefault="007C744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20.03.2021.</w:t>
            </w:r>
          </w:p>
        </w:tc>
        <w:tc>
          <w:tcPr>
            <w:tcW w:w="1152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31.03.2021.</w:t>
            </w:r>
          </w:p>
        </w:tc>
        <w:tc>
          <w:tcPr>
            <w:tcW w:w="1152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74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01.04.2021.</w:t>
            </w:r>
          </w:p>
        </w:tc>
        <w:tc>
          <w:tcPr>
            <w:tcW w:w="1152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1.3</w:t>
            </w:r>
          </w:p>
        </w:tc>
        <w:tc>
          <w:tcPr>
            <w:tcW w:w="374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3372D3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7C744E" w:rsidRPr="003372D3">
        <w:tc>
          <w:tcPr>
            <w:tcW w:w="2304" w:type="dxa"/>
          </w:tcPr>
          <w:p w:rsidR="007C744E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D158A3">
              <w:rPr>
                <w:lang w:val="sr-Latn-CS"/>
              </w:rPr>
              <w:t>3</w:t>
            </w:r>
            <w:r>
              <w:rPr>
                <w:lang w:val="sr-Latn-CS"/>
              </w:rPr>
              <w:t>.04.2021.</w:t>
            </w:r>
          </w:p>
        </w:tc>
        <w:tc>
          <w:tcPr>
            <w:tcW w:w="1152" w:type="dxa"/>
          </w:tcPr>
          <w:p w:rsidR="007C744E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1.4</w:t>
            </w:r>
          </w:p>
        </w:tc>
        <w:tc>
          <w:tcPr>
            <w:tcW w:w="3744" w:type="dxa"/>
          </w:tcPr>
          <w:p w:rsidR="007C744E" w:rsidRPr="003372D3" w:rsidRDefault="0062761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7C744E" w:rsidRPr="003372D3" w:rsidRDefault="007C74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</w:t>
            </w:r>
          </w:p>
        </w:tc>
      </w:tr>
      <w:tr w:rsidR="00324AEB" w:rsidRPr="003372D3">
        <w:tc>
          <w:tcPr>
            <w:tcW w:w="2304" w:type="dxa"/>
          </w:tcPr>
          <w:p w:rsidR="00324AEB" w:rsidRDefault="00324AE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11.5.2021.</w:t>
            </w:r>
          </w:p>
        </w:tc>
        <w:tc>
          <w:tcPr>
            <w:tcW w:w="1152" w:type="dxa"/>
          </w:tcPr>
          <w:p w:rsidR="00324AEB" w:rsidRDefault="00324AE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1.5</w:t>
            </w:r>
          </w:p>
        </w:tc>
        <w:tc>
          <w:tcPr>
            <w:tcW w:w="3744" w:type="dxa"/>
          </w:tcPr>
          <w:p w:rsidR="00324AEB" w:rsidRPr="00324AEB" w:rsidRDefault="00324AEB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Prera</w:t>
            </w:r>
            <w:r>
              <w:rPr>
                <w:lang w:val="sr-Latn-RS"/>
              </w:rPr>
              <w:t>đena verzija</w:t>
            </w:r>
            <w:r w:rsidR="005A7B1E">
              <w:rPr>
                <w:lang w:val="sr-Latn-RS"/>
              </w:rPr>
              <w:t>.</w:t>
            </w:r>
          </w:p>
        </w:tc>
        <w:tc>
          <w:tcPr>
            <w:tcW w:w="2304" w:type="dxa"/>
          </w:tcPr>
          <w:p w:rsidR="00324AEB" w:rsidRDefault="00324AE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C72164">
        <w:rPr>
          <w:noProof/>
        </w:rPr>
        <w:t>5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D13D3D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396329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5F4DB3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="004B60BA">
        <w:rPr>
          <w:noProof/>
          <w:lang w:val="sr-Latn-CS"/>
        </w:rPr>
        <w:t>Registrovanje na platformu</w:t>
      </w:r>
      <w:r>
        <w:rPr>
          <w:noProof/>
        </w:rPr>
        <w:tab/>
      </w:r>
      <w:r w:rsidR="005F4DB3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4B60BA">
        <w:rPr>
          <w:noProof/>
          <w:lang w:val="sr-Latn-CS"/>
        </w:rPr>
        <w:t>Prijavljivanje na platformu</w:t>
      </w:r>
      <w:r>
        <w:rPr>
          <w:noProof/>
        </w:rPr>
        <w:tab/>
      </w:r>
      <w:r w:rsidR="005F4DB3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88502B">
        <w:rPr>
          <w:noProof/>
          <w:lang w:val="sr-Latn-CS"/>
        </w:rPr>
        <w:t>P</w:t>
      </w:r>
      <w:r w:rsidR="002D5CD2">
        <w:rPr>
          <w:noProof/>
          <w:lang w:val="sr-Latn-CS"/>
        </w:rPr>
        <w:t>rikaz</w:t>
      </w:r>
      <w:r w:rsidR="00A900D0">
        <w:rPr>
          <w:noProof/>
          <w:lang w:val="sr-Latn-CS"/>
        </w:rPr>
        <w:t xml:space="preserve"> i </w:t>
      </w:r>
      <w:r w:rsidR="0088502B">
        <w:rPr>
          <w:noProof/>
          <w:lang w:val="sr-Latn-CS"/>
        </w:rPr>
        <w:t xml:space="preserve">ažuriranje </w:t>
      </w:r>
      <w:r w:rsidR="00C10C6F">
        <w:rPr>
          <w:noProof/>
          <w:lang w:val="sr-Latn-CS"/>
        </w:rPr>
        <w:t>podataka o korisniku</w:t>
      </w:r>
      <w:r>
        <w:rPr>
          <w:noProof/>
        </w:rPr>
        <w:tab/>
      </w:r>
      <w:r w:rsidR="009D657E">
        <w:rPr>
          <w:noProof/>
        </w:rPr>
        <w:t>9</w:t>
      </w:r>
    </w:p>
    <w:p w:rsidR="00AD17B6" w:rsidRDefault="00AD17B6" w:rsidP="00EF29E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C82AE6">
        <w:rPr>
          <w:noProof/>
          <w:lang w:val="sr-Latn-CS"/>
        </w:rPr>
        <w:t>Kreiranje, prikaz, ažuriranje i brisanje oglasa</w:t>
      </w:r>
      <w:r>
        <w:rPr>
          <w:noProof/>
        </w:rPr>
        <w:tab/>
      </w:r>
      <w:r w:rsidR="009D657E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 w:rsidR="00EF29E7">
        <w:rPr>
          <w:noProof/>
          <w:lang w:val="sr-Latn-CS"/>
        </w:rPr>
        <w:t>5</w:t>
      </w:r>
      <w:r>
        <w:rPr>
          <w:noProof/>
          <w:sz w:val="24"/>
          <w:szCs w:val="24"/>
          <w:lang w:val="sr-Latn-CS"/>
        </w:rPr>
        <w:tab/>
      </w:r>
      <w:r w:rsidR="00305344">
        <w:rPr>
          <w:noProof/>
          <w:lang w:val="sr-Latn-CS"/>
        </w:rPr>
        <w:t>Kontaktiranje autora oglasa</w:t>
      </w:r>
      <w:r>
        <w:rPr>
          <w:noProof/>
        </w:rPr>
        <w:tab/>
      </w:r>
      <w:r w:rsidR="009D657E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</w:rPr>
      </w:pPr>
      <w:r w:rsidRPr="00A31FB7">
        <w:rPr>
          <w:noProof/>
          <w:lang w:val="sr-Latn-CS"/>
        </w:rPr>
        <w:t>7.</w:t>
      </w:r>
      <w:r w:rsidR="00EF29E7">
        <w:rPr>
          <w:noProof/>
          <w:lang w:val="sr-Latn-CS"/>
        </w:rPr>
        <w:t>6</w:t>
      </w:r>
      <w:r>
        <w:rPr>
          <w:noProof/>
          <w:sz w:val="24"/>
          <w:szCs w:val="24"/>
          <w:lang w:val="sr-Latn-CS"/>
        </w:rPr>
        <w:tab/>
      </w:r>
      <w:r w:rsidR="002E3CAA">
        <w:rPr>
          <w:noProof/>
          <w:lang w:val="sr-Latn-CS"/>
        </w:rPr>
        <w:t>Pretraga oglasa po različitim kriterijumima</w:t>
      </w:r>
      <w:r>
        <w:rPr>
          <w:noProof/>
        </w:rPr>
        <w:tab/>
      </w:r>
      <w:r w:rsidR="009D657E">
        <w:rPr>
          <w:noProof/>
        </w:rPr>
        <w:t>9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5F4DB3">
        <w:rPr>
          <w:noProof/>
        </w:rPr>
        <w:t>10</w:t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BA6FB7">
        <w:rPr>
          <w:noProof/>
        </w:rPr>
        <w:t>10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A6FB7">
        <w:rPr>
          <w:noProof/>
        </w:rPr>
        <w:t>10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BA6FB7">
        <w:rPr>
          <w:noProof/>
        </w:rPr>
        <w:t>10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BA6FB7">
        <w:rPr>
          <w:noProof/>
        </w:rPr>
        <w:t>10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D31DA0">
        <w:rPr>
          <w:noProof/>
        </w:rPr>
        <w:t>11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D31DA0">
        <w:rPr>
          <w:noProof/>
        </w:rPr>
        <w:t>11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 w:rsidR="00D31DA0">
        <w:rPr>
          <w:noProof/>
        </w:rPr>
        <w:t>11</w:t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bookmarkStart w:id="0" w:name="_GoBack"/>
      <w:bookmarkEnd w:id="0"/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E27BCA" w:rsidRDefault="00E27BCA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b/>
          <w:bCs/>
          <w:lang w:val="sr-Latn-CS"/>
        </w:rPr>
        <w:t>Learn for Term – 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u pogledu potreba krajnjih korisnika.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CF0F43" w:rsidRDefault="00EF23C8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platformu koja će biti razvijena od strane </w:t>
      </w:r>
      <w:r>
        <w:rPr>
          <w:b/>
          <w:bCs/>
          <w:lang w:val="sr-Latn-CS"/>
        </w:rPr>
        <w:t>3S</w:t>
      </w:r>
      <w:r w:rsidR="00CF0F43">
        <w:rPr>
          <w:b/>
          <w:bCs/>
          <w:lang w:val="sr-Latn-CS"/>
        </w:rPr>
        <w:t>Team</w:t>
      </w:r>
      <w:r w:rsidR="00CF0F43">
        <w:rPr>
          <w:lang w:val="sr-Latn-CS"/>
        </w:rPr>
        <w:t xml:space="preserve">-a. </w:t>
      </w:r>
      <w:r w:rsidR="00CF0F43">
        <w:rPr>
          <w:b/>
          <w:bCs/>
          <w:lang w:val="sr-Latn-CS"/>
        </w:rPr>
        <w:t>LanTern</w:t>
      </w:r>
      <w:r w:rsidR="00CF0F43">
        <w:rPr>
          <w:lang w:val="sr-Latn-CS"/>
        </w:rPr>
        <w:t xml:space="preserve"> predstavlja skraćenicu za </w:t>
      </w:r>
      <w:r w:rsidR="00CF0F43">
        <w:rPr>
          <w:b/>
          <w:bCs/>
          <w:lang w:val="sr-Latn-CS"/>
        </w:rPr>
        <w:t>Learn for Term</w:t>
      </w:r>
      <w:r w:rsidR="00CF0F43">
        <w:rPr>
          <w:lang w:val="sr-Latn-CS"/>
        </w:rPr>
        <w:t>. Namena sistema je efikasno pronalaženje predavača za privatne časove.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:rsidR="00DE518F" w:rsidRDefault="00A45A41" w:rsidP="00A45A41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A45A41" w:rsidRDefault="00E21881" w:rsidP="00E2188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LanTern – Predl</w:t>
      </w:r>
      <w:r w:rsidR="00044B33">
        <w:rPr>
          <w:lang w:val="sr-Latn-CS"/>
        </w:rPr>
        <w:t>og projekta, 3S-LanTern-01, V1.5</w:t>
      </w:r>
      <w:r>
        <w:rPr>
          <w:lang w:val="sr-Latn-CS"/>
        </w:rPr>
        <w:t>, 2021, 3STeam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:rsidR="00E061BD" w:rsidRPr="00482D19" w:rsidRDefault="001C7126" w:rsidP="007C6B66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sistem predstavlja </w:t>
      </w:r>
      <w:r>
        <w:rPr>
          <w:i/>
          <w:iCs/>
          <w:lang w:val="sr-Latn-CS"/>
        </w:rPr>
        <w:t>Web</w:t>
      </w:r>
      <w:r w:rsidR="00482D19">
        <w:rPr>
          <w:lang w:val="sr-Latn-CS"/>
        </w:rPr>
        <w:t xml:space="preserve"> platformu čija je namena bolji i efikasan pronalazak predavača za privatne časove. Karakterističan sadržaj ove </w:t>
      </w:r>
      <w:r w:rsidR="00482D19">
        <w:rPr>
          <w:i/>
          <w:iCs/>
          <w:lang w:val="sr-Latn-CS"/>
        </w:rPr>
        <w:t>Web</w:t>
      </w:r>
      <w:r w:rsidR="00482D19">
        <w:rPr>
          <w:lang w:val="sr-Latn-CS"/>
        </w:rPr>
        <w:t xml:space="preserve"> platforme predstavljaju oglasi na kojima se</w:t>
      </w:r>
      <w:r w:rsidR="00F007CA">
        <w:rPr>
          <w:lang w:val="sr-Latn-CS"/>
        </w:rPr>
        <w:t xml:space="preserve"> između ostalog</w:t>
      </w:r>
      <w:r w:rsidR="00750D43">
        <w:rPr>
          <w:lang w:val="sr-Latn-CS"/>
        </w:rPr>
        <w:t>,</w:t>
      </w:r>
      <w:r w:rsidR="00482D19">
        <w:rPr>
          <w:lang w:val="sr-Latn-CS"/>
        </w:rPr>
        <w:t xml:space="preserve"> nalaze</w:t>
      </w:r>
      <w:r w:rsidR="007524A6">
        <w:rPr>
          <w:lang w:val="sr-Latn-CS"/>
        </w:rPr>
        <w:t xml:space="preserve"> i</w:t>
      </w:r>
      <w:r w:rsidR="00482D19">
        <w:rPr>
          <w:lang w:val="sr-Latn-CS"/>
        </w:rPr>
        <w:t xml:space="preserve"> osnovni podaci o </w:t>
      </w:r>
      <w:r w:rsidR="00EE3589">
        <w:rPr>
          <w:lang w:val="sr-Latn-CS"/>
        </w:rPr>
        <w:t>korisnicima</w:t>
      </w:r>
      <w:r w:rsidR="0016399B">
        <w:rPr>
          <w:lang w:val="sr-Latn-CS"/>
        </w:rPr>
        <w:t xml:space="preserve"> (učenik-predavač)</w:t>
      </w:r>
      <w:r w:rsidR="00EE3589">
        <w:rPr>
          <w:lang w:val="sr-Latn-CS"/>
        </w:rPr>
        <w:t>.</w:t>
      </w:r>
    </w:p>
    <w:p w:rsidR="00712834" w:rsidRDefault="000C06A2" w:rsidP="000C06A2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će takođe omogućiti </w:t>
      </w:r>
      <w:r w:rsidR="00B5591D">
        <w:rPr>
          <w:lang w:val="sr-Latn-CS"/>
        </w:rPr>
        <w:t>kontakt između učenika i predavača, kao i kontakt administratora.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:rsidTr="008E029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0817C9">
            <w:pPr>
              <w:pStyle w:val="BodyText"/>
              <w:keepNext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6F70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Pronalazak usluga privatnih časova, zbog distribuiranih i povremeno neažurnih informacija, kao i manjak časova održanih na kvalitetnom nivou.</w:t>
            </w:r>
          </w:p>
        </w:tc>
      </w:tr>
      <w:tr w:rsidR="00206E1F" w:rsidRPr="003372D3" w:rsidTr="008E029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0817C9">
            <w:pPr>
              <w:pStyle w:val="BodyText"/>
              <w:keepNext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E519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Osobe zainteresovane za privatne časove (učenike, studente, pojedince) i predavače.</w:t>
            </w:r>
          </w:p>
        </w:tc>
      </w:tr>
      <w:tr w:rsidR="00206E1F" w:rsidRPr="003372D3" w:rsidTr="008E029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0817C9">
            <w:pPr>
              <w:pStyle w:val="BodyText"/>
              <w:keepNext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E5193" w:rsidP="00AD4E1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Nepristupačnost i nepouzdanost traženih informacija</w:t>
            </w:r>
            <w:r w:rsidR="00AD4E1B">
              <w:rPr>
                <w:lang w:val="sr-Latn-CS"/>
              </w:rPr>
              <w:t>.</w:t>
            </w:r>
          </w:p>
        </w:tc>
      </w:tr>
      <w:tr w:rsidR="00206E1F" w:rsidRPr="003372D3" w:rsidTr="008E029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0817C9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F65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Poboljšati efikasnost pronalaženja isplativih i kvalitetnih predavača i pouzdanost informacija. Rešenje će takođe, pomoći predavačima da se izbore za bolji položaj na tržištu.</w:t>
            </w:r>
          </w:p>
        </w:tc>
      </w:tr>
    </w:tbl>
    <w:p w:rsidR="00206E1F" w:rsidRDefault="00206E1F">
      <w:pPr>
        <w:rPr>
          <w:lang w:val="sr-Latn-CS"/>
        </w:rPr>
      </w:pPr>
    </w:p>
    <w:p w:rsidR="00AF654D" w:rsidRDefault="00AF654D">
      <w:pPr>
        <w:rPr>
          <w:lang w:val="sr-Latn-CS"/>
        </w:rPr>
      </w:pPr>
    </w:p>
    <w:p w:rsidR="00AF654D" w:rsidRDefault="00AF654D">
      <w:pPr>
        <w:rPr>
          <w:lang w:val="sr-Latn-CS"/>
        </w:rPr>
      </w:pPr>
    </w:p>
    <w:p w:rsidR="00AF654D" w:rsidRDefault="00AF654D">
      <w:pPr>
        <w:rPr>
          <w:lang w:val="sr-Latn-CS"/>
        </w:rPr>
      </w:pPr>
    </w:p>
    <w:p w:rsidR="00AF654D" w:rsidRPr="003372D3" w:rsidRDefault="00AF654D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:rsidTr="008E029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 w:rsidP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F65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Osobama zainteresovanim za privatne časove (učenicima, studentima, pojedincima) i predavačima.</w:t>
            </w:r>
          </w:p>
        </w:tc>
      </w:tr>
      <w:tr w:rsidR="00206E1F" w:rsidRPr="003372D3" w:rsidTr="008E029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F654D" w:rsidP="00044B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efikasnu </w:t>
            </w:r>
            <w:r w:rsidR="00033832">
              <w:rPr>
                <w:lang w:val="sr-Latn-CS"/>
              </w:rPr>
              <w:t>pretragu i dobru informisanost pre zakazivanja časova</w:t>
            </w:r>
            <w:r w:rsidR="00044B33">
              <w:rPr>
                <w:lang w:val="sr-Latn-CS"/>
              </w:rPr>
              <w:t xml:space="preserve"> kao i kontaktiranje profesora.</w:t>
            </w:r>
          </w:p>
        </w:tc>
      </w:tr>
      <w:tr w:rsidR="00206E1F" w:rsidRPr="003372D3" w:rsidTr="008E029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33832" w:rsidRDefault="00033832">
            <w:pPr>
              <w:pStyle w:val="BodyText"/>
              <w:ind w:left="0"/>
              <w:rPr>
                <w:lang w:val="sr-Latn-CS"/>
              </w:rPr>
            </w:pPr>
            <w:r>
              <w:rPr>
                <w:i/>
                <w:iCs/>
                <w:lang w:val="sr-Latn-CS"/>
              </w:rPr>
              <w:t>Web</w:t>
            </w:r>
            <w:r>
              <w:rPr>
                <w:lang w:val="sr-Latn-CS"/>
              </w:rPr>
              <w:t xml:space="preserve"> aplikacija.</w:t>
            </w:r>
          </w:p>
        </w:tc>
      </w:tr>
      <w:tr w:rsidR="00206E1F" w:rsidRPr="003372D3" w:rsidTr="008E029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3383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Osobama zainteresovanim za privatne časove omogućava pronalaženje odgovarajućeg i povoljnijeg predavača, dok predavačima omogućava veću šansu za pronalazak posla.</w:t>
            </w:r>
          </w:p>
        </w:tc>
      </w:tr>
      <w:tr w:rsidR="00206E1F" w:rsidRPr="003372D3" w:rsidTr="008E029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033832" w:rsidRDefault="0003383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Reklamiranja i pronalaska informacija po raznim forumima, društvenim mrežama i oglasnim tablama. Takođe i nekih postojećih </w:t>
            </w:r>
            <w:r>
              <w:rPr>
                <w:i/>
                <w:iCs/>
                <w:lang w:val="sr-Latn-CS"/>
              </w:rPr>
              <w:t>Web</w:t>
            </w:r>
            <w:r>
              <w:rPr>
                <w:lang w:val="sr-Latn-CS"/>
              </w:rPr>
              <w:t xml:space="preserve"> sajtova za pronalazak privatnih časova.</w:t>
            </w:r>
          </w:p>
        </w:tc>
      </w:tr>
      <w:tr w:rsidR="00206E1F" w:rsidRPr="003372D3" w:rsidTr="008E029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 w:themeFill="background1" w:themeFillShade="E6"/>
          </w:tcPr>
          <w:p w:rsidR="00206E1F" w:rsidRPr="00AF654D" w:rsidRDefault="00143087">
            <w:pPr>
              <w:pStyle w:val="BodyText"/>
              <w:ind w:left="72"/>
              <w:rPr>
                <w:b/>
                <w:bCs/>
                <w:iCs/>
                <w:lang w:val="sr-Latn-CS"/>
              </w:rPr>
            </w:pPr>
            <w:r w:rsidRPr="00AF654D">
              <w:rPr>
                <w:b/>
                <w:bCs/>
                <w:iCs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03383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lako dostupne, pouzdane informacije, unutar centralizovanog sistema.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206E1F" w:rsidRPr="002D3891" w:rsidRDefault="002D3891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b/>
          <w:bCs/>
          <w:lang w:val="sr-Latn-CS"/>
        </w:rPr>
        <w:t>LanTern</w:t>
      </w:r>
      <w:r w:rsidR="00EA7804">
        <w:rPr>
          <w:lang w:val="sr-Latn-CS"/>
        </w:rPr>
        <w:t xml:space="preserve"> sistema. Postoje 3</w:t>
      </w:r>
      <w:r>
        <w:rPr>
          <w:lang w:val="sr-Latn-CS"/>
        </w:rPr>
        <w:t xml:space="preserve"> tipa korisnika: adm</w:t>
      </w:r>
      <w:r w:rsidR="00652CDD">
        <w:rPr>
          <w:lang w:val="sr-Latn-CS"/>
        </w:rPr>
        <w:t>inistrator platforme, učenik-</w:t>
      </w:r>
      <w:r w:rsidR="00EA7804">
        <w:rPr>
          <w:lang w:val="sr-Latn-CS"/>
        </w:rPr>
        <w:t>predavač</w:t>
      </w:r>
      <w:r>
        <w:rPr>
          <w:lang w:val="sr-Latn-CS"/>
        </w:rPr>
        <w:t xml:space="preserve"> i posetilac platforme.</w:t>
      </w:r>
    </w:p>
    <w:p w:rsidR="00206E1F" w:rsidRPr="002D3891" w:rsidRDefault="00B849B5" w:rsidP="002D3891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39103B" w:rsidRDefault="002D3891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i/ili mobilnom uređaju. Najčešće su to osobe koje kod kuće poseduju personalne računare i/ili mobilne uređaje, kao i pristup Internetu.</w:t>
      </w:r>
    </w:p>
    <w:p w:rsidR="009B2233" w:rsidRPr="002D3891" w:rsidRDefault="002D3891" w:rsidP="009B2233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namenjena osobama koje žele da prošire svoje znanje i/ili steknu n</w:t>
      </w:r>
      <w:r w:rsidR="00652CDD">
        <w:rPr>
          <w:lang w:val="sr-Latn-CS"/>
        </w:rPr>
        <w:t>ovo. Kao rezultat, ova platforma</w:t>
      </w:r>
      <w:r>
        <w:rPr>
          <w:lang w:val="sr-Latn-CS"/>
        </w:rPr>
        <w:t xml:space="preserve"> će biti projektovana da bude fleksibilna i pogodna za korišćenje i na mobilnim </w:t>
      </w:r>
      <w:r w:rsidR="00C05E4B">
        <w:rPr>
          <w:lang w:val="sr-Latn-CS"/>
        </w:rPr>
        <w:t xml:space="preserve">uređajima. </w:t>
      </w:r>
    </w:p>
    <w:p w:rsidR="0039103B" w:rsidRPr="009E0063" w:rsidRDefault="00C05E4B" w:rsidP="009B2233">
      <w:pPr>
        <w:pStyle w:val="BodyText"/>
      </w:pP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što je više moguće zasnovana na podacima koji se čuvaju u bazi podataka, što će omogućiti jednostavnije modifikacije.</w:t>
      </w:r>
    </w:p>
    <w:p w:rsidR="00206E1F" w:rsidRPr="007844D7" w:rsidRDefault="00D44844" w:rsidP="007844D7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t>Profili korisnika</w:t>
      </w:r>
      <w:bookmarkEnd w:id="10"/>
    </w:p>
    <w:p w:rsidR="003B1702" w:rsidRPr="007844D7" w:rsidRDefault="007844D7" w:rsidP="003B1702">
      <w:pPr>
        <w:pStyle w:val="BodyText"/>
        <w:rPr>
          <w:bCs/>
          <w:lang w:val="sr-Latn-CS"/>
        </w:rPr>
      </w:pPr>
      <w:r>
        <w:rPr>
          <w:b/>
          <w:lang w:val="sr-Latn-CS"/>
        </w:rPr>
        <w:t>Administrator platforme (skraćeno administrator):</w:t>
      </w:r>
    </w:p>
    <w:p w:rsidR="00495F44" w:rsidRDefault="00495F44" w:rsidP="00804367">
      <w:pPr>
        <w:pStyle w:val="BodyText"/>
        <w:rPr>
          <w:lang w:val="sr-Latn-RS"/>
        </w:rPr>
      </w:pPr>
      <w:r>
        <w:rPr>
          <w:lang w:val="sr-Latn-RS"/>
        </w:rPr>
        <w:t>Administrator je zadužen za instaliranje, konfigurisanje i kasnije održavanje konfiguracije platforme. Takođe, biće zadužen za „nadgledanje“ pravilnog korišćenja platforme. Odnosno, imaće</w:t>
      </w:r>
      <w:r w:rsidR="00FC43C2">
        <w:rPr>
          <w:lang w:val="sr-Latn-RS"/>
        </w:rPr>
        <w:t xml:space="preserve"> </w:t>
      </w:r>
      <w:r w:rsidR="00652CDD">
        <w:rPr>
          <w:lang w:val="sr-Latn-RS"/>
        </w:rPr>
        <w:t xml:space="preserve">mogućnost blokiranja korisnika kao i </w:t>
      </w:r>
      <w:r w:rsidR="00FC43C2">
        <w:rPr>
          <w:lang w:val="sr-Latn-RS"/>
        </w:rPr>
        <w:t>brisanje oglasa po potrebi.</w:t>
      </w:r>
    </w:p>
    <w:p w:rsidR="009075F6" w:rsidRPr="004F4356" w:rsidRDefault="00495F44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za po</w:t>
      </w:r>
      <w:r w:rsidR="003E1C81">
        <w:rPr>
          <w:lang w:val="sr-Latn-CS"/>
        </w:rPr>
        <w:t>četak, naći će se Snežana Spasić</w:t>
      </w:r>
      <w:r w:rsidR="00FB472C">
        <w:rPr>
          <w:lang w:val="sr-Latn-CS"/>
        </w:rPr>
        <w:t>, a zatim će se pronaći adekvatna osoba sa visokim nivoom poznavanja rada na računaru i admini</w:t>
      </w:r>
      <w:r w:rsidR="004F4356">
        <w:rPr>
          <w:lang w:val="sr-Latn-CS"/>
        </w:rPr>
        <w:t xml:space="preserve">stracije </w:t>
      </w:r>
      <w:r w:rsidR="004F4356">
        <w:rPr>
          <w:i/>
          <w:iCs/>
          <w:lang w:val="sr-Latn-CS"/>
        </w:rPr>
        <w:t>Web</w:t>
      </w:r>
      <w:r w:rsidR="004F4356">
        <w:rPr>
          <w:lang w:val="sr-Latn-CS"/>
        </w:rPr>
        <w:t xml:space="preserve"> servera.</w:t>
      </w:r>
    </w:p>
    <w:p w:rsidR="00655B43" w:rsidRDefault="004F4356" w:rsidP="00225206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funkcionalnostima sistema.</w:t>
      </w:r>
    </w:p>
    <w:p w:rsidR="00655B43" w:rsidRPr="003372D3" w:rsidRDefault="00655B43" w:rsidP="00655B43">
      <w:pPr>
        <w:pStyle w:val="BodyText"/>
        <w:ind w:left="0"/>
        <w:rPr>
          <w:lang w:val="sr-Latn-CS"/>
        </w:rPr>
      </w:pPr>
    </w:p>
    <w:p w:rsidR="00206E1F" w:rsidRPr="00655B43" w:rsidRDefault="00FC43C2" w:rsidP="009B2233">
      <w:pPr>
        <w:pStyle w:val="BodyText"/>
        <w:rPr>
          <w:bCs/>
          <w:lang w:val="sr-Latn-CS"/>
        </w:rPr>
      </w:pPr>
      <w:r>
        <w:rPr>
          <w:b/>
          <w:lang w:val="sr-Latn-CS"/>
        </w:rPr>
        <w:t>U</w:t>
      </w:r>
      <w:r w:rsidR="00170271">
        <w:rPr>
          <w:b/>
          <w:lang w:val="sr-Latn-RS"/>
        </w:rPr>
        <w:t>čenik-</w:t>
      </w:r>
      <w:r w:rsidR="00655B43">
        <w:rPr>
          <w:b/>
          <w:lang w:val="sr-Latn-CS"/>
        </w:rPr>
        <w:t>Predavač:</w:t>
      </w:r>
    </w:p>
    <w:p w:rsidR="00C45B58" w:rsidRPr="006F20C6" w:rsidRDefault="00170271" w:rsidP="00C503E4">
      <w:pPr>
        <w:pStyle w:val="BodyText"/>
        <w:rPr>
          <w:lang w:val="sr-Latn-CS"/>
        </w:rPr>
      </w:pPr>
      <w:r>
        <w:rPr>
          <w:lang w:val="sr-Latn-CS"/>
        </w:rPr>
        <w:t>Korisnik Učenik-</w:t>
      </w:r>
      <w:r w:rsidR="00C236A2">
        <w:rPr>
          <w:lang w:val="sr-Latn-CS"/>
        </w:rPr>
        <w:t xml:space="preserve">Predavač je zadužen za održavanje relevantnosti ličnih podataka. Poseduje mogućnost </w:t>
      </w:r>
      <w:r w:rsidR="006F20C6">
        <w:rPr>
          <w:lang w:val="sr-Latn-CS"/>
        </w:rPr>
        <w:t>postavljanja oglasa, kao i upravljanja svo</w:t>
      </w:r>
      <w:r>
        <w:rPr>
          <w:lang w:val="sr-Latn-CS"/>
        </w:rPr>
        <w:t xml:space="preserve">jim oglasima i pregleda drugih. </w:t>
      </w:r>
    </w:p>
    <w:p w:rsidR="009075F6" w:rsidRPr="001005A0" w:rsidRDefault="006F20C6" w:rsidP="00C503E4">
      <w:pPr>
        <w:pStyle w:val="BodyText"/>
        <w:rPr>
          <w:lang w:val="sr-Latn-CS"/>
        </w:rPr>
      </w:pPr>
      <w:r>
        <w:rPr>
          <w:lang w:val="sr-Latn-CS"/>
        </w:rPr>
        <w:t xml:space="preserve">U ulozi </w:t>
      </w:r>
      <w:r w:rsidR="00B5350B">
        <w:rPr>
          <w:lang w:val="sr-Latn-CS"/>
        </w:rPr>
        <w:t>Učenik-Predavač se može naći osoba sa adekvatnim nivoom znanja ili osoba koja želi da usavrši svoje znanje odnosno nauči nešto novo.</w:t>
      </w:r>
    </w:p>
    <w:p w:rsidR="00C503E4" w:rsidRDefault="00170271" w:rsidP="00C34E0C">
      <w:pPr>
        <w:pStyle w:val="BodyText"/>
        <w:rPr>
          <w:lang w:val="sr-Latn-CS"/>
        </w:rPr>
      </w:pPr>
      <w:r>
        <w:rPr>
          <w:lang w:val="sr-Latn-CS"/>
        </w:rPr>
        <w:lastRenderedPageBreak/>
        <w:t>Ovaj tip korisnika</w:t>
      </w:r>
      <w:r w:rsidR="00C47FAD">
        <w:rPr>
          <w:lang w:val="sr-Latn-CS"/>
        </w:rPr>
        <w:t xml:space="preserve"> će imati pristup funkcionalnostima sistema koje su defi</w:t>
      </w:r>
      <w:r>
        <w:rPr>
          <w:lang w:val="sr-Latn-CS"/>
        </w:rPr>
        <w:t>nisane za upravljanje oglasima (postavljanje/ažuriranje/brisanje)</w:t>
      </w:r>
      <w:r w:rsidR="00A13298">
        <w:rPr>
          <w:lang w:val="sr-Latn-CS"/>
        </w:rPr>
        <w:t xml:space="preserve"> kao i p</w:t>
      </w:r>
      <w:r w:rsidR="00A75629">
        <w:rPr>
          <w:lang w:val="sr-Latn-CS"/>
        </w:rPr>
        <w:t>regled drugih</w:t>
      </w:r>
      <w:r w:rsidR="00A13298">
        <w:rPr>
          <w:lang w:val="sr-Latn-CS"/>
        </w:rPr>
        <w:t xml:space="preserve"> oglasa. </w:t>
      </w:r>
      <w:r w:rsidR="00C34E0C">
        <w:rPr>
          <w:lang w:val="sr-Latn-CS"/>
        </w:rPr>
        <w:t>Pored toga, imaće pristup izmeni ličnih podataka.</w:t>
      </w:r>
    </w:p>
    <w:p w:rsidR="00206E1F" w:rsidRPr="003372D3" w:rsidRDefault="005C5F49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 platforme:</w:t>
      </w:r>
    </w:p>
    <w:p w:rsidR="00994BBB" w:rsidRDefault="00994BBB" w:rsidP="002D5541">
      <w:pPr>
        <w:pStyle w:val="BodyText"/>
        <w:rPr>
          <w:lang w:val="sr-Latn-CS"/>
        </w:rPr>
      </w:pPr>
      <w:r>
        <w:rPr>
          <w:lang w:val="sr-Latn-CS"/>
        </w:rPr>
        <w:t>Posetilac platforme je osoba zainteresovana za pru</w:t>
      </w:r>
      <w:r w:rsidR="00BD0064">
        <w:rPr>
          <w:lang w:val="sr-Latn-CS"/>
        </w:rPr>
        <w:t>ž</w:t>
      </w:r>
      <w:r>
        <w:rPr>
          <w:lang w:val="sr-Latn-CS"/>
        </w:rPr>
        <w:t>anje usluge privatnih časova ili pohađanje istih.</w:t>
      </w:r>
    </w:p>
    <w:p w:rsidR="004E6C9A" w:rsidRPr="003372D3" w:rsidRDefault="00994BBB" w:rsidP="00BD0064">
      <w:pPr>
        <w:pStyle w:val="BodyText"/>
        <w:rPr>
          <w:lang w:val="sr-Latn-CS"/>
        </w:rPr>
      </w:pPr>
      <w:r>
        <w:rPr>
          <w:lang w:val="sr-Latn-CS"/>
        </w:rPr>
        <w:t xml:space="preserve">Posetilac platforme ima na raspolaganju ograničen (minimalni) skup funkcionalnosti. </w:t>
      </w:r>
      <w:r w:rsidR="00511647">
        <w:rPr>
          <w:lang w:val="sr-Latn-CS"/>
        </w:rPr>
        <w:t>Pored toga, može se registrovati na platformu</w:t>
      </w:r>
      <w:r w:rsidR="00BD0064">
        <w:rPr>
          <w:lang w:val="sr-Latn-CS"/>
        </w:rPr>
        <w:t>.</w:t>
      </w:r>
    </w:p>
    <w:p w:rsidR="00206E1F" w:rsidRPr="0067154F" w:rsidRDefault="00B849B5" w:rsidP="0067154F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150CC1" w:rsidRPr="003F0924" w:rsidRDefault="0067154F" w:rsidP="00150CC1">
      <w:pPr>
        <w:pStyle w:val="BodyText"/>
      </w:pPr>
      <w:r>
        <w:rPr>
          <w:lang w:val="sr-Latn-CS"/>
        </w:rPr>
        <w:t xml:space="preserve">Korisnici sistema pristupaju </w:t>
      </w:r>
      <w:r w:rsidR="003F0924">
        <w:rPr>
          <w:lang w:val="sr-Latn-CS"/>
        </w:rPr>
        <w:t>sistemu</w:t>
      </w:r>
      <w:r>
        <w:rPr>
          <w:lang w:val="sr-Latn-CS"/>
        </w:rPr>
        <w:t xml:space="preserve"> preko </w:t>
      </w:r>
      <w:r>
        <w:rPr>
          <w:i/>
          <w:iCs/>
          <w:lang w:val="sr-Latn-CS"/>
        </w:rPr>
        <w:t>Web</w:t>
      </w:r>
      <w:r>
        <w:rPr>
          <w:lang w:val="sr-Latn-CS"/>
        </w:rPr>
        <w:t>-a, što zahteva minimum modemsku Internet konekciju. Ne postoje posebna ograničenja</w:t>
      </w:r>
      <w:r w:rsidR="00DD2FAA">
        <w:rPr>
          <w:lang w:val="sr-Latn-CS"/>
        </w:rPr>
        <w:t xml:space="preserve"> u pogledu okruženja.</w:t>
      </w:r>
    </w:p>
    <w:p w:rsidR="00206E1F" w:rsidRPr="00DD2FAA" w:rsidRDefault="00D44844" w:rsidP="00DD2FAA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:rsidR="00DD2FAA" w:rsidRDefault="00DD2FAA" w:rsidP="00DD2FAA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ili ličnih iskustava su:</w:t>
      </w:r>
    </w:p>
    <w:p w:rsidR="00DD2FAA" w:rsidRDefault="00DD2FAA" w:rsidP="00DD2FA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b/>
          <w:bCs/>
          <w:lang w:val="sr-Latn-CS"/>
        </w:rPr>
        <w:t>Postavljanje oglasa.</w:t>
      </w:r>
      <w:r>
        <w:rPr>
          <w:lang w:val="sr-Latn-CS"/>
        </w:rPr>
        <w:t xml:space="preserve"> Mali izbor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platformi koje pružaju jednostavan i efikasan mehanizam postavljanja oglasa kako za predavače, tako i za osobe zainteresovane za pohađanje privatnih časova.</w:t>
      </w:r>
    </w:p>
    <w:p w:rsidR="003F0924" w:rsidRDefault="003F0924" w:rsidP="00DD2FA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b/>
          <w:bCs/>
          <w:lang w:val="sr-Latn-CS"/>
        </w:rPr>
        <w:t>Pregled oglasa.</w:t>
      </w:r>
      <w:r>
        <w:rPr>
          <w:lang w:val="sr-Latn-CS"/>
        </w:rPr>
        <w:t xml:space="preserve"> Skup funkcionalnosti koje se odnose na filtriranje oglasa po određenim kriterijumima.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B46D71" w:rsidRPr="003372D3" w:rsidRDefault="00D11897" w:rsidP="00D11897">
      <w:pPr>
        <w:pStyle w:val="BodyText"/>
        <w:rPr>
          <w:lang w:val="sr-Latn-CS"/>
        </w:rPr>
      </w:pPr>
      <w:r>
        <w:rPr>
          <w:lang w:val="sr-Latn-CS"/>
        </w:rPr>
        <w:t>Istraživanje vezano za analizu postojećih proizvoda, koji bi u potpunosti rešili navedene probleme je pokazalo da trenutno na tržištu ne postoje adekvatna rešenja. Postojeća rešenja zadovoljavaju samo određeni skup funkcionalnosti.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D11897" w:rsidRDefault="00D11897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platforme, kontekst u kome sistem treba da funkcioniše i konfiguracija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</w:p>
    <w:p w:rsidR="00206E1F" w:rsidRPr="002B3FB3" w:rsidRDefault="002B3FB3" w:rsidP="00732741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pružiti bolje usluge u odnosu na postojeća rešenja. Sistem će koristiti novi </w:t>
      </w:r>
      <w:r>
        <w:rPr>
          <w:i/>
          <w:iCs/>
          <w:lang w:val="sr-Latn-CS"/>
        </w:rPr>
        <w:t>DBMS</w:t>
      </w:r>
      <w:r>
        <w:rPr>
          <w:lang w:val="sr-Latn-CS"/>
        </w:rPr>
        <w:t xml:space="preserve">, instaliran na mašini koja će predstavljati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 same platforme. Dijagram koji pokazuje kontekst </w:t>
      </w:r>
      <w:r w:rsidR="00E83C87">
        <w:rPr>
          <w:lang w:val="sr-Latn-CS"/>
        </w:rPr>
        <w:t>sistema je dat na slici 6.1.1.</w:t>
      </w:r>
    </w:p>
    <w:p w:rsidR="00206E1F" w:rsidRPr="004C3E86" w:rsidRDefault="006A1727" w:rsidP="00F06298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će biti zasnovan na klijent-server arhitekturi (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aplikacija ilustrovana na slici 6.1.2). Serverski deo će se izvršavati u kontekstu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servera na personalnom </w:t>
      </w:r>
      <w:r w:rsidR="005C518F">
        <w:rPr>
          <w:lang w:val="sr-Latn-CS"/>
        </w:rPr>
        <w:t>računaru koji je za to namenjen.</w:t>
      </w:r>
      <w:r w:rsidR="004C3E86">
        <w:rPr>
          <w:lang w:val="sr-Latn-CS"/>
        </w:rPr>
        <w:t xml:space="preserve"> Serverske komponente će komunicirati sa </w:t>
      </w:r>
      <w:r w:rsidR="004C3E86">
        <w:rPr>
          <w:i/>
          <w:iCs/>
          <w:lang w:val="sr-Latn-CS"/>
        </w:rPr>
        <w:t>DBMS</w:t>
      </w:r>
      <w:r w:rsidR="004C3E86">
        <w:rPr>
          <w:lang w:val="sr-Latn-CS"/>
        </w:rPr>
        <w:t>-om koji se nalazi na istoj mašini.</w:t>
      </w:r>
    </w:p>
    <w:p w:rsidR="00206E1F" w:rsidRPr="004C3E86" w:rsidRDefault="004C3E86" w:rsidP="00F06298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se izvršava na personalnim računarima, odnosno mobilnim uređajima, u okviru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 xml:space="preserve">-a, koji se sa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različitim popularnim tipovima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>-a.</w:t>
      </w:r>
    </w:p>
    <w:p w:rsidR="00206E1F" w:rsidRPr="003372D3" w:rsidRDefault="00206E1F" w:rsidP="004C3E86">
      <w:pPr>
        <w:pStyle w:val="BodyText"/>
        <w:ind w:left="0"/>
        <w:rPr>
          <w:lang w:val="sr-Latn-CS"/>
        </w:rPr>
      </w:pPr>
    </w:p>
    <w:p w:rsidR="00206E1F" w:rsidRPr="003372D3" w:rsidRDefault="00141F2C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5172075" cy="1771650"/>
                <wp:effectExtent l="0" t="0" r="28575" b="190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771650"/>
                          <a:chOff x="2448" y="2688"/>
                          <a:chExt cx="8145" cy="2790"/>
                        </a:xfrm>
                      </wpg:grpSpPr>
                      <wps:wsp>
                        <wps:cNvPr id="7" name="Oval 3"/>
                        <wps:cNvSpPr>
                          <a:spLocks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/>
                        </wps:cNvSpPr>
                        <wps:spPr bwMode="auto">
                          <a:xfrm>
                            <a:off x="5943" y="3168"/>
                            <a:ext cx="1260" cy="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Pr="004C3E86" w:rsidRDefault="004C3E8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LanTern 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lang w:val="sr-Latn-CS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 platforma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4C3E86" w:rsidRDefault="005613E4" w:rsidP="00AF6B06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lang w:val="sr-Latn-CS"/>
                                </w:rPr>
                              </w:pPr>
                              <w:r w:rsidRPr="004C3E86">
                                <w:rPr>
                                  <w:b/>
                                  <w:i/>
                                  <w:iCs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/>
                        </wps:cNvSpPr>
                        <wps:spPr bwMode="auto">
                          <a:xfrm>
                            <a:off x="2448" y="2688"/>
                            <a:ext cx="1953" cy="2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F06298" w:rsidRDefault="004C3E8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LanTern korisnici</w:t>
                              </w:r>
                            </w:p>
                            <w:p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F06298" w:rsidRDefault="004C3E8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:rsidR="005613E4" w:rsidRPr="00F06298" w:rsidRDefault="005C518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Učenici-</w:t>
                              </w:r>
                              <w:r w:rsidR="004C3E86">
                                <w:rPr>
                                  <w:b/>
                                  <w:lang w:val="sr-Latn-CS"/>
                                </w:rPr>
                                <w:t>Predavači</w:t>
                              </w:r>
                            </w:p>
                            <w:p w:rsidR="005613E4" w:rsidRPr="004C3E86" w:rsidRDefault="004C3E86" w:rsidP="004C3E8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Posetioci platforme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139.5pt;mso-position-horizontal-relative:char;mso-position-vertical-relative:line" coordorigin="2448,2688" coordsize="8145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4RMIA&#10;AADaAAAADwAAAGRycy9kb3ducmV2LnhtbESPQWvCQBSE74X+h+UJ3urGgFpSV5GikOTWJLTXR/Y1&#10;Cc2+DdlV4793hYLHYWa+Ybb7yfTiQqPrLCtYLiIQxLXVHTcKqvL09g7CeWSNvWVScCMH+93ryxYT&#10;ba/8RZfCNyJA2CWooPV+SKR0dUsG3cIOxMH7taNBH+TYSD3iNcBNL+MoWkuDHYeFFgf6bKn+K85G&#10;gc/K+Dxgvlqm1U9WV3H+fSxRqflsOnyA8DT5Z/i/nWoFG3hcCTd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HhEwgAAANoAAAAPAAAAAAAAAAAAAAAAAJgCAABkcnMvZG93&#10;bnJldi54bWxQSwUGAAAAAAQABAD1AAAAhwMAAAAA&#10;">
                  <v:path arrowok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943;top:3168;width:1260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n2QL4A&#10;AADaAAAADwAAAGRycy9kb3ducmV2LnhtbERPy4rCMBTdC/5DuMLsNNWFSm0qIgjiYsDXOMtLc22K&#10;zU1pUq1/bxYDszycd7bubS2e1PrKsYLpJAFBXDhdcangct6NlyB8QNZYOyYFb/KwzoeDDFPtXnyk&#10;5ymUIoawT1GBCaFJpfSFIYt+4hriyN1dazFE2JZSt/iK4baWsySZS4sVxwaDDW0NFY9TZxXQ8tr9&#10;foeu4tvcmMfP4nBLrgelvkb9ZgUiUB/+xX/uvVYQt8Yr8QbI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J9kC+AAAA2gAAAA8AAAAAAAAAAAAAAAAAmAIAAGRycy9kb3ducmV2&#10;LnhtbFBLBQYAAAAABAAEAPUAAACDAwAAAAA=&#10;" stroked="f">
                  <v:path arrowok="t"/>
                  <v:textbox>
                    <w:txbxContent>
                      <w:p w:rsidR="005613E4" w:rsidRPr="004C3E86" w:rsidRDefault="004C3E8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LanTern </w:t>
                        </w:r>
                        <w:r>
                          <w:rPr>
                            <w:b/>
                            <w:i/>
                            <w:iCs/>
                            <w:lang w:val="sr-Latn-CS"/>
                          </w:rPr>
                          <w:t>Web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 platforma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QY8MA&#10;AADaAAAADwAAAGRycy9kb3ducmV2LnhtbESP3WoCMRSE7wt9h3AKvetmVSzt1ij+UBApSHd9gMPm&#10;dLN1c7IkUde3N4WCl8PMfMPMFoPtxJl8aB0rGGU5COLa6ZYbBYfq8+UNRIjIGjvHpOBKARbzx4cZ&#10;Ftpd+JvOZWxEgnAoUIGJsS+kDLUhiyFzPXHyfpy3GJP0jdQeLwluOznO81dpseW0YLCntaH6WJ6s&#10;gs3vZH/g1mjbT7a7qvoapnu5Uur5aVh+gIg0xHv4v73VCt7h70q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vQY8MAAADaAAAADwAAAAAAAAAAAAAAAACYAgAAZHJzL2Rv&#10;d25yZXYueG1sUEsFBgAAAAAEAAQA9QAAAIgDAAAAAA==&#10;">
                  <v:path arrowok="t"/>
                  <v:textbox>
                    <w:txbxContent>
                      <w:p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4C3E86" w:rsidRDefault="005613E4" w:rsidP="00AF6B06">
                        <w:pPr>
                          <w:jc w:val="center"/>
                          <w:rPr>
                            <w:b/>
                            <w:i/>
                            <w:iCs/>
                            <w:lang w:val="sr-Latn-CS"/>
                          </w:rPr>
                        </w:pPr>
                        <w:r w:rsidRPr="004C3E86">
                          <w:rPr>
                            <w:b/>
                            <w:i/>
                            <w:iCs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LbcMA&#10;AADbAAAADwAAAGRycy9kb3ducmV2LnhtbESP0WrCQBBF3wv+wzKFvtVNlRaJrlKVghRBNH7AkB2z&#10;sdnZkF01/r3zIPRthnvn3jOzRe8bdaUu1oENfAwzUMRlsDVXBo7Fz/sEVEzIFpvAZOBOERbzwcsM&#10;cxtuvKfrIVVKQjjmaMCl1OZax9KRxzgMLbFop9B5TLJ2lbYd3iTcN3qUZV/aY83S4LCllaPy73Dx&#10;Btbn8e7ItbO+HW9+i2Lbf+700pi31/57CipRn/7Nz+uNFXyhl19k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LbcMAAADbAAAADwAAAAAAAAAAAAAAAACYAgAAZHJzL2Rv&#10;d25yZXYueG1sUEsFBgAAAAAEAAQA9QAAAIgDAAAAAA==&#10;">
                  <v:path arrowok="t"/>
                  <v:textbox>
                    <w:txbxContent>
                      <w:p w:rsidR="005613E4" w:rsidRPr="00F06298" w:rsidRDefault="004C3E86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LanTern korisnici</w:t>
                        </w:r>
                      </w:p>
                      <w:p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F06298" w:rsidRDefault="004C3E86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:rsidR="005613E4" w:rsidRPr="00F06298" w:rsidRDefault="005C518F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Učenici-</w:t>
                        </w:r>
                        <w:r w:rsidR="004C3E86">
                          <w:rPr>
                            <w:b/>
                            <w:lang w:val="sr-Latn-CS"/>
                          </w:rPr>
                          <w:t>Predavači</w:t>
                        </w:r>
                      </w:p>
                      <w:p w:rsidR="005613E4" w:rsidRPr="004C3E86" w:rsidRDefault="004C3E86" w:rsidP="004C3E8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Posetioci platforme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  <o:lock v:ext="edit" shapetype="f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AF6B06" w:rsidRPr="0014116F" w:rsidRDefault="00AF6B06" w:rsidP="00F03867">
      <w:pPr>
        <w:pStyle w:val="BodyText"/>
        <w:ind w:left="0"/>
        <w:rPr>
          <w:bCs/>
          <w:lang w:val="sr-Latn-CS"/>
        </w:rPr>
      </w:pPr>
    </w:p>
    <w:p w:rsidR="00206E1F" w:rsidRPr="003372D3" w:rsidRDefault="00F03867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 6.1.1 Kontekst</w:t>
      </w:r>
      <w:r w:rsidR="001C39A6">
        <w:rPr>
          <w:rFonts w:ascii="Arial" w:hAnsi="Arial"/>
          <w:b/>
          <w:lang w:val="sr-Latn-CS"/>
        </w:rPr>
        <w:t xml:space="preserve"> sistema LanTern</w:t>
      </w:r>
    </w:p>
    <w:p w:rsidR="00AF6B06" w:rsidRPr="0014116F" w:rsidRDefault="00AF6B06" w:rsidP="001C39A6">
      <w:pPr>
        <w:pStyle w:val="BodyText"/>
        <w:ind w:left="0"/>
        <w:rPr>
          <w:bCs/>
        </w:rPr>
      </w:pPr>
    </w:p>
    <w:p w:rsidR="00206E1F" w:rsidRPr="003372D3" w:rsidRDefault="00141F2C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0" t="0" r="0" b="63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760DC5" w:rsidRDefault="005613E4">
                              <w:pPr>
                                <w:rPr>
                                  <w:b/>
                                  <w:i/>
                                  <w:iCs/>
                                  <w:lang w:val="sr-Latn-CS"/>
                                </w:rPr>
                              </w:pPr>
                              <w:r w:rsidRPr="00760DC5">
                                <w:rPr>
                                  <w:b/>
                                  <w:i/>
                                  <w:iCs/>
                                  <w:lang w:val="sr-Latn-CS"/>
                                </w:rPr>
                                <w:t>PC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1C39A6" w:rsidRDefault="001C39A6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sr-Latn-CS"/>
                                </w:rPr>
                                <w:t>Web browser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1C39A6" w:rsidRDefault="001C39A6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sr-Latn-CS"/>
                                </w:rPr>
                                <w:t>Web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1C39A6" w:rsidRDefault="001C39A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LanTern </w:t>
                              </w:r>
                              <w:r>
                                <w:rPr>
                                  <w:i/>
                                  <w:iCs/>
                                  <w:lang w:val="sr-Latn-CS"/>
                                </w:rPr>
                                <w:t>Web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aplikacija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14116F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LanTern 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9CEsIA&#10;AADaAAAADwAAAGRycy9kb3ducmV2LnhtbESP0WrCQBRE3wX/YbmFvummSotEV9EWIRRBTPIBl+xt&#10;NjV7N2RXk/59tyD0cZiZM8xmN9pW3Kn3jWMFL/MEBHHldMO1grI4zlYgfEDW2DomBT/kYbedTjaY&#10;ajfwhe55qEWEsE9RgQmhS6X0lSGLfu464uh9ud5iiLKvpe5xiHDbykWSvEmLDccFgx29G6qu+c0q&#10;+PhenktujLbdMvssitP4epYHpZ6fxv0aRKAx/Icf7UwrWMDflX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0ISwgAAANoAAAAPAAAAAAAAAAAAAAAAAJgCAABkcnMvZG93&#10;bnJldi54bWxQSwUGAAAAAAQABAD1AAAAhwMAAAAA&#10;">
                  <v:path arrowok="t"/>
                  <v:textbox>
                    <w:txbxContent>
                      <w:p w:rsidR="005613E4" w:rsidRPr="00760DC5" w:rsidRDefault="005613E4">
                        <w:pPr>
                          <w:rPr>
                            <w:b/>
                            <w:i/>
                            <w:iCs/>
                            <w:lang w:val="sr-Latn-CS"/>
                          </w:rPr>
                        </w:pPr>
                        <w:r w:rsidRPr="00760DC5">
                          <w:rPr>
                            <w:b/>
                            <w:i/>
                            <w:iCs/>
                            <w:lang w:val="sr-Latn-CS"/>
                          </w:rPr>
                          <w:t>PC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1C39A6" w:rsidRDefault="001C39A6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i/>
                            <w:iCs/>
                            <w:lang w:val="sr-Latn-CS"/>
                          </w:rPr>
                          <w:t>Web browser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nicMA&#10;AADaAAAADwAAAGRycy9kb3ducmV2LnhtbESP0WrCQBRE3wv+w3IF3+rGBoukrmJbCqEIQeMHXLK3&#10;2bTZuyG7TeLfdwWhj8PMnGG2+8m2YqDeN44VrJYJCOLK6YZrBZfy43EDwgdkja1jUnAlD/vd7GGL&#10;mXYjn2g4h1pECPsMFZgQukxKXxmy6JeuI47el+sthij7Wuoexwi3rXxKkmdpseG4YLCjN0PVz/nX&#10;Knj/TosLN0bbLs0/y/I4rQv5qtRiPh1eQASawn/43s61ghRuV+IN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nicMAAADaAAAADwAAAAAAAAAAAAAAAACYAgAAZHJzL2Rv&#10;d25yZXYueG1sUEsFBgAAAAAEAAQA9QAAAIgDAAAAAA==&#10;">
                  <v:path arrowok="t"/>
                  <v:textbox>
                    <w:txbxContent>
                      <w:p w:rsidR="005613E4" w:rsidRPr="001C39A6" w:rsidRDefault="001C39A6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i/>
                            <w:iCs/>
                            <w:lang w:val="sr-Latn-CS"/>
                          </w:rPr>
                          <w:t>Web</w:t>
                        </w:r>
                        <w:r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1C39A6" w:rsidRDefault="001C39A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LanTern </w:t>
                        </w:r>
                        <w:r>
                          <w:rPr>
                            <w:i/>
                            <w:iCs/>
                            <w:lang w:val="sr-Latn-CS"/>
                          </w:rPr>
                          <w:t>Web</w:t>
                        </w:r>
                        <w:r>
                          <w:rPr>
                            <w:lang w:val="sr-Latn-CS"/>
                          </w:rPr>
                          <w:t xml:space="preserve"> aplikacija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14116F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LanTern 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<o:lock v:ext="edit" shapetype="f"/>
                </v:line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Z3sMA&#10;AADaAAAADwAAAGRycy9kb3ducmV2LnhtbESPQWvCQBSE74L/YXlCb7qx0BhSVylCoeRQaKy1x0f2&#10;NRvMvg3ZjUn/fbcgeBxm5htmu59sK67U+8axgvUqAUFcOd1wreDz+LrMQPiArLF1TAp+ycN+N59t&#10;Mddu5A+6lqEWEcI+RwUmhC6X0leGLPqV64ij9+N6iyHKvpa6xzHCbSsfkySVFhuOCwY7OhiqLuVg&#10;FVB2Gr7fw9DwOTXm8rUpzsmpUOphMb08gwg0hXv41n7TCp7g/0q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Z3sMAAADaAAAADwAAAAAAAAAAAAAAAACYAgAAZHJzL2Rv&#10;d25yZXYueG1sUEsFBgAAAAAEAAQA9QAAAIgDAAAAAA==&#10;" stroked="f">
                  <v:path arrowok="t"/>
                  <v:textbox>
                    <w:txbxContent>
                      <w:p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14116F" w:rsidRDefault="00AF6B06" w:rsidP="0014116F">
      <w:pPr>
        <w:pStyle w:val="BodyText"/>
        <w:ind w:left="0"/>
        <w:rPr>
          <w:bCs/>
          <w:lang w:val="sr-Latn-CS"/>
        </w:rPr>
      </w:pPr>
    </w:p>
    <w:p w:rsidR="00206E1F" w:rsidRDefault="0014116F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 6.1.2 Pregled sistema LanTern</w:t>
      </w:r>
    </w:p>
    <w:p w:rsidR="00AF6B06" w:rsidRPr="0014116F" w:rsidRDefault="00AF6B06" w:rsidP="0014116F">
      <w:pPr>
        <w:pStyle w:val="BodyText"/>
        <w:ind w:left="0"/>
        <w:rPr>
          <w:bCs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Pr="006E4711" w:rsidRDefault="006E4711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u pogledu prednosti koje nudi i funkcionalnosti koje te prednosti ostvaruju. Dodatni opis funkcionalnih zahteva je dat u odeljku 7 ovog dokumenta.</w:t>
      </w:r>
    </w:p>
    <w:p w:rsidR="00206E1F" w:rsidRPr="003372D3" w:rsidRDefault="00206E1F" w:rsidP="006E4711">
      <w:pPr>
        <w:pStyle w:val="BodyText"/>
        <w:ind w:left="0"/>
        <w:rPr>
          <w:lang w:val="sr-Latn-C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:rsidTr="00D13D3D">
        <w:tc>
          <w:tcPr>
            <w:tcW w:w="4230" w:type="dxa"/>
            <w:shd w:val="clear" w:color="auto" w:fill="E6E6E6" w:themeFill="background1" w:themeFillShade="E6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shd w:val="clear" w:color="auto" w:fill="E6E6E6" w:themeFill="background1" w:themeFillShade="E6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760DC5">
        <w:tc>
          <w:tcPr>
            <w:tcW w:w="4230" w:type="dxa"/>
          </w:tcPr>
          <w:p w:rsidR="00206E1F" w:rsidRPr="003372D3" w:rsidRDefault="006E4711" w:rsidP="005C518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Jednostavnost prilikom </w:t>
            </w:r>
            <w:r w:rsidR="005C518F">
              <w:rPr>
                <w:lang w:val="sr-Latn-CS"/>
              </w:rPr>
              <w:t>kontaktiranja osobe koja je postavila oglas</w:t>
            </w:r>
          </w:p>
        </w:tc>
        <w:tc>
          <w:tcPr>
            <w:tcW w:w="4518" w:type="dxa"/>
          </w:tcPr>
          <w:p w:rsidR="00A12200" w:rsidRPr="003372D3" w:rsidRDefault="006E4711" w:rsidP="005C518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Osobe zainteresovane za pohađanje privatnih časova mogu na jednostavan i efikasan način d</w:t>
            </w:r>
            <w:r w:rsidR="005C518F">
              <w:rPr>
                <w:lang w:val="sr-Latn-CS"/>
              </w:rPr>
              <w:t>a kontaktiraju osobu koja je postavila oglas.</w:t>
            </w:r>
          </w:p>
        </w:tc>
      </w:tr>
      <w:tr w:rsidR="00206E1F" w:rsidRPr="003372D3" w:rsidTr="00760DC5">
        <w:tc>
          <w:tcPr>
            <w:tcW w:w="4230" w:type="dxa"/>
          </w:tcPr>
          <w:p w:rsidR="00206E1F" w:rsidRPr="003372D3" w:rsidRDefault="006E471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Trenutno čuvanje oglasa radi kasnijeg pregledavanja</w:t>
            </w:r>
          </w:p>
        </w:tc>
        <w:tc>
          <w:tcPr>
            <w:tcW w:w="4518" w:type="dxa"/>
          </w:tcPr>
          <w:p w:rsidR="00206E1F" w:rsidRPr="003372D3" w:rsidRDefault="006E471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će imati mogućnost čuvanja određenih oglasa kako bi im kasnije brže pristupili.</w:t>
            </w:r>
          </w:p>
        </w:tc>
      </w:tr>
      <w:tr w:rsidR="00206E1F" w:rsidRPr="003372D3" w:rsidTr="00760DC5">
        <w:tc>
          <w:tcPr>
            <w:tcW w:w="4230" w:type="dxa"/>
          </w:tcPr>
          <w:p w:rsidR="00206E1F" w:rsidRPr="003372D3" w:rsidRDefault="007B663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7B6634" w:rsidRDefault="007B663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podataka sa bilo koje lokacije, korišćenjem </w:t>
            </w:r>
            <w:r>
              <w:rPr>
                <w:i/>
                <w:iCs/>
                <w:lang w:val="sr-Latn-CS"/>
              </w:rPr>
              <w:t>PC</w:t>
            </w:r>
            <w:r>
              <w:rPr>
                <w:lang w:val="sr-Latn-CS"/>
              </w:rPr>
              <w:t>-a</w:t>
            </w:r>
            <w:r w:rsidR="00760DC5">
              <w:rPr>
                <w:lang w:val="sr-Latn-CS"/>
              </w:rPr>
              <w:t xml:space="preserve"> ili mobilnog uređaja i Internet konekcije.</w:t>
            </w:r>
          </w:p>
        </w:tc>
      </w:tr>
    </w:tbl>
    <w:p w:rsidR="00206E1F" w:rsidRDefault="00206E1F" w:rsidP="00760DC5">
      <w:pPr>
        <w:pStyle w:val="BodyText"/>
        <w:ind w:left="0"/>
        <w:rPr>
          <w:lang w:val="sr-Latn-CS"/>
        </w:rPr>
      </w:pPr>
    </w:p>
    <w:p w:rsidR="005C518F" w:rsidRDefault="005C518F" w:rsidP="00760DC5">
      <w:pPr>
        <w:pStyle w:val="BodyText"/>
        <w:ind w:left="0"/>
        <w:rPr>
          <w:lang w:val="sr-Latn-CS"/>
        </w:rPr>
      </w:pPr>
    </w:p>
    <w:p w:rsidR="005C518F" w:rsidRPr="003372D3" w:rsidRDefault="005C518F" w:rsidP="00760DC5">
      <w:pPr>
        <w:pStyle w:val="BodyText"/>
        <w:ind w:left="0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lastRenderedPageBreak/>
        <w:t>Pretpostavke i zavisnosti</w:t>
      </w:r>
      <w:bookmarkEnd w:id="17"/>
    </w:p>
    <w:p w:rsidR="00445A8C" w:rsidRDefault="004B5BA8" w:rsidP="004B5BA8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sistem, kao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je zavistan od:</w:t>
      </w:r>
    </w:p>
    <w:p w:rsidR="004B5BA8" w:rsidRDefault="004B5BA8" w:rsidP="004B5BA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Podrške </w:t>
      </w:r>
      <w:r>
        <w:rPr>
          <w:i/>
          <w:iCs/>
          <w:lang w:val="sr-Latn-CS"/>
        </w:rPr>
        <w:t>Web</w:t>
      </w:r>
      <w:r w:rsidR="00225206">
        <w:rPr>
          <w:lang w:val="sr-Latn-CS"/>
        </w:rPr>
        <w:t xml:space="preserve"> servera za izabrani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script</w:t>
      </w:r>
      <w:r>
        <w:rPr>
          <w:lang w:val="sr-Latn-CS"/>
        </w:rPr>
        <w:t xml:space="preserve"> jezik</w:t>
      </w:r>
    </w:p>
    <w:p w:rsidR="004B5BA8" w:rsidRDefault="004B5BA8" w:rsidP="004B5BA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Podrške potrebnih tehnologija za Linux i Windows platformu</w:t>
      </w:r>
    </w:p>
    <w:p w:rsidR="004B5BA8" w:rsidRDefault="004B5BA8" w:rsidP="004B5BA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Mogućnosti povezivanja sa </w:t>
      </w:r>
      <w:r>
        <w:rPr>
          <w:i/>
          <w:iCs/>
          <w:lang w:val="sr-Latn-CS"/>
        </w:rPr>
        <w:t>DBMS</w:t>
      </w:r>
      <w:r>
        <w:rPr>
          <w:lang w:val="sr-Latn-CS"/>
        </w:rPr>
        <w:t xml:space="preserve">-om </w:t>
      </w:r>
      <w:r w:rsidR="00F82737">
        <w:rPr>
          <w:lang w:val="sr-Latn-CS"/>
        </w:rPr>
        <w:t>iz skript jezika</w:t>
      </w:r>
    </w:p>
    <w:p w:rsidR="004B5BA8" w:rsidRDefault="004B5BA8" w:rsidP="004B5BA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Podrške </w:t>
      </w:r>
      <w:r>
        <w:rPr>
          <w:i/>
          <w:iCs/>
          <w:lang w:val="sr-Latn-CS"/>
        </w:rPr>
        <w:t>DBMS</w:t>
      </w:r>
      <w:r>
        <w:rPr>
          <w:lang w:val="sr-Latn-CS"/>
        </w:rPr>
        <w:t>-a za Linux i Windows platformu</w:t>
      </w:r>
    </w:p>
    <w:p w:rsidR="004B5BA8" w:rsidRPr="004B5BA8" w:rsidRDefault="004B5BA8" w:rsidP="004B5BA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Funkcionalnosti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 xml:space="preserve">-a koje korisnici upotrebljavaju za pristupanje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platformi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:rsidR="00206E1F" w:rsidRPr="003372D3" w:rsidRDefault="00CC1BDC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300,000.00 dinara.</w:t>
      </w:r>
    </w:p>
    <w:p w:rsidR="00DE58C2" w:rsidRPr="00DE58C2" w:rsidRDefault="00DE58C2" w:rsidP="00D62AEA">
      <w:pPr>
        <w:pStyle w:val="BodyText"/>
        <w:rPr>
          <w:lang w:val="sr-Latn-CS"/>
        </w:rPr>
      </w:pPr>
      <w:r>
        <w:rPr>
          <w:lang w:val="sr-Latn-CS"/>
        </w:rPr>
        <w:t xml:space="preserve">Za instalaciju sistema će biti iskorišćena postojeća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 mašina, tako da nije potrebno odvajati poseban budžet za kupovinu hardvera.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206E1F" w:rsidRPr="003372D3" w:rsidRDefault="00DE58C2" w:rsidP="00E5055D">
      <w:pPr>
        <w:pStyle w:val="BodyText"/>
        <w:rPr>
          <w:lang w:val="sr-Latn-CS"/>
        </w:rPr>
      </w:pPr>
      <w:r>
        <w:rPr>
          <w:lang w:val="sr-Latn-CS"/>
        </w:rPr>
        <w:t>Sistem će za početak biti instaliran na jednoj mašini, pa ne postoje posebni zahtevi u pogledu licenciranja.</w:t>
      </w:r>
    </w:p>
    <w:p w:rsidR="00206E1F" w:rsidRPr="00DE58C2" w:rsidRDefault="00196358" w:rsidP="00A82910">
      <w:pPr>
        <w:pStyle w:val="BodyText"/>
        <w:rPr>
          <w:lang w:val="sr-Latn-CS"/>
        </w:rPr>
      </w:pPr>
      <w:r>
        <w:rPr>
          <w:bCs/>
          <w:lang w:val="sr-Latn-CS"/>
        </w:rPr>
        <w:t xml:space="preserve">Za </w:t>
      </w:r>
      <w:r w:rsidR="006206D1" w:rsidRPr="006206D1">
        <w:rPr>
          <w:b/>
          <w:bCs/>
          <w:lang w:val="sr-Latn-CS"/>
        </w:rPr>
        <w:t>LanTern</w:t>
      </w:r>
      <w:r w:rsidR="006206D1">
        <w:rPr>
          <w:lang w:val="sr-Latn-CS"/>
        </w:rPr>
        <w:t xml:space="preserve"> </w:t>
      </w:r>
      <w:r w:rsidR="00DE58C2" w:rsidRPr="006206D1">
        <w:rPr>
          <w:i/>
          <w:iCs/>
          <w:lang w:val="sr-Latn-CS"/>
        </w:rPr>
        <w:t>Web</w:t>
      </w:r>
      <w:r>
        <w:rPr>
          <w:lang w:val="sr-Latn-CS"/>
        </w:rPr>
        <w:t xml:space="preserve"> platformu</w:t>
      </w:r>
      <w:r w:rsidR="00DE58C2">
        <w:rPr>
          <w:lang w:val="sr-Latn-CS"/>
        </w:rPr>
        <w:t xml:space="preserve"> </w:t>
      </w:r>
      <w:r w:rsidR="006206D1">
        <w:rPr>
          <w:lang w:val="sr-Latn-CS"/>
        </w:rPr>
        <w:t>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:rsidR="00206E1F" w:rsidRPr="006206D1" w:rsidRDefault="006206D1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</w:t>
      </w:r>
    </w:p>
    <w:p w:rsidR="00206E1F" w:rsidRPr="003372D3" w:rsidRDefault="00660D30">
      <w:pPr>
        <w:pStyle w:val="Heading2"/>
        <w:rPr>
          <w:lang w:val="sr-Latn-CS"/>
        </w:rPr>
      </w:pPr>
      <w:r>
        <w:rPr>
          <w:lang w:val="sr-Latn-CS"/>
        </w:rPr>
        <w:t>Registrovanje na platformu</w:t>
      </w:r>
    </w:p>
    <w:p w:rsidR="00206E1F" w:rsidRPr="005B0790" w:rsidRDefault="00660D30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sve posetioce platforme je neophodno obezbediti mogućnost registrovanja na platformu, kako bi </w:t>
      </w:r>
      <w:r w:rsidR="00FA0B8F">
        <w:rPr>
          <w:lang w:val="sr-Latn-CS"/>
        </w:rPr>
        <w:t>kao korisnici iste imali pristup svim funkcionalnostima koje ova platforma nudi.</w:t>
      </w:r>
      <w:r w:rsidR="005B0790">
        <w:rPr>
          <w:lang w:val="sr-Latn-CS"/>
        </w:rPr>
        <w:t xml:space="preserve"> Sistem treba da obezbedi mogućnost registracije korišćenjem </w:t>
      </w:r>
      <w:r w:rsidR="005B0790">
        <w:rPr>
          <w:i/>
          <w:iCs/>
          <w:lang w:val="sr-Latn-CS"/>
        </w:rPr>
        <w:t>e-mail</w:t>
      </w:r>
      <w:r w:rsidR="005C518F">
        <w:rPr>
          <w:lang w:val="sr-Latn-CS"/>
        </w:rPr>
        <w:t xml:space="preserve"> adrese</w:t>
      </w:r>
      <w:r w:rsidR="00D46703">
        <w:rPr>
          <w:lang w:val="sr-Latn-CS"/>
        </w:rPr>
        <w:t>/korisničkog imena</w:t>
      </w:r>
      <w:r w:rsidR="005C518F">
        <w:rPr>
          <w:lang w:val="sr-Latn-CS"/>
        </w:rPr>
        <w:t xml:space="preserve"> i lozinke.</w:t>
      </w:r>
    </w:p>
    <w:p w:rsidR="002A5E27" w:rsidRPr="003372D3" w:rsidRDefault="00FA0B8F" w:rsidP="002A5E27">
      <w:pPr>
        <w:pStyle w:val="Heading2"/>
        <w:rPr>
          <w:lang w:val="sr-Latn-CS"/>
        </w:rPr>
      </w:pPr>
      <w:r>
        <w:rPr>
          <w:lang w:val="sr-Latn-CS"/>
        </w:rPr>
        <w:t>Prijavljivanje na platformu</w:t>
      </w:r>
    </w:p>
    <w:p w:rsidR="002A5E27" w:rsidRDefault="007E3850" w:rsidP="004E476F">
      <w:pPr>
        <w:pStyle w:val="BodyText"/>
        <w:rPr>
          <w:lang w:val="sr-Latn-CS"/>
        </w:rPr>
      </w:pPr>
      <w:r>
        <w:rPr>
          <w:lang w:val="sr-Latn-CS"/>
        </w:rPr>
        <w:t>Za administratora i</w:t>
      </w:r>
      <w:r w:rsidR="00BD3D6F">
        <w:rPr>
          <w:lang w:val="sr-Latn-CS"/>
        </w:rPr>
        <w:t xml:space="preserve"> </w:t>
      </w:r>
      <w:r w:rsidR="00565E51">
        <w:rPr>
          <w:lang w:val="sr-Latn-CS"/>
        </w:rPr>
        <w:t>učenik-predavač osobe</w:t>
      </w:r>
      <w:r w:rsidR="00BD3D6F">
        <w:rPr>
          <w:lang w:val="sr-Latn-CS"/>
        </w:rPr>
        <w:t xml:space="preserve"> se mora obezbediti prijavljivanje na platformu korišćenjem </w:t>
      </w:r>
      <w:r w:rsidR="00565E51">
        <w:rPr>
          <w:lang w:val="sr-Latn-CS"/>
        </w:rPr>
        <w:t xml:space="preserve">      </w:t>
      </w:r>
      <w:r w:rsidR="00BD3D6F">
        <w:rPr>
          <w:i/>
          <w:iCs/>
          <w:lang w:val="sr-Latn-CS"/>
        </w:rPr>
        <w:t>e-mail</w:t>
      </w:r>
      <w:r>
        <w:rPr>
          <w:lang w:val="sr-Latn-CS"/>
        </w:rPr>
        <w:t xml:space="preserve"> adrese</w:t>
      </w:r>
      <w:r w:rsidR="00A53FFB">
        <w:rPr>
          <w:lang w:val="sr-Latn-CS"/>
        </w:rPr>
        <w:t>/korisničkog imena</w:t>
      </w:r>
      <w:r>
        <w:rPr>
          <w:lang w:val="sr-Latn-CS"/>
        </w:rPr>
        <w:t xml:space="preserve"> i lozinke.</w:t>
      </w:r>
    </w:p>
    <w:p w:rsidR="005B0790" w:rsidRPr="009C3632" w:rsidRDefault="005B0790" w:rsidP="002A5E27">
      <w:pPr>
        <w:pStyle w:val="BodyText"/>
        <w:rPr>
          <w:lang w:val="sr-Latn-CS"/>
        </w:rPr>
      </w:pPr>
      <w:r>
        <w:rPr>
          <w:lang w:val="sr-Latn-CS"/>
        </w:rPr>
        <w:t xml:space="preserve">Posetioci platforme bi morali da se registruju </w:t>
      </w:r>
      <w:r w:rsidR="00E8173C">
        <w:rPr>
          <w:lang w:val="sr-Latn-CS"/>
        </w:rPr>
        <w:t>na platformu, ukoliko žele da postave oglas i slično.</w:t>
      </w:r>
    </w:p>
    <w:p w:rsidR="00206E1F" w:rsidRPr="003372D3" w:rsidRDefault="00137354" w:rsidP="005A3F8C">
      <w:pPr>
        <w:pStyle w:val="Heading2"/>
        <w:rPr>
          <w:lang w:val="sr-Latn-CS"/>
        </w:rPr>
      </w:pPr>
      <w:r>
        <w:rPr>
          <w:lang w:val="sr-Latn-CS"/>
        </w:rPr>
        <w:t>P</w:t>
      </w:r>
      <w:r w:rsidR="007E3850">
        <w:rPr>
          <w:lang w:val="sr-Latn-CS"/>
        </w:rPr>
        <w:t xml:space="preserve">rikaz i ažuriranje </w:t>
      </w:r>
      <w:r w:rsidR="00E8173C">
        <w:rPr>
          <w:lang w:val="sr-Latn-CS"/>
        </w:rPr>
        <w:t>podataka o korisniku</w:t>
      </w:r>
    </w:p>
    <w:p w:rsidR="00206E1F" w:rsidRPr="003372D3" w:rsidRDefault="007E3850" w:rsidP="009029D5">
      <w:pPr>
        <w:pStyle w:val="BodyText"/>
        <w:rPr>
          <w:lang w:val="sr-Latn-CS"/>
        </w:rPr>
      </w:pPr>
      <w:r>
        <w:rPr>
          <w:lang w:val="sr-Latn-CS"/>
        </w:rPr>
        <w:t>Učenik-predavač osobe</w:t>
      </w:r>
      <w:r w:rsidR="00E8173C">
        <w:rPr>
          <w:lang w:val="sr-Latn-CS"/>
        </w:rPr>
        <w:t xml:space="preserve"> imaju mogućnost </w:t>
      </w:r>
      <w:r w:rsidR="00785428">
        <w:rPr>
          <w:lang w:val="sr-Latn-CS"/>
        </w:rPr>
        <w:t>prikaza</w:t>
      </w:r>
      <w:r w:rsidR="00E8173C">
        <w:rPr>
          <w:lang w:val="sr-Latn-CS"/>
        </w:rPr>
        <w:t>, odnosno</w:t>
      </w:r>
      <w:r>
        <w:rPr>
          <w:lang w:val="sr-Latn-CS"/>
        </w:rPr>
        <w:t xml:space="preserve"> ažuriranja </w:t>
      </w:r>
      <w:r w:rsidR="00E8173C">
        <w:rPr>
          <w:lang w:val="sr-Latn-CS"/>
        </w:rPr>
        <w:t>nekih ličnih p</w:t>
      </w:r>
      <w:r w:rsidR="007622C2">
        <w:rPr>
          <w:lang w:val="sr-Latn-CS"/>
        </w:rPr>
        <w:t>odataka.</w:t>
      </w:r>
    </w:p>
    <w:p w:rsidR="002A5E27" w:rsidRPr="003372D3" w:rsidRDefault="00F22BD7" w:rsidP="002A5E27">
      <w:pPr>
        <w:pStyle w:val="Heading2"/>
        <w:rPr>
          <w:lang w:val="sr-Latn-CS"/>
        </w:rPr>
      </w:pPr>
      <w:r>
        <w:rPr>
          <w:lang w:val="sr-Latn-CS"/>
        </w:rPr>
        <w:t>Kreiranje, prikaz, ažuriranje i brisanje oglasa</w:t>
      </w:r>
    </w:p>
    <w:p w:rsidR="002A5E27" w:rsidRPr="003372D3" w:rsidRDefault="007E3850" w:rsidP="002A5E27">
      <w:pPr>
        <w:pStyle w:val="BodyText"/>
        <w:rPr>
          <w:lang w:val="sr-Latn-CS"/>
        </w:rPr>
      </w:pPr>
      <w:r>
        <w:rPr>
          <w:lang w:val="sr-Latn-CS"/>
        </w:rPr>
        <w:t>Učenik-predavač</w:t>
      </w:r>
      <w:r w:rsidR="00F22BD7">
        <w:rPr>
          <w:lang w:val="sr-Latn-CS"/>
        </w:rPr>
        <w:t xml:space="preserve"> </w:t>
      </w:r>
      <w:r>
        <w:rPr>
          <w:lang w:val="sr-Latn-CS"/>
        </w:rPr>
        <w:t xml:space="preserve">osobe </w:t>
      </w:r>
      <w:r w:rsidR="00F22BD7">
        <w:rPr>
          <w:lang w:val="sr-Latn-CS"/>
        </w:rPr>
        <w:t>su zadužene za kreiranje oglasa. Autor oglasa, takođe može ažurirati ili obrisati postojeći oglas.</w:t>
      </w:r>
    </w:p>
    <w:p w:rsidR="00206E1F" w:rsidRPr="003372D3" w:rsidRDefault="007E3850">
      <w:pPr>
        <w:pStyle w:val="Heading2"/>
        <w:rPr>
          <w:lang w:val="sr-Latn-CS"/>
        </w:rPr>
      </w:pPr>
      <w:r>
        <w:rPr>
          <w:lang w:val="sr-Latn-CS"/>
        </w:rPr>
        <w:t>Kontaktiranje autora oglasa</w:t>
      </w:r>
    </w:p>
    <w:p w:rsidR="00206E1F" w:rsidRPr="003372D3" w:rsidRDefault="00E15DEB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jednostavno </w:t>
      </w:r>
      <w:r w:rsidR="007E3850">
        <w:rPr>
          <w:lang w:val="sr-Latn-CS"/>
        </w:rPr>
        <w:t>kontaktiranje autora oglasa</w:t>
      </w:r>
      <w:r>
        <w:rPr>
          <w:lang w:val="sr-Latn-CS"/>
        </w:rPr>
        <w:t xml:space="preserve"> za osobe zainteresovane za pohađanje </w:t>
      </w:r>
      <w:r w:rsidR="007E3850">
        <w:rPr>
          <w:lang w:val="sr-Latn-CS"/>
        </w:rPr>
        <w:t>privatnih časova</w:t>
      </w:r>
      <w:r>
        <w:rPr>
          <w:lang w:val="sr-Latn-CS"/>
        </w:rPr>
        <w:t>.</w:t>
      </w:r>
    </w:p>
    <w:p w:rsidR="00206E1F" w:rsidRPr="003372D3" w:rsidRDefault="00E15DEB">
      <w:pPr>
        <w:pStyle w:val="Heading2"/>
        <w:rPr>
          <w:lang w:val="sr-Latn-CS"/>
        </w:rPr>
      </w:pPr>
      <w:r>
        <w:rPr>
          <w:lang w:val="sr-Latn-CS"/>
        </w:rPr>
        <w:t>Pretraga oglasa po različitim kriterijumima</w:t>
      </w:r>
    </w:p>
    <w:p w:rsidR="00206E1F" w:rsidRDefault="00547443" w:rsidP="00E934AD">
      <w:pPr>
        <w:pStyle w:val="BodyText"/>
        <w:rPr>
          <w:lang w:val="sr-Latn-CS"/>
        </w:rPr>
      </w:pPr>
      <w:r>
        <w:rPr>
          <w:lang w:val="sr-Latn-CS"/>
        </w:rPr>
        <w:t xml:space="preserve">Pretraživanje oglasa </w:t>
      </w:r>
      <w:r w:rsidR="003374AF">
        <w:rPr>
          <w:lang w:val="sr-Latn-CS"/>
        </w:rPr>
        <w:t xml:space="preserve">po različitim kriterijumima kao što su grad, </w:t>
      </w:r>
      <w:r w:rsidR="0030379B">
        <w:rPr>
          <w:lang w:val="sr-Latn-CS"/>
        </w:rPr>
        <w:t xml:space="preserve">kategorije </w:t>
      </w:r>
      <w:r w:rsidR="0084047A">
        <w:rPr>
          <w:lang w:val="sr-Latn-CS"/>
        </w:rPr>
        <w:t>i slično.</w:t>
      </w:r>
    </w:p>
    <w:p w:rsidR="00B01AA1" w:rsidRDefault="00B01AA1" w:rsidP="00E934AD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1" w:name="_Toc161771518"/>
      <w:r>
        <w:rPr>
          <w:lang w:val="sr-Latn-CS"/>
        </w:rPr>
        <w:lastRenderedPageBreak/>
        <w:t>Ograničenja</w:t>
      </w:r>
      <w:bookmarkEnd w:id="21"/>
    </w:p>
    <w:p w:rsidR="00206E1F" w:rsidRDefault="00336EC5" w:rsidP="00336EC5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razvijena pod sledećim ograničenjima:</w:t>
      </w:r>
    </w:p>
    <w:p w:rsidR="00336EC5" w:rsidRDefault="00336EC5" w:rsidP="00336EC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</w:t>
      </w:r>
      <w:r w:rsidR="000D5C46">
        <w:rPr>
          <w:lang w:val="sr-Latn-CS"/>
        </w:rPr>
        <w:t>istem neće zahtevati nabavljanje novog hardvera</w:t>
      </w:r>
    </w:p>
    <w:p w:rsidR="000D5C46" w:rsidRDefault="000D5C46" w:rsidP="00336EC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Sistem će se osloniti na besplatna softverska rešenja (</w:t>
      </w:r>
      <w:r w:rsidR="00521BFB">
        <w:rPr>
          <w:lang w:val="sr-Latn-CS"/>
        </w:rPr>
        <w:t>skript</w:t>
      </w:r>
      <w:r>
        <w:rPr>
          <w:lang w:val="sr-Latn-CS"/>
        </w:rPr>
        <w:t xml:space="preserve"> jezik, </w:t>
      </w:r>
      <w:r>
        <w:rPr>
          <w:i/>
          <w:iCs/>
          <w:lang w:val="sr-Latn-CS"/>
        </w:rPr>
        <w:t>DBMS</w:t>
      </w:r>
      <w:r>
        <w:rPr>
          <w:lang w:val="sr-Latn-CS"/>
        </w:rPr>
        <w:t xml:space="preserve">,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server</w:t>
      </w:r>
      <w:r w:rsidR="00D10510">
        <w:rPr>
          <w:lang w:val="sr-Latn-CS"/>
        </w:rPr>
        <w:t xml:space="preserve">, </w:t>
      </w:r>
      <w:r w:rsidR="00D10510" w:rsidRPr="00BE103E">
        <w:rPr>
          <w:i/>
          <w:lang w:val="sr-Latn-CS"/>
        </w:rPr>
        <w:t>template</w:t>
      </w:r>
      <w:r>
        <w:rPr>
          <w:lang w:val="sr-Latn-CS"/>
        </w:rPr>
        <w:t>), tako da neće zahtevati kupovinu dodatnog softvera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2" w:name="_Toc161771519"/>
      <w:r>
        <w:rPr>
          <w:lang w:val="sr-Latn-CS"/>
        </w:rPr>
        <w:t>Zahtevi u pogledu kvaliteta</w:t>
      </w:r>
      <w:bookmarkEnd w:id="22"/>
    </w:p>
    <w:p w:rsidR="00206E1F" w:rsidRPr="003372D3" w:rsidRDefault="000D5C46" w:rsidP="00BC2229">
      <w:pPr>
        <w:pStyle w:val="BodyText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</w:t>
      </w:r>
      <w:r w:rsidR="00A41CF2">
        <w:rPr>
          <w:lang w:val="sr-Latn-CS"/>
        </w:rPr>
        <w:t>tolerancije na otkaze i lakoće korišćenja.</w:t>
      </w:r>
    </w:p>
    <w:p w:rsidR="00BC2229" w:rsidRPr="00A41CF2" w:rsidRDefault="00A41CF2" w:rsidP="00BC2229">
      <w:pPr>
        <w:pStyle w:val="BodyText"/>
        <w:rPr>
          <w:lang w:val="sr-Latn-CS"/>
        </w:rPr>
      </w:pPr>
      <w:r>
        <w:rPr>
          <w:b/>
          <w:bCs/>
          <w:lang w:val="sr-Latn-CS"/>
        </w:rPr>
        <w:t>Dostupnost:</w:t>
      </w:r>
      <w:r>
        <w:rPr>
          <w:lang w:val="sr-Latn-CS"/>
        </w:rPr>
        <w:t xml:space="preserve"> Sistem će biti dostupan 24 časa dnevno, 7 dana u nedelji.</w:t>
      </w:r>
    </w:p>
    <w:p w:rsidR="00206E1F" w:rsidRPr="00A41CF2" w:rsidRDefault="00A41CF2" w:rsidP="00BC2229">
      <w:pPr>
        <w:pStyle w:val="BodyText"/>
        <w:rPr>
          <w:lang w:val="sr-Latn-CS"/>
        </w:rPr>
      </w:pPr>
      <w:r>
        <w:rPr>
          <w:b/>
          <w:bCs/>
          <w:lang w:val="sr-Latn-CS"/>
        </w:rPr>
        <w:t>Lakoća korišćenja:</w:t>
      </w:r>
      <w:r>
        <w:rPr>
          <w:lang w:val="sr-Latn-CS"/>
        </w:rPr>
        <w:t xml:space="preserve"> Sistem će posedovati jednostavan i intuitivan korisnički interfejs prilagođen profilima korisnika koji će ga koristiti.</w:t>
      </w:r>
    </w:p>
    <w:p w:rsidR="00A077DE" w:rsidRPr="00B01AA1" w:rsidRDefault="00A41CF2" w:rsidP="00EF29E7">
      <w:pPr>
        <w:pStyle w:val="BodyText"/>
      </w:pPr>
      <w:r>
        <w:rPr>
          <w:b/>
          <w:bCs/>
          <w:lang w:val="sr-Latn-CS"/>
        </w:rPr>
        <w:t>Održavanje:</w:t>
      </w:r>
      <w:r>
        <w:rPr>
          <w:lang w:val="sr-Latn-CS"/>
        </w:rPr>
        <w:t xml:space="preserve"> Sistem treba biti jednostavan za održavanje. Potrebno je izdvojiti grafički dizajn od sadržaja. Podatke koj</w:t>
      </w:r>
      <w:r w:rsidR="00642D4B">
        <w:rPr>
          <w:lang w:val="sr-Latn-CS"/>
        </w:rPr>
        <w:t>i</w:t>
      </w:r>
      <w:r>
        <w:rPr>
          <w:lang w:val="sr-Latn-CS"/>
        </w:rPr>
        <w:t xml:space="preserve"> čine sadržaj treba čuvati u bazi podataka.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3" w:name="_Toc161771520"/>
      <w:r>
        <w:rPr>
          <w:lang w:val="sr-Latn-CS"/>
        </w:rPr>
        <w:t>Prioritet funkcionalnosti</w:t>
      </w:r>
      <w:bookmarkEnd w:id="23"/>
    </w:p>
    <w:p w:rsidR="00206E1F" w:rsidRDefault="00A077DE" w:rsidP="00A077DE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:rsidR="00A077DE" w:rsidRDefault="00A077DE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Registrovanje na platformu</w:t>
      </w:r>
    </w:p>
    <w:p w:rsidR="00A077DE" w:rsidRDefault="00A077DE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Prijavljivanje na platformu</w:t>
      </w:r>
    </w:p>
    <w:p w:rsidR="00A077DE" w:rsidRDefault="00BE103E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</w:t>
      </w:r>
      <w:r w:rsidR="00B01AA1">
        <w:rPr>
          <w:lang w:val="sr-Latn-CS"/>
        </w:rPr>
        <w:t xml:space="preserve">rikaz i ažuriranje </w:t>
      </w:r>
      <w:r w:rsidR="00A077DE">
        <w:rPr>
          <w:lang w:val="sr-Latn-CS"/>
        </w:rPr>
        <w:t>podataka o korisniku</w:t>
      </w:r>
    </w:p>
    <w:p w:rsidR="00A077DE" w:rsidRDefault="00A077DE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Kreiranje, prikaz, ažuriranje i brisanje oglasa</w:t>
      </w:r>
    </w:p>
    <w:p w:rsidR="00A077DE" w:rsidRDefault="00B01AA1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Kontaktiranje autora oglasa</w:t>
      </w:r>
    </w:p>
    <w:p w:rsidR="00A077DE" w:rsidRDefault="00A077DE" w:rsidP="00A077D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Pretraga oglasa po različitim kriterijumima</w:t>
      </w:r>
    </w:p>
    <w:p w:rsidR="00206E1F" w:rsidRPr="003372D3" w:rsidRDefault="00B849B5">
      <w:pPr>
        <w:pStyle w:val="Heading1"/>
        <w:rPr>
          <w:lang w:val="sr-Latn-CS"/>
        </w:rPr>
      </w:pPr>
      <w:bookmarkStart w:id="24" w:name="_Toc161771521"/>
      <w:r>
        <w:rPr>
          <w:lang w:val="sr-Latn-CS"/>
        </w:rPr>
        <w:t>Nefunkcionalni zahtevi</w:t>
      </w:r>
      <w:bookmarkEnd w:id="24"/>
    </w:p>
    <w:p w:rsidR="00206E1F" w:rsidRPr="003372D3" w:rsidRDefault="00B849B5" w:rsidP="00B849B5">
      <w:pPr>
        <w:pStyle w:val="Heading2"/>
        <w:rPr>
          <w:lang w:val="sr-Latn-CS"/>
        </w:rPr>
      </w:pPr>
      <w:bookmarkStart w:id="25" w:name="_Toc161771522"/>
      <w:r>
        <w:rPr>
          <w:lang w:val="sr-Latn-CS"/>
        </w:rPr>
        <w:t>Zahtevi u pogledu standardizacije</w:t>
      </w:r>
      <w:bookmarkEnd w:id="25"/>
    </w:p>
    <w:p w:rsidR="00206E1F" w:rsidRPr="003372D3" w:rsidRDefault="00EF29E7" w:rsidP="003356F6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6" w:name="_Toc161771523"/>
      <w:r>
        <w:rPr>
          <w:lang w:val="sr-Latn-CS"/>
        </w:rPr>
        <w:t>Sistemski zahtevi</w:t>
      </w:r>
      <w:bookmarkEnd w:id="26"/>
    </w:p>
    <w:p w:rsidR="00206E1F" w:rsidRPr="00492155" w:rsidRDefault="00EF29E7" w:rsidP="003356F6">
      <w:pPr>
        <w:pStyle w:val="BodyText"/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sistem će biti realizovan korišćenjem </w:t>
      </w:r>
      <w:r w:rsidR="00492155" w:rsidRPr="00492155">
        <w:rPr>
          <w:b/>
          <w:lang w:val="sr-Latn-CS"/>
        </w:rPr>
        <w:t>PHP skripti</w:t>
      </w:r>
      <w:r w:rsidR="00492155" w:rsidRPr="00492155">
        <w:rPr>
          <w:lang w:val="sr-Latn-CS"/>
        </w:rPr>
        <w:t xml:space="preserve"> </w:t>
      </w:r>
      <w:r w:rsidR="00492155">
        <w:rPr>
          <w:lang w:val="sr-Latn-CS"/>
        </w:rPr>
        <w:t>na serverskoj strani. Biće iskorišćen</w:t>
      </w:r>
      <w:r w:rsidRPr="00492155">
        <w:rPr>
          <w:lang w:val="sr-Latn-CS"/>
        </w:rPr>
        <w:t xml:space="preserve"> </w:t>
      </w:r>
      <w:r w:rsidR="00492155">
        <w:rPr>
          <w:b/>
          <w:bCs/>
          <w:lang w:val="sr-Latn-CS"/>
        </w:rPr>
        <w:t>template</w:t>
      </w:r>
      <w:r w:rsidRPr="00492155">
        <w:rPr>
          <w:lang w:val="sr-Latn-CS"/>
        </w:rPr>
        <w:t xml:space="preserve"> </w:t>
      </w:r>
      <w:r w:rsidR="00492155" w:rsidRPr="00492155">
        <w:rPr>
          <w:lang w:val="sr-Latn-CS"/>
        </w:rPr>
        <w:t xml:space="preserve">(skinut sa </w:t>
      </w:r>
      <w:r w:rsidR="00535839">
        <w:rPr>
          <w:lang w:val="sr-Latn-CS"/>
        </w:rPr>
        <w:t xml:space="preserve">Web </w:t>
      </w:r>
      <w:r w:rsidR="00492155" w:rsidRPr="00492155">
        <w:rPr>
          <w:lang w:val="sr-Latn-CS"/>
        </w:rPr>
        <w:t>sajta</w:t>
      </w:r>
      <w:r w:rsidR="00492155">
        <w:rPr>
          <w:lang w:val="sr-Latn-CS"/>
        </w:rPr>
        <w:t xml:space="preserve"> </w:t>
      </w:r>
      <w:r w:rsidR="00535839" w:rsidRPr="00535839">
        <w:rPr>
          <w:lang w:val="sr-Latn-CS"/>
        </w:rPr>
        <w:t>https://elements.envato.com/web-templates</w:t>
      </w:r>
      <w:r w:rsidR="00492155" w:rsidRPr="00492155">
        <w:rPr>
          <w:lang w:val="sr-Latn-CS"/>
        </w:rPr>
        <w:t>)</w:t>
      </w:r>
      <w:r w:rsidRPr="00492155">
        <w:rPr>
          <w:lang w:val="sr-Latn-CS"/>
        </w:rPr>
        <w:t xml:space="preserve">. </w:t>
      </w:r>
      <w:r w:rsidR="00492155" w:rsidRPr="00492155">
        <w:rPr>
          <w:lang w:val="sr-Latn-CS"/>
        </w:rPr>
        <w:t xml:space="preserve">Dodatne tehnologije koje </w:t>
      </w:r>
      <w:r w:rsidR="00492155" w:rsidRPr="00492155">
        <w:rPr>
          <w:lang w:val="sr-Latn-RS"/>
        </w:rPr>
        <w:t xml:space="preserve">će biti korišćene za izradu su </w:t>
      </w:r>
      <w:r w:rsidR="00492155" w:rsidRPr="00492155">
        <w:rPr>
          <w:b/>
          <w:lang w:val="sr-Latn-RS"/>
        </w:rPr>
        <w:t xml:space="preserve">JavaScript </w:t>
      </w:r>
      <w:r w:rsidR="00492155" w:rsidRPr="00492155">
        <w:rPr>
          <w:lang w:val="sr-Latn-RS"/>
        </w:rPr>
        <w:t xml:space="preserve">i </w:t>
      </w:r>
      <w:r w:rsidR="00492155" w:rsidRPr="00492155">
        <w:rPr>
          <w:b/>
          <w:lang w:val="sr-Latn-RS"/>
        </w:rPr>
        <w:t>Ajax</w:t>
      </w:r>
      <w:r w:rsidR="00492155">
        <w:rPr>
          <w:b/>
          <w:lang w:val="sr-Latn-RS"/>
        </w:rPr>
        <w:t xml:space="preserve"> </w:t>
      </w:r>
      <w:r w:rsidR="00492155" w:rsidRPr="00492155">
        <w:rPr>
          <w:lang w:val="sr-Latn-CS"/>
        </w:rPr>
        <w:t>na klijentskoj strani</w:t>
      </w:r>
      <w:r w:rsidR="00492155" w:rsidRPr="00492155">
        <w:rPr>
          <w:b/>
          <w:lang w:val="sr-Latn-RS"/>
        </w:rPr>
        <w:t>.</w:t>
      </w:r>
      <w:r w:rsidR="00492155" w:rsidRPr="00492155">
        <w:rPr>
          <w:lang w:val="sr-Latn-RS"/>
        </w:rPr>
        <w:t xml:space="preserve"> </w:t>
      </w:r>
      <w:r w:rsidR="00696AC9" w:rsidRPr="00492155">
        <w:rPr>
          <w:i/>
          <w:iCs/>
          <w:lang w:val="sr-Latn-CS"/>
        </w:rPr>
        <w:t>DBMS</w:t>
      </w:r>
      <w:r w:rsidR="00696AC9" w:rsidRPr="00492155">
        <w:rPr>
          <w:lang w:val="sr-Latn-CS"/>
        </w:rPr>
        <w:t xml:space="preserve"> će biti zasnovan na </w:t>
      </w:r>
      <w:r w:rsidR="00696AC9" w:rsidRPr="00492155">
        <w:rPr>
          <w:b/>
          <w:bCs/>
          <w:lang w:val="sr-Latn-CS"/>
        </w:rPr>
        <w:t>MySQL</w:t>
      </w:r>
      <w:r w:rsidR="00492155" w:rsidRPr="00492155">
        <w:rPr>
          <w:lang w:val="sr-Latn-CS"/>
        </w:rPr>
        <w:t xml:space="preserve"> relacionoj bazi podataka.</w:t>
      </w:r>
      <w:r w:rsidR="00EE3F8D">
        <w:rPr>
          <w:lang w:val="sr-Latn-CS"/>
        </w:rPr>
        <w:t xml:space="preserve"> </w:t>
      </w:r>
    </w:p>
    <w:p w:rsidR="00206E1F" w:rsidRDefault="008E6494" w:rsidP="008E6494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aplikacije mora da bude optimizovan za sledeće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>-e:</w:t>
      </w:r>
    </w:p>
    <w:p w:rsidR="008E6494" w:rsidRDefault="008E6494" w:rsidP="008E649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Microsoft Edge</w:t>
      </w:r>
    </w:p>
    <w:p w:rsidR="008E6494" w:rsidRDefault="008E6494" w:rsidP="008E649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Google Chrome</w:t>
      </w:r>
    </w:p>
    <w:p w:rsidR="008E6494" w:rsidRPr="008E6494" w:rsidRDefault="008E6494" w:rsidP="008E649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Mozilla Firefox</w:t>
      </w:r>
    </w:p>
    <w:p w:rsidR="00206E1F" w:rsidRPr="003372D3" w:rsidRDefault="00B849B5">
      <w:pPr>
        <w:pStyle w:val="Heading2"/>
        <w:rPr>
          <w:lang w:val="sr-Latn-CS"/>
        </w:rPr>
      </w:pPr>
      <w:bookmarkStart w:id="27" w:name="_Toc161771524"/>
      <w:r>
        <w:rPr>
          <w:lang w:val="sr-Latn-CS"/>
        </w:rPr>
        <w:t>Zahtevi u pogledu performansi</w:t>
      </w:r>
      <w:bookmarkEnd w:id="27"/>
    </w:p>
    <w:p w:rsidR="00206E1F" w:rsidRPr="003372D3" w:rsidRDefault="008E6494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8" w:name="_Toc161771525"/>
      <w:r>
        <w:rPr>
          <w:lang w:val="sr-Latn-CS"/>
        </w:rPr>
        <w:lastRenderedPageBreak/>
        <w:t>Zahtevi u pogledu okruženja</w:t>
      </w:r>
      <w:bookmarkEnd w:id="28"/>
    </w:p>
    <w:p w:rsidR="00206E1F" w:rsidRPr="003372D3" w:rsidRDefault="008E6494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okruženja.</w:t>
      </w:r>
    </w:p>
    <w:p w:rsidR="00206E1F" w:rsidRPr="003372D3" w:rsidRDefault="00B849B5">
      <w:pPr>
        <w:pStyle w:val="Heading1"/>
        <w:rPr>
          <w:lang w:val="sr-Latn-CS"/>
        </w:rPr>
      </w:pPr>
      <w:bookmarkStart w:id="29" w:name="_Toc161771526"/>
      <w:r>
        <w:rPr>
          <w:lang w:val="sr-Latn-CS"/>
        </w:rPr>
        <w:t>Dokumentacija</w:t>
      </w:r>
      <w:bookmarkEnd w:id="29"/>
    </w:p>
    <w:p w:rsidR="00206E1F" w:rsidRPr="008E6494" w:rsidRDefault="008E6494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7"/>
      <w:r>
        <w:rPr>
          <w:lang w:val="sr-Latn-CS"/>
        </w:rPr>
        <w:t>Korisničko uputstvo</w:t>
      </w:r>
      <w:bookmarkEnd w:id="30"/>
    </w:p>
    <w:p w:rsidR="00206E1F" w:rsidRPr="003372D3" w:rsidRDefault="00C06380" w:rsidP="0063574A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1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1"/>
    </w:p>
    <w:p w:rsidR="00206E1F" w:rsidRPr="00C06380" w:rsidRDefault="00C06380" w:rsidP="00097F43">
      <w:pPr>
        <w:pStyle w:val="BodyText"/>
        <w:rPr>
          <w:lang w:val="sr-Latn-CS"/>
        </w:rPr>
      </w:pPr>
      <w:r>
        <w:rPr>
          <w:lang w:val="sr-Latn-CS"/>
        </w:rPr>
        <w:t xml:space="preserve">Sistem neće zahtevati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uputstvo, ali će posedovati neke dodatne informacije prilikom unosa određenih podataka.</w:t>
      </w:r>
    </w:p>
    <w:p w:rsidR="00206E1F" w:rsidRPr="003372D3" w:rsidRDefault="00D20F4E">
      <w:pPr>
        <w:pStyle w:val="Heading2"/>
        <w:rPr>
          <w:lang w:val="sr-Latn-CS"/>
        </w:rPr>
      </w:pPr>
      <w:bookmarkStart w:id="32" w:name="_Toc161771529"/>
      <w:r>
        <w:rPr>
          <w:lang w:val="sr-Latn-CS"/>
        </w:rPr>
        <w:t>Uputstvo za instalaciju i konfigurisanje</w:t>
      </w:r>
      <w:bookmarkEnd w:id="32"/>
    </w:p>
    <w:p w:rsidR="00206E1F" w:rsidRDefault="002861E9" w:rsidP="002861E9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861E9" w:rsidRDefault="002861E9" w:rsidP="002861E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Zahteve u pogledu instaliranog softvera</w:t>
      </w:r>
    </w:p>
    <w:p w:rsidR="002861E9" w:rsidRDefault="002861E9" w:rsidP="002861E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861E9" w:rsidRPr="003372D3" w:rsidRDefault="002861E9" w:rsidP="002861E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Uputstvo za konfigurisanje platforme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3" w:name="_Toc161771530"/>
      <w:r>
        <w:rPr>
          <w:lang w:val="sr-Latn-CS"/>
        </w:rPr>
        <w:t>Pakovanje proizvoda</w:t>
      </w:r>
      <w:bookmarkEnd w:id="33"/>
    </w:p>
    <w:p w:rsidR="00206E1F" w:rsidRPr="003372D3" w:rsidRDefault="002861E9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A0" w:rsidRDefault="00141FA0">
      <w:r>
        <w:separator/>
      </w:r>
    </w:p>
  </w:endnote>
  <w:endnote w:type="continuationSeparator" w:id="0">
    <w:p w:rsidR="00141FA0" w:rsidRDefault="0014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C744E">
            <w:rPr>
              <w:lang w:val="sr-Latn-CS"/>
            </w:rPr>
            <w:t xml:space="preserve"> </w:t>
          </w:r>
          <w:r w:rsidR="007C744E">
            <w:rPr>
              <w:lang w:val="sr-Latn-CS"/>
            </w:rPr>
            <w:t>3STeam,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A6FB7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A873C8">
            <w:rPr>
              <w:rStyle w:val="PageNumber"/>
              <w:noProof/>
              <w:lang w:val="sr-Latn-CS"/>
            </w:rPr>
            <w:fldChar w:fldCharType="begin"/>
          </w:r>
          <w:r w:rsidR="00A873C8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A873C8">
            <w:rPr>
              <w:rStyle w:val="PageNumber"/>
              <w:noProof/>
              <w:lang w:val="sr-Latn-CS"/>
            </w:rPr>
            <w:fldChar w:fldCharType="separate"/>
          </w:r>
          <w:r w:rsidR="00BA6FB7">
            <w:rPr>
              <w:rStyle w:val="PageNumber"/>
              <w:noProof/>
              <w:lang w:val="sr-Latn-CS"/>
            </w:rPr>
            <w:t>11</w:t>
          </w:r>
          <w:r w:rsidR="00A873C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A0" w:rsidRDefault="00141FA0">
      <w:r>
        <w:separator/>
      </w:r>
    </w:p>
  </w:footnote>
  <w:footnote w:type="continuationSeparator" w:id="0">
    <w:p w:rsidR="00141FA0" w:rsidRDefault="00141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F408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3STeam</w:t>
    </w:r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>
      <w:tc>
        <w:tcPr>
          <w:tcW w:w="6379" w:type="dxa"/>
        </w:tcPr>
        <w:p w:rsidR="005613E4" w:rsidRPr="003372D3" w:rsidRDefault="007C744E">
          <w:pPr>
            <w:rPr>
              <w:lang w:val="sr-Latn-CS"/>
            </w:rPr>
          </w:pPr>
          <w:r>
            <w:rPr>
              <w:lang w:val="sr-Latn-CS"/>
            </w:rPr>
            <w:t>LanTern</w:t>
          </w:r>
        </w:p>
      </w:tc>
      <w:tc>
        <w:tcPr>
          <w:tcW w:w="3179" w:type="dxa"/>
        </w:tcPr>
        <w:p w:rsidR="00373951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373951">
            <w:rPr>
              <w:lang w:val="sr-Latn-CS"/>
            </w:rPr>
            <w:t>5</w:t>
          </w:r>
        </w:p>
      </w:tc>
    </w:tr>
    <w:tr w:rsidR="005613E4" w:rsidRPr="003372D3">
      <w:tc>
        <w:tcPr>
          <w:tcW w:w="63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373951">
            <w:rPr>
              <w:lang w:val="sr-Latn-CS"/>
            </w:rPr>
            <w:t>11.5.2021.</w:t>
          </w:r>
          <w:r w:rsidRPr="003372D3">
            <w:rPr>
              <w:lang w:val="sr-Latn-CS"/>
            </w:rPr>
            <w:t xml:space="preserve"> god.</w:t>
          </w:r>
        </w:p>
      </w:tc>
    </w:tr>
    <w:tr w:rsidR="005613E4" w:rsidRPr="003372D3">
      <w:tc>
        <w:tcPr>
          <w:tcW w:w="9558" w:type="dxa"/>
          <w:gridSpan w:val="2"/>
        </w:tcPr>
        <w:p w:rsidR="005613E4" w:rsidRPr="003372D3" w:rsidRDefault="007C744E">
          <w:pPr>
            <w:rPr>
              <w:lang w:val="sr-Latn-CS"/>
            </w:rPr>
          </w:pPr>
          <w:r>
            <w:rPr>
              <w:lang w:val="sr-Latn-CS"/>
            </w:rPr>
            <w:t>3S-LanTern-02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C71FBF"/>
    <w:multiLevelType w:val="hybridMultilevel"/>
    <w:tmpl w:val="257EB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5B5CCA"/>
    <w:multiLevelType w:val="hybridMultilevel"/>
    <w:tmpl w:val="0322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D4040D"/>
    <w:multiLevelType w:val="hybridMultilevel"/>
    <w:tmpl w:val="49769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2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A7176D2"/>
    <w:multiLevelType w:val="hybridMultilevel"/>
    <w:tmpl w:val="5B74E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9B11EC"/>
    <w:multiLevelType w:val="hybridMultilevel"/>
    <w:tmpl w:val="9D683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B95A0F"/>
    <w:multiLevelType w:val="hybridMultilevel"/>
    <w:tmpl w:val="88EE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302AE6"/>
    <w:multiLevelType w:val="hybridMultilevel"/>
    <w:tmpl w:val="D3FC1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6"/>
  </w:num>
  <w:num w:numId="5">
    <w:abstractNumId w:val="24"/>
  </w:num>
  <w:num w:numId="6">
    <w:abstractNumId w:val="26"/>
  </w:num>
  <w:num w:numId="7">
    <w:abstractNumId w:val="14"/>
  </w:num>
  <w:num w:numId="8">
    <w:abstractNumId w:val="10"/>
  </w:num>
  <w:num w:numId="9">
    <w:abstractNumId w:val="12"/>
  </w:num>
  <w:num w:numId="10">
    <w:abstractNumId w:val="2"/>
  </w:num>
  <w:num w:numId="11">
    <w:abstractNumId w:val="8"/>
  </w:num>
  <w:num w:numId="12">
    <w:abstractNumId w:val="26"/>
  </w:num>
  <w:num w:numId="13">
    <w:abstractNumId w:val="26"/>
  </w:num>
  <w:num w:numId="14">
    <w:abstractNumId w:val="6"/>
  </w:num>
  <w:num w:numId="15">
    <w:abstractNumId w:val="11"/>
  </w:num>
  <w:num w:numId="16">
    <w:abstractNumId w:val="16"/>
  </w:num>
  <w:num w:numId="17">
    <w:abstractNumId w:val="5"/>
  </w:num>
  <w:num w:numId="18">
    <w:abstractNumId w:val="7"/>
  </w:num>
  <w:num w:numId="19">
    <w:abstractNumId w:val="19"/>
  </w:num>
  <w:num w:numId="20">
    <w:abstractNumId w:val="26"/>
  </w:num>
  <w:num w:numId="21">
    <w:abstractNumId w:val="26"/>
  </w:num>
  <w:num w:numId="22">
    <w:abstractNumId w:val="22"/>
  </w:num>
  <w:num w:numId="23">
    <w:abstractNumId w:val="25"/>
  </w:num>
  <w:num w:numId="24">
    <w:abstractNumId w:val="18"/>
  </w:num>
  <w:num w:numId="25">
    <w:abstractNumId w:val="17"/>
  </w:num>
  <w:num w:numId="26">
    <w:abstractNumId w:val="23"/>
  </w:num>
  <w:num w:numId="27">
    <w:abstractNumId w:val="3"/>
  </w:num>
  <w:num w:numId="28">
    <w:abstractNumId w:val="4"/>
  </w:num>
  <w:num w:numId="29">
    <w:abstractNumId w:val="9"/>
  </w:num>
  <w:num w:numId="30">
    <w:abstractNumId w:val="20"/>
  </w:num>
  <w:num w:numId="31">
    <w:abstractNumId w:val="1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3832"/>
    <w:rsid w:val="00044B33"/>
    <w:rsid w:val="000817C9"/>
    <w:rsid w:val="00097F43"/>
    <w:rsid w:val="000C06A2"/>
    <w:rsid w:val="000D5C46"/>
    <w:rsid w:val="001005A0"/>
    <w:rsid w:val="00107994"/>
    <w:rsid w:val="0013157C"/>
    <w:rsid w:val="00137354"/>
    <w:rsid w:val="0014116F"/>
    <w:rsid w:val="00141F2C"/>
    <w:rsid w:val="00141FA0"/>
    <w:rsid w:val="00143087"/>
    <w:rsid w:val="00150CC1"/>
    <w:rsid w:val="0016399B"/>
    <w:rsid w:val="00170271"/>
    <w:rsid w:val="00190105"/>
    <w:rsid w:val="00191F9E"/>
    <w:rsid w:val="00196358"/>
    <w:rsid w:val="00197C09"/>
    <w:rsid w:val="001A601C"/>
    <w:rsid w:val="001C39A6"/>
    <w:rsid w:val="001C7126"/>
    <w:rsid w:val="001D0890"/>
    <w:rsid w:val="001F663F"/>
    <w:rsid w:val="001F6D7C"/>
    <w:rsid w:val="001F7D36"/>
    <w:rsid w:val="00206E1F"/>
    <w:rsid w:val="00225206"/>
    <w:rsid w:val="00254CBE"/>
    <w:rsid w:val="00270678"/>
    <w:rsid w:val="002861E9"/>
    <w:rsid w:val="002922C4"/>
    <w:rsid w:val="002A47F3"/>
    <w:rsid w:val="002A5E27"/>
    <w:rsid w:val="002B3FB3"/>
    <w:rsid w:val="002C0231"/>
    <w:rsid w:val="002D3891"/>
    <w:rsid w:val="002D5541"/>
    <w:rsid w:val="002D5CD2"/>
    <w:rsid w:val="002E3CAA"/>
    <w:rsid w:val="0030379B"/>
    <w:rsid w:val="00305344"/>
    <w:rsid w:val="0031654C"/>
    <w:rsid w:val="00324AEB"/>
    <w:rsid w:val="003356F6"/>
    <w:rsid w:val="00336EC5"/>
    <w:rsid w:val="003372D3"/>
    <w:rsid w:val="003374AF"/>
    <w:rsid w:val="00347321"/>
    <w:rsid w:val="00373951"/>
    <w:rsid w:val="003860D3"/>
    <w:rsid w:val="0039103B"/>
    <w:rsid w:val="00396329"/>
    <w:rsid w:val="003B1702"/>
    <w:rsid w:val="003E1C81"/>
    <w:rsid w:val="003F0924"/>
    <w:rsid w:val="003F2C7C"/>
    <w:rsid w:val="00410F5F"/>
    <w:rsid w:val="00411359"/>
    <w:rsid w:val="00445A8C"/>
    <w:rsid w:val="004561B7"/>
    <w:rsid w:val="00482D19"/>
    <w:rsid w:val="00491CC1"/>
    <w:rsid w:val="00492155"/>
    <w:rsid w:val="00495F44"/>
    <w:rsid w:val="004B5BA8"/>
    <w:rsid w:val="004B60BA"/>
    <w:rsid w:val="004C3E86"/>
    <w:rsid w:val="004C63B5"/>
    <w:rsid w:val="004E476F"/>
    <w:rsid w:val="004E6C9A"/>
    <w:rsid w:val="004F4356"/>
    <w:rsid w:val="00500DA2"/>
    <w:rsid w:val="00511647"/>
    <w:rsid w:val="00521BFB"/>
    <w:rsid w:val="00535839"/>
    <w:rsid w:val="00547443"/>
    <w:rsid w:val="005613E4"/>
    <w:rsid w:val="00565E51"/>
    <w:rsid w:val="00571FC4"/>
    <w:rsid w:val="005A3F8C"/>
    <w:rsid w:val="005A7B1E"/>
    <w:rsid w:val="005B0790"/>
    <w:rsid w:val="005C518F"/>
    <w:rsid w:val="005C5F49"/>
    <w:rsid w:val="005D021A"/>
    <w:rsid w:val="005F4DB3"/>
    <w:rsid w:val="006206D1"/>
    <w:rsid w:val="00627618"/>
    <w:rsid w:val="00631C6F"/>
    <w:rsid w:val="0063291D"/>
    <w:rsid w:val="0063574A"/>
    <w:rsid w:val="00642D4B"/>
    <w:rsid w:val="00652CDD"/>
    <w:rsid w:val="00655B43"/>
    <w:rsid w:val="00660D30"/>
    <w:rsid w:val="0067154F"/>
    <w:rsid w:val="0069445A"/>
    <w:rsid w:val="00696AC9"/>
    <w:rsid w:val="006A05F6"/>
    <w:rsid w:val="006A1727"/>
    <w:rsid w:val="006E4711"/>
    <w:rsid w:val="006F20C6"/>
    <w:rsid w:val="006F37E4"/>
    <w:rsid w:val="006F704D"/>
    <w:rsid w:val="00712834"/>
    <w:rsid w:val="00716C93"/>
    <w:rsid w:val="00732741"/>
    <w:rsid w:val="0074590A"/>
    <w:rsid w:val="00750D43"/>
    <w:rsid w:val="007524A6"/>
    <w:rsid w:val="00760DC5"/>
    <w:rsid w:val="007622C2"/>
    <w:rsid w:val="007844D7"/>
    <w:rsid w:val="00785428"/>
    <w:rsid w:val="007B6634"/>
    <w:rsid w:val="007C6B66"/>
    <w:rsid w:val="007C744E"/>
    <w:rsid w:val="007E3850"/>
    <w:rsid w:val="00804367"/>
    <w:rsid w:val="0081505A"/>
    <w:rsid w:val="00831394"/>
    <w:rsid w:val="00835669"/>
    <w:rsid w:val="0084047A"/>
    <w:rsid w:val="00864AF9"/>
    <w:rsid w:val="0088502B"/>
    <w:rsid w:val="008A386C"/>
    <w:rsid w:val="008B3959"/>
    <w:rsid w:val="008B6782"/>
    <w:rsid w:val="008D40CE"/>
    <w:rsid w:val="008E029E"/>
    <w:rsid w:val="008E6494"/>
    <w:rsid w:val="009029D5"/>
    <w:rsid w:val="009075F6"/>
    <w:rsid w:val="00930725"/>
    <w:rsid w:val="0095579F"/>
    <w:rsid w:val="009662F3"/>
    <w:rsid w:val="00967902"/>
    <w:rsid w:val="00981933"/>
    <w:rsid w:val="00994BBB"/>
    <w:rsid w:val="009A291F"/>
    <w:rsid w:val="009B2233"/>
    <w:rsid w:val="009B3AA3"/>
    <w:rsid w:val="009C3632"/>
    <w:rsid w:val="009D657E"/>
    <w:rsid w:val="009E0063"/>
    <w:rsid w:val="00A077DE"/>
    <w:rsid w:val="00A12200"/>
    <w:rsid w:val="00A13298"/>
    <w:rsid w:val="00A41CF2"/>
    <w:rsid w:val="00A45A41"/>
    <w:rsid w:val="00A53FFB"/>
    <w:rsid w:val="00A73BEC"/>
    <w:rsid w:val="00A75629"/>
    <w:rsid w:val="00A763B7"/>
    <w:rsid w:val="00A82910"/>
    <w:rsid w:val="00A873C8"/>
    <w:rsid w:val="00A900D0"/>
    <w:rsid w:val="00AC7C1B"/>
    <w:rsid w:val="00AD17B6"/>
    <w:rsid w:val="00AD4E1B"/>
    <w:rsid w:val="00AE7207"/>
    <w:rsid w:val="00AF19B4"/>
    <w:rsid w:val="00AF6332"/>
    <w:rsid w:val="00AF654D"/>
    <w:rsid w:val="00AF6B06"/>
    <w:rsid w:val="00B01AA1"/>
    <w:rsid w:val="00B060AA"/>
    <w:rsid w:val="00B2776D"/>
    <w:rsid w:val="00B46D71"/>
    <w:rsid w:val="00B5350B"/>
    <w:rsid w:val="00B5591D"/>
    <w:rsid w:val="00B849B5"/>
    <w:rsid w:val="00BA6FB7"/>
    <w:rsid w:val="00BC2229"/>
    <w:rsid w:val="00BD0064"/>
    <w:rsid w:val="00BD3D6F"/>
    <w:rsid w:val="00BE103E"/>
    <w:rsid w:val="00BE5478"/>
    <w:rsid w:val="00C032FC"/>
    <w:rsid w:val="00C05E4B"/>
    <w:rsid w:val="00C06380"/>
    <w:rsid w:val="00C10C6F"/>
    <w:rsid w:val="00C206AF"/>
    <w:rsid w:val="00C236A2"/>
    <w:rsid w:val="00C34E0C"/>
    <w:rsid w:val="00C353DC"/>
    <w:rsid w:val="00C44BC7"/>
    <w:rsid w:val="00C45B58"/>
    <w:rsid w:val="00C47FAD"/>
    <w:rsid w:val="00C503E4"/>
    <w:rsid w:val="00C72164"/>
    <w:rsid w:val="00C82AE6"/>
    <w:rsid w:val="00C83DEF"/>
    <w:rsid w:val="00C84269"/>
    <w:rsid w:val="00C9046D"/>
    <w:rsid w:val="00CA58C5"/>
    <w:rsid w:val="00CA62F9"/>
    <w:rsid w:val="00CB17FD"/>
    <w:rsid w:val="00CC1BDC"/>
    <w:rsid w:val="00CF0F43"/>
    <w:rsid w:val="00D00311"/>
    <w:rsid w:val="00D10510"/>
    <w:rsid w:val="00D11897"/>
    <w:rsid w:val="00D13D3D"/>
    <w:rsid w:val="00D158A3"/>
    <w:rsid w:val="00D20F4E"/>
    <w:rsid w:val="00D21A8C"/>
    <w:rsid w:val="00D31DA0"/>
    <w:rsid w:val="00D402FD"/>
    <w:rsid w:val="00D44844"/>
    <w:rsid w:val="00D46703"/>
    <w:rsid w:val="00D62AEA"/>
    <w:rsid w:val="00D652FA"/>
    <w:rsid w:val="00D67D2B"/>
    <w:rsid w:val="00D7252F"/>
    <w:rsid w:val="00DB17F5"/>
    <w:rsid w:val="00DD2FAA"/>
    <w:rsid w:val="00DE518F"/>
    <w:rsid w:val="00DE58C2"/>
    <w:rsid w:val="00E061BD"/>
    <w:rsid w:val="00E15DEB"/>
    <w:rsid w:val="00E21881"/>
    <w:rsid w:val="00E27BCA"/>
    <w:rsid w:val="00E320E7"/>
    <w:rsid w:val="00E5055D"/>
    <w:rsid w:val="00E56880"/>
    <w:rsid w:val="00E604E6"/>
    <w:rsid w:val="00E73F1F"/>
    <w:rsid w:val="00E806A0"/>
    <w:rsid w:val="00E8173C"/>
    <w:rsid w:val="00E83C87"/>
    <w:rsid w:val="00E934AD"/>
    <w:rsid w:val="00EA7804"/>
    <w:rsid w:val="00EE3589"/>
    <w:rsid w:val="00EE3F8D"/>
    <w:rsid w:val="00EE5193"/>
    <w:rsid w:val="00EE5634"/>
    <w:rsid w:val="00EF23C8"/>
    <w:rsid w:val="00EF29E7"/>
    <w:rsid w:val="00EF2C07"/>
    <w:rsid w:val="00F007CA"/>
    <w:rsid w:val="00F02B6F"/>
    <w:rsid w:val="00F03867"/>
    <w:rsid w:val="00F06298"/>
    <w:rsid w:val="00F13BE7"/>
    <w:rsid w:val="00F22BD7"/>
    <w:rsid w:val="00F40857"/>
    <w:rsid w:val="00F651D3"/>
    <w:rsid w:val="00F6773B"/>
    <w:rsid w:val="00F70F8C"/>
    <w:rsid w:val="00F82737"/>
    <w:rsid w:val="00FA0B8F"/>
    <w:rsid w:val="00FA57D9"/>
    <w:rsid w:val="00FA7171"/>
    <w:rsid w:val="00FB472C"/>
    <w:rsid w:val="00F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7F89F6-DB71-49C6-814E-8794E3AE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E3F8D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148</TotalTime>
  <Pages>11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Microsoft account</cp:lastModifiedBy>
  <cp:revision>51</cp:revision>
  <cp:lastPrinted>1899-12-31T23:00:00Z</cp:lastPrinted>
  <dcterms:created xsi:type="dcterms:W3CDTF">2021-04-03T21:45:00Z</dcterms:created>
  <dcterms:modified xsi:type="dcterms:W3CDTF">2021-05-14T17:10:00Z</dcterms:modified>
</cp:coreProperties>
</file>