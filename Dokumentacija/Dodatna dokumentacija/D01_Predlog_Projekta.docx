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C1558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LanTern</w:t>
      </w:r>
    </w:p>
    <w:p w:rsidR="002343C5" w:rsidRPr="006F61C6" w:rsidRDefault="00C1558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Learn for Term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F60DA9" w:rsidRDefault="002343C5" w:rsidP="00F60DA9">
      <w:pPr>
        <w:pStyle w:val="Title"/>
        <w:jc w:val="right"/>
        <w:rPr>
          <w:sz w:val="28"/>
          <w:lang w:val="sr-Latn-CS"/>
        </w:rPr>
        <w:sectPr w:rsidR="002343C5" w:rsidRPr="00F60DA9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2421BF">
        <w:rPr>
          <w:sz w:val="28"/>
          <w:lang w:val="sr-Latn-CS"/>
        </w:rPr>
        <w:t>5</w:t>
      </w: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:rsidTr="00511B7A">
        <w:tc>
          <w:tcPr>
            <w:tcW w:w="2304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76B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06.03.2021.</w:t>
            </w:r>
          </w:p>
        </w:tc>
        <w:tc>
          <w:tcPr>
            <w:tcW w:w="1152" w:type="dxa"/>
          </w:tcPr>
          <w:p w:rsidR="002343C5" w:rsidRPr="006F61C6" w:rsidRDefault="00876B6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verzija.</w:t>
            </w:r>
          </w:p>
        </w:tc>
        <w:tc>
          <w:tcPr>
            <w:tcW w:w="230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20.03.2021.</w:t>
            </w:r>
          </w:p>
        </w:tc>
        <w:tc>
          <w:tcPr>
            <w:tcW w:w="1152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30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31.03.2021.</w:t>
            </w:r>
          </w:p>
        </w:tc>
        <w:tc>
          <w:tcPr>
            <w:tcW w:w="1152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374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304" w:type="dxa"/>
          </w:tcPr>
          <w:p w:rsidR="002343C5" w:rsidRPr="006F61C6" w:rsidRDefault="00710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</w:t>
            </w:r>
            <w:r w:rsidR="00FB21BB">
              <w:rPr>
                <w:lang w:val="sr-Latn-CS"/>
              </w:rPr>
              <w:t>žana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FB21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01.04.2021.</w:t>
            </w:r>
          </w:p>
        </w:tc>
        <w:tc>
          <w:tcPr>
            <w:tcW w:w="1152" w:type="dxa"/>
          </w:tcPr>
          <w:p w:rsidR="002343C5" w:rsidRPr="006F61C6" w:rsidRDefault="00FB21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1.3</w:t>
            </w:r>
          </w:p>
        </w:tc>
        <w:tc>
          <w:tcPr>
            <w:tcW w:w="3744" w:type="dxa"/>
          </w:tcPr>
          <w:p w:rsidR="002343C5" w:rsidRPr="006F61C6" w:rsidRDefault="00FB21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304" w:type="dxa"/>
          </w:tcPr>
          <w:p w:rsidR="002343C5" w:rsidRPr="006F61C6" w:rsidRDefault="00FB21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F54290" w:rsidRPr="006F61C6">
        <w:tc>
          <w:tcPr>
            <w:tcW w:w="2304" w:type="dxa"/>
          </w:tcPr>
          <w:p w:rsidR="00F54290" w:rsidRPr="006F61C6" w:rsidRDefault="0069666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02.04.2021.</w:t>
            </w:r>
          </w:p>
        </w:tc>
        <w:tc>
          <w:tcPr>
            <w:tcW w:w="1152" w:type="dxa"/>
          </w:tcPr>
          <w:p w:rsidR="00F54290" w:rsidRPr="006F61C6" w:rsidRDefault="0069666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1.4</w:t>
            </w:r>
          </w:p>
        </w:tc>
        <w:tc>
          <w:tcPr>
            <w:tcW w:w="3744" w:type="dxa"/>
          </w:tcPr>
          <w:p w:rsidR="00F54290" w:rsidRPr="006F61C6" w:rsidRDefault="0069666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304" w:type="dxa"/>
          </w:tcPr>
          <w:p w:rsidR="00F54290" w:rsidRPr="006F61C6" w:rsidRDefault="0069666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1319FC" w:rsidRPr="006F61C6">
        <w:tc>
          <w:tcPr>
            <w:tcW w:w="2304" w:type="dxa"/>
          </w:tcPr>
          <w:p w:rsidR="001319FC" w:rsidRDefault="001319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11.5.2021.</w:t>
            </w:r>
          </w:p>
        </w:tc>
        <w:tc>
          <w:tcPr>
            <w:tcW w:w="1152" w:type="dxa"/>
          </w:tcPr>
          <w:p w:rsidR="001319FC" w:rsidRDefault="001319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1.5</w:t>
            </w:r>
          </w:p>
        </w:tc>
        <w:tc>
          <w:tcPr>
            <w:tcW w:w="3744" w:type="dxa"/>
          </w:tcPr>
          <w:p w:rsidR="001319FC" w:rsidRDefault="001319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304" w:type="dxa"/>
          </w:tcPr>
          <w:p w:rsidR="001319FC" w:rsidRDefault="001319F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0C5044">
        <w:rPr>
          <w:noProof/>
        </w:rPr>
        <w:t>4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43271C">
        <w:rPr>
          <w:noProof/>
        </w:rPr>
        <w:t>5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D25A85">
        <w:rPr>
          <w:noProof/>
        </w:rPr>
        <w:t>5</w:t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8B7480">
        <w:rPr>
          <w:noProof/>
        </w:rPr>
        <w:t>6</w:t>
      </w:r>
    </w:p>
    <w:p w:rsidR="00A70277" w:rsidRDefault="00A70277">
      <w:pPr>
        <w:pStyle w:val="TOC1"/>
        <w:tabs>
          <w:tab w:val="left" w:pos="432"/>
        </w:tabs>
        <w:rPr>
          <w:noProof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8B7480">
        <w:rPr>
          <w:noProof/>
        </w:rPr>
        <w:t>6</w:t>
      </w:r>
    </w:p>
    <w:p w:rsidR="00A70277" w:rsidRPr="00AE7AE3" w:rsidRDefault="00644D2C" w:rsidP="00644D2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10</w:t>
      </w:r>
      <w:r w:rsidRPr="002E44F0">
        <w:rPr>
          <w:noProof/>
          <w:lang w:val="sr-Latn-CS"/>
        </w:rPr>
        <w:t>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  <w:lang w:val="sr-Latn-CS"/>
        </w:rPr>
        <w:t>Planiranje vremena</w:t>
      </w:r>
      <w:r>
        <w:rPr>
          <w:noProof/>
        </w:rPr>
        <w:tab/>
      </w:r>
      <w:r w:rsidR="008B7480">
        <w:rPr>
          <w:noProof/>
        </w:rPr>
        <w:t>6</w:t>
      </w:r>
      <w:bookmarkStart w:id="0" w:name="_GoBack"/>
      <w:bookmarkEnd w:id="0"/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F101E1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2343C5" w:rsidRPr="00DC169C" w:rsidRDefault="00EA3952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projektnog zadatka i formiranje tima za razvoj </w:t>
      </w:r>
      <w:r w:rsidR="00DC169C">
        <w:rPr>
          <w:i/>
          <w:iCs/>
          <w:lang w:val="sr-Latn-CS"/>
        </w:rPr>
        <w:t>Web</w:t>
      </w:r>
      <w:r w:rsidR="00DC169C">
        <w:rPr>
          <w:lang w:val="sr-Latn-CS"/>
        </w:rPr>
        <w:t xml:space="preserve"> platforme </w:t>
      </w:r>
      <w:r w:rsidR="00DC169C">
        <w:rPr>
          <w:b/>
          <w:bCs/>
          <w:lang w:val="sr-Latn-CS"/>
        </w:rPr>
        <w:t>Learn for Term – LanTern</w:t>
      </w:r>
      <w:r w:rsidR="00DC169C">
        <w:rPr>
          <w:lang w:val="sr-Latn-CS"/>
        </w:rP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857B8C">
      <w:pPr>
        <w:pStyle w:val="BodyText"/>
        <w:rPr>
          <w:lang w:val="sr-Latn-CS"/>
        </w:rPr>
      </w:pPr>
      <w:r>
        <w:rPr>
          <w:lang w:val="sr-Latn-CS"/>
        </w:rPr>
        <w:t>Dokument opisuje temu i o</w:t>
      </w:r>
      <w:r w:rsidR="00CE1961">
        <w:rPr>
          <w:lang w:val="sr-Latn-CS"/>
        </w:rPr>
        <w:t>snovne karakteristike projekta,</w:t>
      </w:r>
      <w:r>
        <w:rPr>
          <w:lang w:val="sr-Latn-CS"/>
        </w:rPr>
        <w:t xml:space="preserve"> potrebna znanja za njegovu izradu, motivaciju i osobine članova tima, komunikaciju među njima i vreme potrebno za izradu projekta.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p w:rsidR="00F267E3" w:rsidRDefault="00F267E3" w:rsidP="00C41E2E">
      <w:pPr>
        <w:pStyle w:val="BodyText"/>
        <w:ind w:left="0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0"/>
        <w:gridCol w:w="5763"/>
      </w:tblGrid>
      <w:tr w:rsidR="00F267E3" w:rsidRPr="00A74DEF" w:rsidTr="00511B7A">
        <w:tc>
          <w:tcPr>
            <w:tcW w:w="2835" w:type="dxa"/>
            <w:shd w:val="clear" w:color="auto" w:fill="E6E6E6" w:themeFill="background1" w:themeFillShade="E6"/>
          </w:tcPr>
          <w:p w:rsidR="00F267E3" w:rsidRPr="0027048C" w:rsidRDefault="00F267E3" w:rsidP="00A74DEF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185589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Learn for Term</w:t>
            </w:r>
          </w:p>
        </w:tc>
      </w:tr>
      <w:tr w:rsidR="00F267E3" w:rsidRPr="00A74DEF" w:rsidTr="00511B7A">
        <w:tc>
          <w:tcPr>
            <w:tcW w:w="2835" w:type="dxa"/>
            <w:shd w:val="clear" w:color="auto" w:fill="E6E6E6" w:themeFill="background1" w:themeFillShade="E6"/>
          </w:tcPr>
          <w:p w:rsidR="00F267E3" w:rsidRPr="0027048C" w:rsidRDefault="00F267E3" w:rsidP="00A74DEF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185589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3STeam</w:t>
            </w:r>
          </w:p>
        </w:tc>
      </w:tr>
      <w:tr w:rsidR="00F267E3" w:rsidRPr="00A74DEF" w:rsidTr="00511B7A">
        <w:tc>
          <w:tcPr>
            <w:tcW w:w="2835" w:type="dxa"/>
            <w:shd w:val="clear" w:color="auto" w:fill="E6E6E6" w:themeFill="background1" w:themeFillShade="E6"/>
          </w:tcPr>
          <w:p w:rsidR="00F267E3" w:rsidRPr="0027048C" w:rsidRDefault="00F267E3" w:rsidP="00A74DEF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D52C30" w:rsidRPr="00A97B47" w:rsidRDefault="00D52C30" w:rsidP="005A054F">
            <w:r>
              <w:t>Snežana Spasić, 17408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63BF0" w:rsidP="00AB1DE2">
            <w:r>
              <w:t>Pronalazak usluga privatnih časova, zbog distribuiranih i povremeno neažurnih informacija, kao i manjak časova održanih na kvalitetnom nivou.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B64D6" w:rsidP="00AB1DE2">
            <w:r>
              <w:t xml:space="preserve">Osobe zainteresovane za privatne </w:t>
            </w:r>
            <w:r w:rsidR="00536DA5">
              <w:t>časove (učenike, studente, pojedince) i predavače.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36DA5" w:rsidP="00AB1DE2">
            <w:r>
              <w:t>Nepristupačnost i nepouzdanost traženih informacija, kao i nezadovoljstvo kod pojedinih pohađanih časova.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36DA5" w:rsidP="00C80EE7">
            <w:r>
              <w:t>Poboljšati efikasnost pronalaženja isplativih i kvalitetnih predavača i pouzdanost informacija.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536DA5" w:rsidP="00AB1DE2">
            <w:r>
              <w:t>Osobama zainteresovanim za privat</w:t>
            </w:r>
            <w:r w:rsidR="00695A95">
              <w:t>n</w:t>
            </w:r>
            <w:r>
              <w:t>e</w:t>
            </w:r>
            <w:r w:rsidR="00695A95">
              <w:t xml:space="preserve"> časove (učenicima, studentima, pojedincima) i predavačima.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95A95" w:rsidP="00C80EE7">
            <w:r>
              <w:t>Omogućava efikasn</w:t>
            </w:r>
            <w:r w:rsidR="00C80EE7">
              <w:t>u pretragu i dobru informisanos</w:t>
            </w:r>
            <w:r w:rsidR="00CE1961">
              <w:t>t</w:t>
            </w:r>
            <w:r w:rsidR="00C80EE7">
              <w:t>, kontaktiranje profesora i administratora.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95A95" w:rsidP="00AB1DE2">
            <w:r w:rsidRPr="0064571E">
              <w:rPr>
                <w:i/>
                <w:iCs/>
              </w:rPr>
              <w:t>Web</w:t>
            </w:r>
            <w:r>
              <w:t xml:space="preserve"> aplikacija.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32EFB" w:rsidP="00AB1DE2">
            <w:r>
              <w:t>Osobama zainteresovanim za privatne časove omogućava pronalaženje odgovarajućeg i povoljnijeg predavača, dok predavačima omogućava veću šansu za pronalaz</w:t>
            </w:r>
            <w:r w:rsidR="0064571E">
              <w:t>ak posla.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64571E" w:rsidRDefault="0064571E" w:rsidP="00AB1DE2">
            <w:r>
              <w:t xml:space="preserve">Reklamiranja i pronalaska informacija po raznim forumima, društvenim mrežama i oglasnim tablama. Takođe i nekih postojećih </w:t>
            </w:r>
            <w:r>
              <w:rPr>
                <w:i/>
                <w:iCs/>
              </w:rPr>
              <w:t>Web</w:t>
            </w:r>
            <w:r>
              <w:t xml:space="preserve"> sajtova za pronalazak privatnih časova.</w:t>
            </w:r>
          </w:p>
        </w:tc>
      </w:tr>
      <w:tr w:rsidR="00AB1DE2" w:rsidRPr="003372D3" w:rsidTr="00511B7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background1" w:themeFillShade="E6"/>
          </w:tcPr>
          <w:p w:rsidR="00AB1DE2" w:rsidRPr="0027048C" w:rsidRDefault="00AB1DE2" w:rsidP="00AB1DE2">
            <w:pPr>
              <w:rPr>
                <w:b/>
                <w:bCs/>
                <w:lang w:val="sr-Latn-CS"/>
              </w:rPr>
            </w:pPr>
            <w:r w:rsidRPr="0027048C">
              <w:rPr>
                <w:b/>
                <w:bCs/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4571E" w:rsidP="00AB1DE2">
            <w:r>
              <w:t>Obezbediti ažurne i lako dostupne, pouzdane informacije, unutar centralizovanog sistema.</w:t>
            </w:r>
          </w:p>
        </w:tc>
      </w:tr>
    </w:tbl>
    <w:p w:rsidR="0012246A" w:rsidRPr="00245B02" w:rsidRDefault="00D964D6" w:rsidP="00245B02">
      <w:pPr>
        <w:pStyle w:val="Heading1"/>
        <w:numPr>
          <w:ilvl w:val="0"/>
          <w:numId w:val="5"/>
        </w:numPr>
        <w:rPr>
          <w:lang w:val="sr-Latn-CS"/>
        </w:rPr>
      </w:pPr>
      <w:bookmarkStart w:id="4" w:name="_Toc507815238"/>
      <w:r>
        <w:rPr>
          <w:lang w:val="sr-Latn-CS"/>
        </w:rPr>
        <w:t>Tema i svrha projekta</w:t>
      </w:r>
    </w:p>
    <w:p w:rsidR="0012246A" w:rsidRDefault="00D964D6" w:rsidP="008008E3">
      <w:pPr>
        <w:pStyle w:val="BodyText"/>
        <w:rPr>
          <w:lang w:val="sr-Latn-CS"/>
        </w:rPr>
      </w:pPr>
      <w:r>
        <w:rPr>
          <w:lang w:val="sr-Latn-CS"/>
        </w:rPr>
        <w:t xml:space="preserve">Tema ovog projekta je omogućavanje svima onima koji su zainteresovani za privatne časove, kao i </w:t>
      </w:r>
      <w:r w:rsidR="006F62BA">
        <w:rPr>
          <w:lang w:val="sr-Latn-CS"/>
        </w:rPr>
        <w:t>predavačima, da na lak i efikasan način ostvare komunikaciju. Zainteresovanim pojedincima će biti omogućeno pronalaženje povoljnih i kvalitetnih predavača, a predavačima će biti omogućeno da poboljšaju svoju popularnost, kao i bolje zarađivanje.</w:t>
      </w:r>
    </w:p>
    <w:p w:rsidR="0012246A" w:rsidRDefault="006F62BA" w:rsidP="006F62BA">
      <w:pPr>
        <w:pStyle w:val="BodyText"/>
        <w:rPr>
          <w:lang w:val="sr-Latn-CS"/>
        </w:rPr>
      </w:pPr>
      <w:r>
        <w:rPr>
          <w:lang w:val="sr-Latn-CS"/>
        </w:rPr>
        <w:t>Svrha ovog projekta je da objedini sve gore navedene mogućnosti na jednom mestu.</w:t>
      </w:r>
    </w:p>
    <w:p w:rsidR="00D96EF7" w:rsidRPr="006F61C6" w:rsidRDefault="00D96EF7" w:rsidP="00245B02">
      <w:pPr>
        <w:pStyle w:val="Heading1"/>
        <w:rPr>
          <w:lang w:val="sr-Latn-CS"/>
        </w:rPr>
      </w:pPr>
      <w:r>
        <w:rPr>
          <w:lang w:val="sr-Latn-CS"/>
        </w:rPr>
        <w:t>Opis projekta</w:t>
      </w:r>
      <w:bookmarkEnd w:id="4"/>
    </w:p>
    <w:p w:rsidR="00D96EF7" w:rsidRDefault="001029A5" w:rsidP="00D96EF7">
      <w:pPr>
        <w:pStyle w:val="BodyText"/>
        <w:rPr>
          <w:lang w:val="sr-Latn-CS"/>
        </w:rPr>
      </w:pPr>
      <w:r>
        <w:rPr>
          <w:b/>
          <w:bCs/>
          <w:lang w:val="sr-Latn-CS"/>
        </w:rPr>
        <w:t>Learn for Term</w:t>
      </w:r>
      <w:r>
        <w:rPr>
          <w:lang w:val="sr-Latn-CS"/>
        </w:rPr>
        <w:t xml:space="preserve"> treba da sadrži osnovne informacije o:</w:t>
      </w:r>
    </w:p>
    <w:p w:rsidR="001029A5" w:rsidRDefault="00FA3661" w:rsidP="001029A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Korisnicima </w:t>
      </w:r>
      <w:r w:rsidR="00C70A2A">
        <w:rPr>
          <w:lang w:val="sr-Latn-CS"/>
        </w:rPr>
        <w:t>platforme (učenik-</w:t>
      </w:r>
      <w:r>
        <w:rPr>
          <w:lang w:val="sr-Latn-CS"/>
        </w:rPr>
        <w:t>predavač)</w:t>
      </w:r>
    </w:p>
    <w:p w:rsidR="001029A5" w:rsidRPr="001029A5" w:rsidRDefault="001029A5" w:rsidP="001029A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>Oglasima</w:t>
      </w:r>
    </w:p>
    <w:p w:rsidR="00D96EF7" w:rsidRDefault="001029A5" w:rsidP="00D96EF7">
      <w:pPr>
        <w:pStyle w:val="BodyText"/>
        <w:rPr>
          <w:lang w:val="sr-Latn-CS"/>
        </w:rPr>
      </w:pPr>
      <w:r>
        <w:rPr>
          <w:lang w:val="sr-Latn-CS"/>
        </w:rPr>
        <w:t>Rešenje treba da omogući:</w:t>
      </w:r>
    </w:p>
    <w:p w:rsidR="001029A5" w:rsidRDefault="00EB740C" w:rsidP="001029A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Pristup svim korisnicima Interneta</w:t>
      </w:r>
    </w:p>
    <w:p w:rsidR="00EB740C" w:rsidRDefault="00EB740C" w:rsidP="001029A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Postavljanje/Ažuriranje/Brisanje oglasa</w:t>
      </w:r>
    </w:p>
    <w:p w:rsidR="00EB740C" w:rsidRDefault="00C80EE7" w:rsidP="001029A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Kontaktiranje profesora</w:t>
      </w:r>
    </w:p>
    <w:p w:rsidR="00C80EE7" w:rsidRDefault="00C80EE7" w:rsidP="001029A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Kontaktiranje administratora</w:t>
      </w:r>
    </w:p>
    <w:p w:rsidR="00EB740C" w:rsidRPr="00C21D4C" w:rsidRDefault="00EB740C" w:rsidP="00C21D4C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Pretragu oglasa po različitim kriterijumima</w:t>
      </w:r>
    </w:p>
    <w:p w:rsidR="00D96EF7" w:rsidRPr="00C80EE7" w:rsidRDefault="002615CE" w:rsidP="00D96EF7">
      <w:pPr>
        <w:pStyle w:val="BodyText"/>
      </w:pPr>
      <w:r>
        <w:rPr>
          <w:lang w:val="sr-Latn-CS"/>
        </w:rPr>
        <w:t>Korisnici treba da imaju mogućnost izmene svojih podataka, oglasa</w:t>
      </w:r>
      <w:r w:rsidR="003012C1">
        <w:rPr>
          <w:lang w:val="sr-Latn-CS"/>
        </w:rPr>
        <w:t>, kontakt administratora</w:t>
      </w:r>
      <w:r>
        <w:rPr>
          <w:lang w:val="sr-Latn-CS"/>
        </w:rPr>
        <w:t xml:space="preserve">, kao i </w:t>
      </w:r>
      <w:r w:rsidR="00C80EE7">
        <w:rPr>
          <w:lang w:val="sr-Latn-CS"/>
        </w:rPr>
        <w:t>kontakt</w:t>
      </w:r>
      <w:r>
        <w:rPr>
          <w:lang w:val="sr-Latn-CS"/>
        </w:rPr>
        <w:t xml:space="preserve"> sa osobom za čije su usluge zainteresovani. Dodatno, korisnici bi trebali da imaju mogućnost </w:t>
      </w:r>
      <w:r w:rsidR="00FF64AD">
        <w:rPr>
          <w:lang w:val="sr-Latn-CS"/>
        </w:rPr>
        <w:t>dodavanja oglasa u „Pratim“ delu, gde bi se čuvali oglasi koje on privremeno prati.</w:t>
      </w:r>
    </w:p>
    <w:p w:rsidR="00815F10" w:rsidRDefault="00815F10" w:rsidP="00D96EF7">
      <w:pPr>
        <w:pStyle w:val="BodyText"/>
        <w:rPr>
          <w:lang w:val="sr-Latn-CS"/>
        </w:rPr>
      </w:pPr>
      <w:r>
        <w:rPr>
          <w:b/>
          <w:bCs/>
          <w:lang w:val="sr-Latn-CS"/>
        </w:rPr>
        <w:t>Dodatni zadaci:</w:t>
      </w:r>
    </w:p>
    <w:p w:rsidR="00815F10" w:rsidRDefault="00815F10" w:rsidP="00815F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Sortiranje oglasa po različitim kriterijumima</w:t>
      </w:r>
    </w:p>
    <w:p w:rsidR="00815F10" w:rsidRDefault="00815F10" w:rsidP="00815F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Trajno pamćenje podataka o oglasima</w:t>
      </w:r>
    </w:p>
    <w:p w:rsidR="00AA34FA" w:rsidRDefault="00815F10" w:rsidP="00C80EE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Obezbeđivanje uniformnosti prikaza podataka</w:t>
      </w:r>
    </w:p>
    <w:p w:rsidR="00AA34FA" w:rsidRDefault="00AA34FA" w:rsidP="00815F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Blokiranje kori</w:t>
      </w:r>
      <w:r w:rsidR="00C80EE7">
        <w:rPr>
          <w:lang w:val="sr-Latn-CS"/>
        </w:rPr>
        <w:t>snika od strane administratora</w:t>
      </w:r>
    </w:p>
    <w:p w:rsidR="006925E3" w:rsidRDefault="006925E3" w:rsidP="00815F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Trenutno čuvanje oglasa radi kasnijeg pregledavanja</w:t>
      </w:r>
    </w:p>
    <w:p w:rsidR="006925E3" w:rsidRDefault="006925E3" w:rsidP="006925E3">
      <w:pPr>
        <w:pStyle w:val="BodyText"/>
        <w:rPr>
          <w:lang w:val="sr-Latn-CS"/>
        </w:rPr>
      </w:pPr>
      <w:r>
        <w:rPr>
          <w:b/>
          <w:bCs/>
          <w:lang w:val="sr-Latn-CS"/>
        </w:rPr>
        <w:t>Domen problema:</w:t>
      </w:r>
    </w:p>
    <w:p w:rsidR="006925E3" w:rsidRDefault="00C277B9" w:rsidP="006925E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Unos, prikaz, izmena, brisanje i čuvanje podataka o korisnicima</w:t>
      </w:r>
    </w:p>
    <w:p w:rsidR="00C277B9" w:rsidRDefault="00C277B9" w:rsidP="00C80EE7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 xml:space="preserve">Opšte informacije </w:t>
      </w:r>
    </w:p>
    <w:p w:rsidR="00CA10DA" w:rsidRDefault="00CA10DA" w:rsidP="00CA10D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Unos, prikaz, izmena i brisanje podataka o oglasima</w:t>
      </w:r>
    </w:p>
    <w:p w:rsidR="00CA10DA" w:rsidRDefault="00CA10DA" w:rsidP="00CA10DA">
      <w:pPr>
        <w:pStyle w:val="BodyText"/>
        <w:numPr>
          <w:ilvl w:val="1"/>
          <w:numId w:val="19"/>
        </w:numPr>
        <w:rPr>
          <w:lang w:val="sr-Latn-CS"/>
        </w:rPr>
      </w:pPr>
      <w:r>
        <w:rPr>
          <w:lang w:val="sr-Latn-CS"/>
        </w:rPr>
        <w:t>Opšte informacije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D96EF7" w:rsidRPr="00EE5E91" w:rsidRDefault="000C249D" w:rsidP="00D96EF7">
      <w:pPr>
        <w:pStyle w:val="BodyText"/>
        <w:rPr>
          <w:lang w:val="sr-Latn-CS"/>
        </w:rPr>
      </w:pPr>
      <w:r>
        <w:rPr>
          <w:lang w:val="sr-Latn-CS"/>
        </w:rPr>
        <w:t xml:space="preserve">Potrebna znanja i veštine za izradu projekta su: razvoj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aplikacija, rad sa bazama podataka, dizajniranje intuitivnog korisničkog interfejsa, </w:t>
      </w:r>
      <w:r w:rsidR="00EE5E91">
        <w:rPr>
          <w:lang w:val="sr-Latn-CS"/>
        </w:rPr>
        <w:t xml:space="preserve">poznavanje administracije </w:t>
      </w:r>
      <w:r w:rsidR="00EE5E91">
        <w:rPr>
          <w:i/>
          <w:iCs/>
          <w:lang w:val="sr-Latn-CS"/>
        </w:rPr>
        <w:t>Web</w:t>
      </w:r>
      <w:r w:rsidR="00EE5E91">
        <w:rPr>
          <w:lang w:val="sr-Latn-CS"/>
        </w:rPr>
        <w:t xml:space="preserve"> sajtova.</w:t>
      </w:r>
    </w:p>
    <w:p w:rsidR="005A054F" w:rsidRDefault="00796F23" w:rsidP="005A054F">
      <w:pPr>
        <w:pStyle w:val="BodyText"/>
        <w:rPr>
          <w:lang w:val="sr-Latn-CS"/>
        </w:rPr>
      </w:pPr>
      <w:r>
        <w:rPr>
          <w:b/>
          <w:bCs/>
          <w:lang w:val="sr-Latn-CS"/>
        </w:rPr>
        <w:t>Znanja i veštine članova tima:</w:t>
      </w:r>
    </w:p>
    <w:p w:rsidR="00796F23" w:rsidRDefault="00EE502B" w:rsidP="00796F2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b/>
          <w:bCs/>
          <w:lang w:val="sr-Latn-CS"/>
        </w:rPr>
        <w:t>Snežana Spasić</w:t>
      </w:r>
      <w:r w:rsidR="00D243F0">
        <w:rPr>
          <w:b/>
          <w:bCs/>
          <w:lang w:val="sr-Latn-CS"/>
        </w:rPr>
        <w:t xml:space="preserve"> </w:t>
      </w:r>
      <w:r w:rsidR="00D243F0">
        <w:rPr>
          <w:b/>
          <w:bCs/>
        </w:rPr>
        <w:t>[Vo</w:t>
      </w:r>
      <w:r w:rsidR="00D243F0">
        <w:rPr>
          <w:b/>
          <w:bCs/>
          <w:lang w:val="sr-Latn-RS"/>
        </w:rPr>
        <w:t>đa tima</w:t>
      </w:r>
      <w:r w:rsidR="00D243F0">
        <w:rPr>
          <w:b/>
          <w:bCs/>
        </w:rPr>
        <w:t>]</w:t>
      </w:r>
    </w:p>
    <w:p w:rsidR="00EE502B" w:rsidRDefault="00C80EE7" w:rsidP="00EE502B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Iskustvo</w:t>
      </w:r>
      <w:r w:rsidR="00EE502B">
        <w:rPr>
          <w:lang w:val="sr-Latn-CS"/>
        </w:rPr>
        <w:t xml:space="preserve"> u razvoju </w:t>
      </w:r>
      <w:r w:rsidR="00EE502B">
        <w:rPr>
          <w:i/>
          <w:iCs/>
          <w:lang w:val="sr-Latn-CS"/>
        </w:rPr>
        <w:t>Web</w:t>
      </w:r>
      <w:r w:rsidR="00EE502B">
        <w:rPr>
          <w:lang w:val="sr-Latn-CS"/>
        </w:rPr>
        <w:t xml:space="preserve"> aplikacija</w:t>
      </w:r>
    </w:p>
    <w:p w:rsidR="00265206" w:rsidRPr="00265206" w:rsidRDefault="00265206" w:rsidP="00265206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 xml:space="preserve">Iskustvo u razvoju </w:t>
      </w:r>
      <w:r>
        <w:rPr>
          <w:i/>
          <w:iCs/>
          <w:lang w:val="sr-Latn-CS"/>
        </w:rPr>
        <w:t>Desktop</w:t>
      </w:r>
      <w:r>
        <w:rPr>
          <w:lang w:val="sr-Latn-CS"/>
        </w:rPr>
        <w:t xml:space="preserve"> aplikacija</w:t>
      </w:r>
    </w:p>
    <w:p w:rsidR="00EE502B" w:rsidRDefault="00EE502B" w:rsidP="00EE502B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Iskustvo u radu sa bazama podataka</w:t>
      </w:r>
    </w:p>
    <w:p w:rsidR="00EE502B" w:rsidRDefault="00EE502B" w:rsidP="00EE502B">
      <w:pPr>
        <w:pStyle w:val="BodyText"/>
        <w:numPr>
          <w:ilvl w:val="1"/>
          <w:numId w:val="20"/>
        </w:numPr>
        <w:rPr>
          <w:lang w:val="sr-Latn-CS"/>
        </w:rPr>
      </w:pPr>
      <w:r>
        <w:rPr>
          <w:lang w:val="sr-Latn-CS"/>
        </w:rPr>
        <w:t>Dobar dizajner</w:t>
      </w:r>
    </w:p>
    <w:p w:rsidR="005A054F" w:rsidRPr="00425CC7" w:rsidRDefault="00425CC7" w:rsidP="00D96EF7">
      <w:pPr>
        <w:pStyle w:val="BodyText"/>
        <w:rPr>
          <w:lang w:val="sr-Latn-CS"/>
        </w:rPr>
      </w:pPr>
      <w:r>
        <w:rPr>
          <w:lang w:val="sr-Latn-CS"/>
        </w:rPr>
        <w:t>Potencijalni rizik za usp</w:t>
      </w:r>
      <w:r w:rsidR="00265206">
        <w:rPr>
          <w:lang w:val="sr-Latn-CS"/>
        </w:rPr>
        <w:t>ešnu realizaciju projekta bi bilo</w:t>
      </w:r>
      <w:r>
        <w:rPr>
          <w:lang w:val="sr-Latn-CS"/>
        </w:rPr>
        <w:t xml:space="preserve"> vreme potrebno za savladavanje nekih novih tehnologija. Takođe, potencijalni rizik je i savladavanje arhitekture koja će se koristiti prilikom izrade projekta.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835400" w:rsidRDefault="00312978" w:rsidP="00835400">
      <w:pPr>
        <w:pStyle w:val="BodyText"/>
        <w:rPr>
          <w:lang w:val="sr-Latn-CS"/>
        </w:rPr>
      </w:pPr>
      <w:r>
        <w:rPr>
          <w:b/>
          <w:bCs/>
          <w:lang w:val="sr-Latn-CS"/>
        </w:rPr>
        <w:t>Cilj:</w:t>
      </w:r>
      <w:r>
        <w:rPr>
          <w:lang w:val="sr-Latn-CS"/>
        </w:rPr>
        <w:t xml:space="preserve"> Uspešna realizacija projekta.</w:t>
      </w:r>
    </w:p>
    <w:p w:rsidR="00312978" w:rsidRPr="00312978" w:rsidRDefault="00312978" w:rsidP="00835400">
      <w:pPr>
        <w:pStyle w:val="BodyText"/>
        <w:rPr>
          <w:lang w:val="sr-Latn-CS"/>
        </w:rPr>
      </w:pPr>
      <w:r>
        <w:rPr>
          <w:b/>
          <w:bCs/>
          <w:lang w:val="sr-Latn-CS"/>
        </w:rPr>
        <w:t>Motivacija:</w:t>
      </w:r>
      <w:r>
        <w:rPr>
          <w:lang w:val="sr-Latn-CS"/>
        </w:rPr>
        <w:t xml:space="preserve"> Sticanje novih znanja i </w:t>
      </w:r>
      <w:r w:rsidR="00A33522">
        <w:rPr>
          <w:lang w:val="sr-Latn-CS"/>
        </w:rPr>
        <w:t>veština</w:t>
      </w:r>
      <w:r>
        <w:rPr>
          <w:lang w:val="sr-Latn-CS"/>
        </w:rPr>
        <w:t>.</w:t>
      </w:r>
    </w:p>
    <w:p w:rsidR="00835400" w:rsidRDefault="00312978" w:rsidP="00835400">
      <w:pPr>
        <w:pStyle w:val="BodyText"/>
        <w:rPr>
          <w:lang w:val="sr-Latn-CS"/>
        </w:rPr>
      </w:pPr>
      <w:r>
        <w:rPr>
          <w:b/>
          <w:bCs/>
          <w:lang w:val="sr-Latn-CS"/>
        </w:rPr>
        <w:lastRenderedPageBreak/>
        <w:t>Ciljevi članova tima:</w:t>
      </w:r>
    </w:p>
    <w:p w:rsidR="00B02877" w:rsidRDefault="00050090" w:rsidP="00B028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b/>
          <w:bCs/>
          <w:lang w:val="sr-Latn-CS"/>
        </w:rPr>
        <w:t>Snežana Spasić</w:t>
      </w:r>
    </w:p>
    <w:p w:rsidR="00AC001C" w:rsidRDefault="00050090" w:rsidP="00265206">
      <w:pPr>
        <w:pStyle w:val="BodyText"/>
        <w:numPr>
          <w:ilvl w:val="1"/>
          <w:numId w:val="21"/>
        </w:numPr>
        <w:rPr>
          <w:lang w:val="sr-Latn-CS"/>
        </w:rPr>
      </w:pPr>
      <w:r>
        <w:rPr>
          <w:lang w:val="sr-Latn-CS"/>
        </w:rPr>
        <w:t xml:space="preserve">Unapređenje znanja o razvoju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aplikacija</w:t>
      </w:r>
    </w:p>
    <w:p w:rsidR="00AC001C" w:rsidRDefault="00265206" w:rsidP="00880501">
      <w:pPr>
        <w:pStyle w:val="BodyText"/>
        <w:numPr>
          <w:ilvl w:val="1"/>
          <w:numId w:val="21"/>
        </w:numPr>
        <w:rPr>
          <w:lang w:val="sr-Latn-CS"/>
        </w:rPr>
      </w:pPr>
      <w:r w:rsidRPr="00265206">
        <w:rPr>
          <w:lang w:val="sr-Latn-CS"/>
        </w:rPr>
        <w:t>Savladavanje novih tehnologija</w:t>
      </w:r>
    </w:p>
    <w:p w:rsidR="002C1675" w:rsidRPr="00AC001C" w:rsidRDefault="002C1675" w:rsidP="00AC001C">
      <w:pPr>
        <w:pStyle w:val="BodyText"/>
        <w:ind w:left="0"/>
        <w:rPr>
          <w:lang w:val="sr-Latn-CS"/>
        </w:rPr>
      </w:pPr>
    </w:p>
    <w:p w:rsidR="00835400" w:rsidRDefault="00AC001C" w:rsidP="00835400">
      <w:pPr>
        <w:pStyle w:val="BodyText"/>
        <w:rPr>
          <w:lang w:val="sr-Latn-CS"/>
        </w:rPr>
      </w:pPr>
      <w:r>
        <w:rPr>
          <w:b/>
          <w:bCs/>
          <w:lang w:val="sr-Latn-CS"/>
        </w:rPr>
        <w:t>Osobine članova tima (tip ličnosti):</w:t>
      </w:r>
    </w:p>
    <w:p w:rsidR="00AC001C" w:rsidRPr="00AC001C" w:rsidRDefault="00AC001C" w:rsidP="00AC001C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Snežana Spasić – Ličnost koja se sama motiviše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835400" w:rsidRDefault="002C1675" w:rsidP="00835400">
      <w:pPr>
        <w:pStyle w:val="BodyText"/>
        <w:rPr>
          <w:lang w:val="sr-Latn-CS"/>
        </w:rPr>
      </w:pPr>
      <w:r>
        <w:rPr>
          <w:b/>
          <w:bCs/>
          <w:lang w:val="sr-Latn-CS"/>
        </w:rPr>
        <w:t>Kriterijumi za izbor vođe tima:</w:t>
      </w:r>
    </w:p>
    <w:p w:rsidR="002C1675" w:rsidRDefault="008D0C1E" w:rsidP="008D0C1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Znanje potrebno za izradu projekta</w:t>
      </w:r>
    </w:p>
    <w:p w:rsidR="008D0C1E" w:rsidRDefault="008D0C1E" w:rsidP="008D0C1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Iskustvo u izradi projekta</w:t>
      </w:r>
    </w:p>
    <w:p w:rsidR="00835400" w:rsidRDefault="008D0C1E" w:rsidP="00835400">
      <w:pPr>
        <w:pStyle w:val="BodyText"/>
        <w:rPr>
          <w:lang w:val="sr-Latn-RS"/>
        </w:rPr>
      </w:pPr>
      <w:r>
        <w:rPr>
          <w:lang w:val="sr-Latn-RS"/>
        </w:rPr>
        <w:t>Vođa tima je izabran na osnovu poznavanja i iskustva rada u timu</w:t>
      </w:r>
      <w:r w:rsidR="00FC77CE">
        <w:rPr>
          <w:lang w:val="sr-Latn-RS"/>
        </w:rPr>
        <w:t>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:rsidR="00D62E1E" w:rsidRPr="000D5FB7" w:rsidRDefault="003525A1" w:rsidP="00D62E1E">
      <w:pPr>
        <w:pStyle w:val="BodyText"/>
        <w:rPr>
          <w:lang w:val="sr-Latn-CS"/>
        </w:rPr>
      </w:pPr>
      <w:r>
        <w:rPr>
          <w:lang w:val="sr-Latn-CS"/>
        </w:rPr>
        <w:t>Glavna</w:t>
      </w:r>
      <w:r w:rsidR="000D5FB7">
        <w:rPr>
          <w:lang w:val="sr-Latn-CS"/>
        </w:rPr>
        <w:t xml:space="preserve"> platforma biće </w:t>
      </w:r>
      <w:r w:rsidR="000D5FB7">
        <w:rPr>
          <w:b/>
          <w:bCs/>
          <w:lang w:val="sr-Latn-CS"/>
        </w:rPr>
        <w:t>Bitbucket</w:t>
      </w:r>
      <w:r w:rsidR="000D5FB7">
        <w:rPr>
          <w:lang w:val="sr-Latn-CS"/>
        </w:rPr>
        <w:t xml:space="preserve">, gde će članovi tima, unutar </w:t>
      </w:r>
      <w:r w:rsidR="000D5FB7">
        <w:rPr>
          <w:i/>
          <w:iCs/>
          <w:lang w:val="sr-Latn-CS"/>
        </w:rPr>
        <w:t>repository</w:t>
      </w:r>
      <w:r w:rsidR="000D5FB7">
        <w:rPr>
          <w:lang w:val="sr-Latn-CS"/>
        </w:rPr>
        <w:t>-ja, pos</w:t>
      </w:r>
      <w:r w:rsidR="006634A2">
        <w:rPr>
          <w:lang w:val="sr-Latn-CS"/>
        </w:rPr>
        <w:t>tavljati sve potrebne dokumente, kao i sam projekat.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E246D5" w:rsidRPr="00E246D5" w:rsidRDefault="00E246D5" w:rsidP="00835400">
      <w:pPr>
        <w:pStyle w:val="BodyText"/>
        <w:rPr>
          <w:lang w:val="sr-Latn-CS"/>
        </w:rPr>
      </w:pPr>
      <w:r>
        <w:rPr>
          <w:b/>
          <w:bCs/>
          <w:lang w:val="sr-Latn-CS"/>
        </w:rPr>
        <w:t>Prosečan nedel</w:t>
      </w:r>
      <w:r w:rsidR="007D3A2D">
        <w:rPr>
          <w:b/>
          <w:bCs/>
          <w:lang w:val="sr-Latn-CS"/>
        </w:rPr>
        <w:t>jni broj sati rada na projektu</w:t>
      </w:r>
      <w:r>
        <w:rPr>
          <w:b/>
          <w:bCs/>
          <w:lang w:val="sr-Latn-CS"/>
        </w:rPr>
        <w:t>:</w:t>
      </w:r>
      <w:r w:rsidR="007D3A2D">
        <w:rPr>
          <w:lang w:val="sr-Latn-CS"/>
        </w:rPr>
        <w:t xml:space="preserve"> N</w:t>
      </w:r>
      <w:r>
        <w:rPr>
          <w:lang w:val="sr-Latn-CS"/>
        </w:rPr>
        <w:t xml:space="preserve">a projektu </w:t>
      </w:r>
      <w:r w:rsidR="007D3A2D">
        <w:rPr>
          <w:lang w:val="sr-Latn-CS"/>
        </w:rPr>
        <w:t xml:space="preserve">ću </w:t>
      </w:r>
      <w:r w:rsidR="00D1787D">
        <w:rPr>
          <w:lang w:val="sr-Latn-CS"/>
        </w:rPr>
        <w:t xml:space="preserve">raditi između </w:t>
      </w:r>
      <w:r>
        <w:rPr>
          <w:lang w:val="sr-Latn-CS"/>
        </w:rPr>
        <w:t>15</w:t>
      </w:r>
      <w:r w:rsidR="00D1787D">
        <w:rPr>
          <w:lang w:val="sr-Latn-CS"/>
        </w:rPr>
        <w:t xml:space="preserve"> i 20</w:t>
      </w:r>
      <w:r>
        <w:rPr>
          <w:lang w:val="sr-Latn-CS"/>
        </w:rPr>
        <w:t xml:space="preserve"> sati, u zavisnosti od raspoloživog vremena.</w:t>
      </w:r>
    </w:p>
    <w:p w:rsidR="00835400" w:rsidRPr="00E246D5" w:rsidRDefault="00E246D5" w:rsidP="00835400">
      <w:pPr>
        <w:pStyle w:val="BodyText"/>
        <w:rPr>
          <w:lang w:val="sr-Latn-CS"/>
        </w:rPr>
      </w:pPr>
      <w:r>
        <w:rPr>
          <w:b/>
          <w:bCs/>
          <w:lang w:val="sr-Latn-RS"/>
        </w:rPr>
        <w:t>Odsustvo članova tima:</w:t>
      </w:r>
      <w:r>
        <w:rPr>
          <w:lang w:val="sr-Latn-RS"/>
        </w:rPr>
        <w:t xml:space="preserve"> Radnim danima od 10h do 14h, kao i za vreme laboratorijskih vežbi i povremeno u toku ispitnog roka.</w:t>
      </w:r>
    </w:p>
    <w:p w:rsidR="002343C5" w:rsidRPr="00744A30" w:rsidRDefault="00E246D5" w:rsidP="00E246D5">
      <w:pPr>
        <w:pStyle w:val="BodyText"/>
      </w:pPr>
      <w:r>
        <w:rPr>
          <w:b/>
          <w:bCs/>
          <w:lang w:val="sr-Latn-CS"/>
        </w:rPr>
        <w:t>Ukupan broj sati rada na izradi projekta:</w:t>
      </w:r>
      <w:r>
        <w:rPr>
          <w:lang w:val="sr-Latn-CS"/>
        </w:rPr>
        <w:t xml:space="preserve"> ~540 sati.</w:t>
      </w:r>
    </w:p>
    <w:sectPr w:rsidR="002343C5" w:rsidRPr="00744A3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C4" w:rsidRDefault="001C3DC4">
      <w:r>
        <w:separator/>
      </w:r>
    </w:p>
  </w:endnote>
  <w:endnote w:type="continuationSeparator" w:id="0">
    <w:p w:rsidR="001C3DC4" w:rsidRDefault="001C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D732A7">
            <w:rPr>
              <w:lang w:val="sr-Latn-CS"/>
            </w:rPr>
            <w:t xml:space="preserve"> 3STeam,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B7480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B7480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C4" w:rsidRDefault="001C3DC4">
      <w:r>
        <w:separator/>
      </w:r>
    </w:p>
  </w:footnote>
  <w:footnote w:type="continuationSeparator" w:id="0">
    <w:p w:rsidR="001C3DC4" w:rsidRDefault="001C3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A86318" w:rsidRDefault="00A8631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>
      <w:rPr>
        <w:rFonts w:ascii="Arial" w:hAnsi="Arial"/>
        <w:b/>
        <w:sz w:val="36"/>
      </w:rPr>
      <w:t>3STeam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c>
        <w:tcPr>
          <w:tcW w:w="6379" w:type="dxa"/>
        </w:tcPr>
        <w:p w:rsidR="002343C5" w:rsidRPr="006D0694" w:rsidRDefault="00F60DA9">
          <w:pPr>
            <w:rPr>
              <w:lang w:val="sr-Latn-CS"/>
            </w:rPr>
          </w:pPr>
          <w:r>
            <w:rPr>
              <w:lang w:val="sr-Latn-CS"/>
            </w:rPr>
            <w:t>LanTern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6114F4">
            <w:rPr>
              <w:lang w:val="sr-Latn-CS"/>
            </w:rPr>
            <w:t>5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114F4">
            <w:rPr>
              <w:lang w:val="sr-Latn-CS"/>
            </w:rPr>
            <w:t>11.5.2021.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>
      <w:tc>
        <w:tcPr>
          <w:tcW w:w="9558" w:type="dxa"/>
          <w:gridSpan w:val="2"/>
        </w:tcPr>
        <w:p w:rsidR="002343C5" w:rsidRPr="006D0694" w:rsidRDefault="00F54290" w:rsidP="002B4765">
          <w:pPr>
            <w:rPr>
              <w:lang w:val="sr-Latn-CS"/>
            </w:rPr>
          </w:pPr>
          <w:r>
            <w:rPr>
              <w:lang w:val="sr-Latn-CS"/>
            </w:rPr>
            <w:t>3S-LanTern-01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65587"/>
    <w:multiLevelType w:val="hybridMultilevel"/>
    <w:tmpl w:val="BFDE4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232C5C"/>
    <w:multiLevelType w:val="hybridMultilevel"/>
    <w:tmpl w:val="24DA4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595370"/>
    <w:multiLevelType w:val="hybridMultilevel"/>
    <w:tmpl w:val="4B5EE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C7006D9"/>
    <w:multiLevelType w:val="hybridMultilevel"/>
    <w:tmpl w:val="E87C9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C00A4E"/>
    <w:multiLevelType w:val="hybridMultilevel"/>
    <w:tmpl w:val="F462E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B935B3F"/>
    <w:multiLevelType w:val="hybridMultilevel"/>
    <w:tmpl w:val="93E8B3BE"/>
    <w:lvl w:ilvl="0" w:tplc="FFFFFFFF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A9400D"/>
    <w:multiLevelType w:val="hybridMultilevel"/>
    <w:tmpl w:val="D5D86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FE7103"/>
    <w:multiLevelType w:val="hybridMultilevel"/>
    <w:tmpl w:val="90268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893152"/>
    <w:multiLevelType w:val="hybridMultilevel"/>
    <w:tmpl w:val="A08E0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11"/>
  </w:num>
  <w:num w:numId="15">
    <w:abstractNumId w:val="16"/>
  </w:num>
  <w:num w:numId="16">
    <w:abstractNumId w:val="3"/>
  </w:num>
  <w:num w:numId="17">
    <w:abstractNumId w:val="17"/>
  </w:num>
  <w:num w:numId="18">
    <w:abstractNumId w:val="9"/>
  </w:num>
  <w:num w:numId="19">
    <w:abstractNumId w:val="8"/>
  </w:num>
  <w:num w:numId="20">
    <w:abstractNumId w:val="18"/>
  </w:num>
  <w:num w:numId="21">
    <w:abstractNumId w:val="5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50090"/>
    <w:rsid w:val="000C249D"/>
    <w:rsid w:val="000C5044"/>
    <w:rsid w:val="000D2104"/>
    <w:rsid w:val="000D5FB7"/>
    <w:rsid w:val="000E755A"/>
    <w:rsid w:val="000F5EE8"/>
    <w:rsid w:val="001029A5"/>
    <w:rsid w:val="00103833"/>
    <w:rsid w:val="0012246A"/>
    <w:rsid w:val="001319FC"/>
    <w:rsid w:val="00151CDF"/>
    <w:rsid w:val="00157DAE"/>
    <w:rsid w:val="00184B87"/>
    <w:rsid w:val="00185589"/>
    <w:rsid w:val="001C3DC4"/>
    <w:rsid w:val="001E4E21"/>
    <w:rsid w:val="001F6798"/>
    <w:rsid w:val="00210E17"/>
    <w:rsid w:val="002343C5"/>
    <w:rsid w:val="002421BF"/>
    <w:rsid w:val="00245B02"/>
    <w:rsid w:val="0024759A"/>
    <w:rsid w:val="00257501"/>
    <w:rsid w:val="00260B17"/>
    <w:rsid w:val="002615CE"/>
    <w:rsid w:val="00265206"/>
    <w:rsid w:val="0027048C"/>
    <w:rsid w:val="002A024F"/>
    <w:rsid w:val="002B4765"/>
    <w:rsid w:val="002B64D6"/>
    <w:rsid w:val="002C1675"/>
    <w:rsid w:val="002F14AB"/>
    <w:rsid w:val="003012C1"/>
    <w:rsid w:val="00312978"/>
    <w:rsid w:val="003312BC"/>
    <w:rsid w:val="00332EFB"/>
    <w:rsid w:val="003525A1"/>
    <w:rsid w:val="00384C82"/>
    <w:rsid w:val="00387292"/>
    <w:rsid w:val="003A4834"/>
    <w:rsid w:val="003C3A1C"/>
    <w:rsid w:val="003C6C27"/>
    <w:rsid w:val="003D5CA3"/>
    <w:rsid w:val="003E416D"/>
    <w:rsid w:val="003F7DFE"/>
    <w:rsid w:val="00422B0E"/>
    <w:rsid w:val="00425CC7"/>
    <w:rsid w:val="00425FA6"/>
    <w:rsid w:val="0043271C"/>
    <w:rsid w:val="0046548E"/>
    <w:rsid w:val="00490DC7"/>
    <w:rsid w:val="00495821"/>
    <w:rsid w:val="004A22E8"/>
    <w:rsid w:val="00511B7A"/>
    <w:rsid w:val="0053248E"/>
    <w:rsid w:val="00536DA5"/>
    <w:rsid w:val="005430FA"/>
    <w:rsid w:val="00555767"/>
    <w:rsid w:val="00574004"/>
    <w:rsid w:val="005A054F"/>
    <w:rsid w:val="006114F4"/>
    <w:rsid w:val="00614EF5"/>
    <w:rsid w:val="00644D2C"/>
    <w:rsid w:val="0064571E"/>
    <w:rsid w:val="006634A2"/>
    <w:rsid w:val="00663BF0"/>
    <w:rsid w:val="006643AB"/>
    <w:rsid w:val="00670936"/>
    <w:rsid w:val="006776CF"/>
    <w:rsid w:val="006925E3"/>
    <w:rsid w:val="00695A95"/>
    <w:rsid w:val="0069666E"/>
    <w:rsid w:val="006D0694"/>
    <w:rsid w:val="006D41CE"/>
    <w:rsid w:val="006F61C6"/>
    <w:rsid w:val="006F62BA"/>
    <w:rsid w:val="007106AD"/>
    <w:rsid w:val="00744A30"/>
    <w:rsid w:val="00796F23"/>
    <w:rsid w:val="007A2854"/>
    <w:rsid w:val="007D3A2D"/>
    <w:rsid w:val="007E1F8E"/>
    <w:rsid w:val="0081471E"/>
    <w:rsid w:val="00815F10"/>
    <w:rsid w:val="00835400"/>
    <w:rsid w:val="0084235B"/>
    <w:rsid w:val="00851B00"/>
    <w:rsid w:val="00857B8C"/>
    <w:rsid w:val="00870F50"/>
    <w:rsid w:val="00876B6A"/>
    <w:rsid w:val="008B7480"/>
    <w:rsid w:val="008D0C1E"/>
    <w:rsid w:val="008E29EF"/>
    <w:rsid w:val="008E3870"/>
    <w:rsid w:val="008F13A1"/>
    <w:rsid w:val="009073D6"/>
    <w:rsid w:val="009207A8"/>
    <w:rsid w:val="0093054F"/>
    <w:rsid w:val="00995C29"/>
    <w:rsid w:val="0099694D"/>
    <w:rsid w:val="00A33522"/>
    <w:rsid w:val="00A70277"/>
    <w:rsid w:val="00A73238"/>
    <w:rsid w:val="00A74DEF"/>
    <w:rsid w:val="00A86318"/>
    <w:rsid w:val="00A97B47"/>
    <w:rsid w:val="00AA34FA"/>
    <w:rsid w:val="00AB1DE2"/>
    <w:rsid w:val="00AC001C"/>
    <w:rsid w:val="00AC06A4"/>
    <w:rsid w:val="00AC3B0E"/>
    <w:rsid w:val="00AE7AE3"/>
    <w:rsid w:val="00B02877"/>
    <w:rsid w:val="00B10BF0"/>
    <w:rsid w:val="00B33F89"/>
    <w:rsid w:val="00B357AD"/>
    <w:rsid w:val="00B40827"/>
    <w:rsid w:val="00B549D9"/>
    <w:rsid w:val="00B75D52"/>
    <w:rsid w:val="00B93575"/>
    <w:rsid w:val="00BB7AAA"/>
    <w:rsid w:val="00BD39B8"/>
    <w:rsid w:val="00C1558A"/>
    <w:rsid w:val="00C21D4C"/>
    <w:rsid w:val="00C24B5D"/>
    <w:rsid w:val="00C24DBC"/>
    <w:rsid w:val="00C277B9"/>
    <w:rsid w:val="00C30C23"/>
    <w:rsid w:val="00C41E2E"/>
    <w:rsid w:val="00C4723D"/>
    <w:rsid w:val="00C502CA"/>
    <w:rsid w:val="00C70A2A"/>
    <w:rsid w:val="00C80EE7"/>
    <w:rsid w:val="00C97520"/>
    <w:rsid w:val="00CA10DA"/>
    <w:rsid w:val="00CC420E"/>
    <w:rsid w:val="00CE1961"/>
    <w:rsid w:val="00CF694C"/>
    <w:rsid w:val="00D03C97"/>
    <w:rsid w:val="00D104B9"/>
    <w:rsid w:val="00D1787D"/>
    <w:rsid w:val="00D243F0"/>
    <w:rsid w:val="00D25A85"/>
    <w:rsid w:val="00D36260"/>
    <w:rsid w:val="00D52C30"/>
    <w:rsid w:val="00D62E1E"/>
    <w:rsid w:val="00D732A7"/>
    <w:rsid w:val="00D964D6"/>
    <w:rsid w:val="00D96EF7"/>
    <w:rsid w:val="00D97F08"/>
    <w:rsid w:val="00DC169C"/>
    <w:rsid w:val="00DF310B"/>
    <w:rsid w:val="00E246D5"/>
    <w:rsid w:val="00E464F7"/>
    <w:rsid w:val="00E72A3B"/>
    <w:rsid w:val="00EA1072"/>
    <w:rsid w:val="00EA3952"/>
    <w:rsid w:val="00EB4996"/>
    <w:rsid w:val="00EB740C"/>
    <w:rsid w:val="00EC70CF"/>
    <w:rsid w:val="00ED7B34"/>
    <w:rsid w:val="00EE502B"/>
    <w:rsid w:val="00EE5E91"/>
    <w:rsid w:val="00F101E1"/>
    <w:rsid w:val="00F267E3"/>
    <w:rsid w:val="00F334DC"/>
    <w:rsid w:val="00F352FF"/>
    <w:rsid w:val="00F54290"/>
    <w:rsid w:val="00F60DA9"/>
    <w:rsid w:val="00F62203"/>
    <w:rsid w:val="00FA3661"/>
    <w:rsid w:val="00FB21BB"/>
    <w:rsid w:val="00FC77CE"/>
    <w:rsid w:val="00FD0ACA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C25C2-40E6-4676-A575-4CB5AD3A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116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Microsoft account</cp:lastModifiedBy>
  <cp:revision>23</cp:revision>
  <cp:lastPrinted>1999-04-23T12:49:00Z</cp:lastPrinted>
  <dcterms:created xsi:type="dcterms:W3CDTF">2021-04-02T15:55:00Z</dcterms:created>
  <dcterms:modified xsi:type="dcterms:W3CDTF">2021-05-14T16:38:00Z</dcterms:modified>
</cp:coreProperties>
</file>