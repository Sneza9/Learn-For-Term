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BA6F7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LanTern</w:t>
      </w:r>
    </w:p>
    <w:p w:rsidR="003372D3" w:rsidRPr="003372D3" w:rsidRDefault="00BA6F79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Learn for Term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BA6F79">
      <w:pPr>
        <w:pStyle w:val="Title"/>
        <w:jc w:val="right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>Verzija</w:t>
      </w:r>
      <w:r w:rsidR="00B55BB6">
        <w:rPr>
          <w:sz w:val="28"/>
          <w:lang w:val="sr-Latn-CS"/>
        </w:rPr>
        <w:t xml:space="preserve"> 1.1</w:t>
      </w: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:rsidTr="00E56D63">
        <w:tc>
          <w:tcPr>
            <w:tcW w:w="230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shd w:val="clear" w:color="auto" w:fill="E6E6E6" w:themeFill="background1" w:themeFillShade="E6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E56D6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04.04.2021.</w:t>
            </w:r>
          </w:p>
        </w:tc>
        <w:tc>
          <w:tcPr>
            <w:tcW w:w="1152" w:type="dxa"/>
          </w:tcPr>
          <w:p w:rsidR="003372D3" w:rsidRPr="003372D3" w:rsidRDefault="00E56D6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E56D6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verzija.</w:t>
            </w:r>
          </w:p>
        </w:tc>
        <w:tc>
          <w:tcPr>
            <w:tcW w:w="2304" w:type="dxa"/>
          </w:tcPr>
          <w:p w:rsidR="003372D3" w:rsidRPr="003372D3" w:rsidRDefault="00E56D6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Dušan, Jovana, Snežana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B55B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12.05.2021.</w:t>
            </w:r>
          </w:p>
        </w:tc>
        <w:tc>
          <w:tcPr>
            <w:tcW w:w="1152" w:type="dxa"/>
          </w:tcPr>
          <w:p w:rsidR="003372D3" w:rsidRPr="003372D3" w:rsidRDefault="00B55B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:rsidR="003372D3" w:rsidRPr="00397DD2" w:rsidRDefault="00B55B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Prerađena verzija.</w:t>
            </w:r>
          </w:p>
        </w:tc>
        <w:tc>
          <w:tcPr>
            <w:tcW w:w="2304" w:type="dxa"/>
          </w:tcPr>
          <w:p w:rsidR="003372D3" w:rsidRPr="003372D3" w:rsidRDefault="00B55BB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Snežana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E56D63" w:rsidRPr="003372D3">
        <w:tc>
          <w:tcPr>
            <w:tcW w:w="2304" w:type="dxa"/>
          </w:tcPr>
          <w:p w:rsidR="00E56D63" w:rsidRPr="003372D3" w:rsidRDefault="00E56D6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E56D63" w:rsidRPr="003372D3" w:rsidRDefault="00E56D6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E56D63" w:rsidRPr="003372D3" w:rsidRDefault="00E56D6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E56D63" w:rsidRPr="003372D3" w:rsidRDefault="00E56D6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370634">
        <w:rPr>
          <w:noProof/>
        </w:rPr>
        <w:t>4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 w:rsidR="00370634">
        <w:rPr>
          <w:noProof/>
        </w:rPr>
        <w:t>4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 w:rsidR="00370634">
        <w:rPr>
          <w:noProof/>
        </w:rPr>
        <w:t>4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 w:rsidR="00370634">
        <w:rPr>
          <w:noProof/>
        </w:rPr>
        <w:t>4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8C2280">
        <w:rPr>
          <w:noProof/>
        </w:rPr>
        <w:t>6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E56D63">
        <w:rPr>
          <w:noProof/>
          <w:lang w:val="sr-Latn-CS"/>
        </w:rPr>
        <w:t>Posetilac platforme</w:t>
      </w:r>
      <w:r>
        <w:rPr>
          <w:noProof/>
        </w:rPr>
        <w:tab/>
      </w:r>
      <w:r w:rsidR="008C2280">
        <w:rPr>
          <w:noProof/>
        </w:rPr>
        <w:t>6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FD7DAB" w:rsidRPr="008C2280">
        <w:rPr>
          <w:noProof/>
          <w:szCs w:val="24"/>
          <w:lang w:val="sr-Latn-CS"/>
        </w:rPr>
        <w:t>Učenik</w:t>
      </w:r>
      <w:r w:rsidR="00FD7DAB">
        <w:rPr>
          <w:noProof/>
          <w:sz w:val="24"/>
          <w:szCs w:val="24"/>
          <w:lang w:val="sr-Latn-CS"/>
        </w:rPr>
        <w:t>-</w:t>
      </w:r>
      <w:r w:rsidR="00BC48CC">
        <w:rPr>
          <w:noProof/>
          <w:lang w:val="sr-Latn-CS"/>
        </w:rPr>
        <w:t>Predavač</w:t>
      </w:r>
      <w:r>
        <w:rPr>
          <w:noProof/>
        </w:rPr>
        <w:tab/>
      </w:r>
      <w:r w:rsidR="00131D4C">
        <w:rPr>
          <w:noProof/>
        </w:rPr>
        <w:t>6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6B01E6">
        <w:rPr>
          <w:noProof/>
          <w:lang w:val="sr-Latn-CS"/>
        </w:rPr>
        <w:t>Administrator</w:t>
      </w:r>
      <w:r>
        <w:rPr>
          <w:noProof/>
        </w:rPr>
        <w:tab/>
      </w:r>
      <w:r w:rsidR="000F63C7">
        <w:rPr>
          <w:noProof/>
        </w:rPr>
        <w:t>7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0F63C7">
        <w:rPr>
          <w:noProof/>
        </w:rPr>
        <w:t>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Registrovanje na platformu</w:t>
      </w:r>
      <w:r>
        <w:rPr>
          <w:noProof/>
        </w:rPr>
        <w:tab/>
      </w:r>
      <w:r w:rsidR="000F63C7">
        <w:rPr>
          <w:noProof/>
        </w:rPr>
        <w:t>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Prijavljivanje na platformu</w:t>
      </w:r>
      <w:r>
        <w:rPr>
          <w:noProof/>
        </w:rPr>
        <w:tab/>
      </w:r>
      <w:r w:rsidR="000F63C7">
        <w:rPr>
          <w:noProof/>
        </w:rPr>
        <w:t>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Pregled oglasa po gradu</w:t>
      </w:r>
      <w:r>
        <w:rPr>
          <w:noProof/>
        </w:rPr>
        <w:tab/>
      </w:r>
      <w:r w:rsidR="000F63C7">
        <w:rPr>
          <w:noProof/>
        </w:rPr>
        <w:t>9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Pregled oglasa sortiranih po ceni časa</w:t>
      </w:r>
      <w:r>
        <w:rPr>
          <w:noProof/>
        </w:rPr>
        <w:tab/>
      </w:r>
      <w:r w:rsidR="000F63C7">
        <w:rPr>
          <w:noProof/>
        </w:rPr>
        <w:t>9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Pregled oglasa po kategoriji od interesa</w:t>
      </w:r>
      <w:r>
        <w:rPr>
          <w:noProof/>
        </w:rPr>
        <w:tab/>
      </w:r>
      <w:r w:rsidR="000F63C7">
        <w:rPr>
          <w:noProof/>
        </w:rPr>
        <w:t>10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Čuvanje oglasa</w:t>
      </w:r>
      <w:r>
        <w:rPr>
          <w:noProof/>
        </w:rPr>
        <w:tab/>
      </w:r>
      <w:r w:rsidR="000F63C7">
        <w:rPr>
          <w:noProof/>
        </w:rPr>
        <w:t>10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Uklanjanje oglasa iz sačuvanih oglasa</w:t>
      </w:r>
      <w:r>
        <w:rPr>
          <w:noProof/>
        </w:rPr>
        <w:tab/>
      </w:r>
      <w:r w:rsidR="000F63C7">
        <w:rPr>
          <w:noProof/>
        </w:rPr>
        <w:t>11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Kontaktiranje autora oglasa</w:t>
      </w:r>
      <w:r>
        <w:rPr>
          <w:noProof/>
        </w:rPr>
        <w:tab/>
      </w:r>
      <w:r w:rsidR="000F63C7">
        <w:rPr>
          <w:noProof/>
        </w:rPr>
        <w:t>11</w:t>
      </w:r>
    </w:p>
    <w:p w:rsidR="00B93B67" w:rsidRDefault="00B93B67">
      <w:pPr>
        <w:pStyle w:val="TOC2"/>
        <w:tabs>
          <w:tab w:val="left" w:pos="1000"/>
        </w:tabs>
        <w:rPr>
          <w:noProof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115AD9">
        <w:rPr>
          <w:noProof/>
          <w:lang w:val="sr-Latn-CS"/>
        </w:rPr>
        <w:t>Kontaktiranje administratora</w:t>
      </w:r>
      <w:r>
        <w:rPr>
          <w:noProof/>
        </w:rPr>
        <w:tab/>
      </w:r>
      <w:r w:rsidR="000F63C7">
        <w:rPr>
          <w:noProof/>
        </w:rPr>
        <w:t>12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A34890">
        <w:rPr>
          <w:noProof/>
          <w:lang w:val="sr-Latn-CS"/>
        </w:rPr>
        <w:t>0</w:t>
      </w:r>
      <w:r>
        <w:rPr>
          <w:noProof/>
          <w:sz w:val="24"/>
          <w:szCs w:val="24"/>
          <w:lang w:val="sr-Latn-CS"/>
        </w:rPr>
        <w:tab/>
      </w:r>
      <w:r w:rsidR="00A27FDC">
        <w:rPr>
          <w:noProof/>
          <w:lang w:val="sr-Latn-CS"/>
        </w:rPr>
        <w:t>Pregled profila korisnika</w:t>
      </w:r>
      <w:r>
        <w:rPr>
          <w:noProof/>
        </w:rPr>
        <w:tab/>
      </w:r>
      <w:r w:rsidR="000F63C7">
        <w:rPr>
          <w:noProof/>
        </w:rPr>
        <w:t>12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A34890">
        <w:rPr>
          <w:noProof/>
          <w:lang w:val="sr-Latn-CS"/>
        </w:rPr>
        <w:t>11</w:t>
      </w:r>
      <w:r>
        <w:rPr>
          <w:noProof/>
          <w:sz w:val="24"/>
          <w:szCs w:val="24"/>
          <w:lang w:val="sr-Latn-CS"/>
        </w:rPr>
        <w:tab/>
      </w:r>
      <w:r w:rsidR="00645B75">
        <w:rPr>
          <w:noProof/>
          <w:lang w:val="sr-Latn-CS"/>
        </w:rPr>
        <w:t>Ažuriranje podataka o korisniku</w:t>
      </w:r>
      <w:r>
        <w:rPr>
          <w:noProof/>
        </w:rPr>
        <w:tab/>
      </w:r>
      <w:r w:rsidR="000F63C7">
        <w:rPr>
          <w:noProof/>
        </w:rPr>
        <w:t>13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023EA4">
        <w:rPr>
          <w:noProof/>
          <w:lang w:val="sr-Latn-CS"/>
        </w:rPr>
        <w:t>12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Postavljanje novog oglasa</w:t>
      </w:r>
      <w:r>
        <w:rPr>
          <w:noProof/>
        </w:rPr>
        <w:tab/>
      </w:r>
      <w:r w:rsidR="000F63C7">
        <w:rPr>
          <w:noProof/>
        </w:rPr>
        <w:t>13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1E329E">
        <w:rPr>
          <w:noProof/>
          <w:lang w:val="sr-Latn-CS"/>
        </w:rPr>
        <w:t>13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Ažuriranje postojećeg oglasa</w:t>
      </w:r>
      <w:r>
        <w:rPr>
          <w:noProof/>
        </w:rPr>
        <w:tab/>
      </w:r>
      <w:r w:rsidR="00037B1A">
        <w:rPr>
          <w:noProof/>
        </w:rPr>
        <w:t>14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1E329E">
        <w:rPr>
          <w:noProof/>
          <w:lang w:val="sr-Latn-CS"/>
        </w:rPr>
        <w:t>14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Brisanje postojećeg oglasa</w:t>
      </w:r>
      <w:r>
        <w:rPr>
          <w:noProof/>
        </w:rPr>
        <w:tab/>
      </w:r>
      <w:r w:rsidR="00037B1A">
        <w:rPr>
          <w:noProof/>
        </w:rPr>
        <w:t>14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1E329E">
        <w:rPr>
          <w:noProof/>
          <w:lang w:val="sr-Latn-CS"/>
        </w:rPr>
        <w:t>15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Dodavanje novih kategorija</w:t>
      </w:r>
      <w:r>
        <w:rPr>
          <w:noProof/>
        </w:rPr>
        <w:tab/>
      </w:r>
      <w:r w:rsidR="00037B1A">
        <w:rPr>
          <w:noProof/>
        </w:rPr>
        <w:t>15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753747">
        <w:rPr>
          <w:noProof/>
          <w:lang w:val="sr-Latn-CS"/>
        </w:rPr>
        <w:t>16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Brisanje postojećih kategorija</w:t>
      </w:r>
      <w:r>
        <w:rPr>
          <w:noProof/>
        </w:rPr>
        <w:tab/>
      </w:r>
      <w:r w:rsidR="00037B1A">
        <w:rPr>
          <w:noProof/>
        </w:rPr>
        <w:t>15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753747">
        <w:rPr>
          <w:noProof/>
          <w:lang w:val="sr-Latn-CS"/>
        </w:rPr>
        <w:t>17</w:t>
      </w:r>
      <w:r>
        <w:rPr>
          <w:noProof/>
          <w:sz w:val="24"/>
          <w:szCs w:val="24"/>
          <w:lang w:val="sr-Latn-CS"/>
        </w:rPr>
        <w:tab/>
      </w:r>
      <w:r w:rsidR="00BB60CB">
        <w:rPr>
          <w:noProof/>
          <w:lang w:val="sr-Latn-CS"/>
        </w:rPr>
        <w:t>Dodavanje novih gradova</w:t>
      </w:r>
      <w:r>
        <w:rPr>
          <w:noProof/>
        </w:rPr>
        <w:tab/>
      </w:r>
      <w:r w:rsidR="00037B1A">
        <w:rPr>
          <w:noProof/>
        </w:rPr>
        <w:t>16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 w:rsidR="00753747">
        <w:rPr>
          <w:noProof/>
          <w:lang w:val="sr-Latn-CS"/>
        </w:rPr>
        <w:t>18</w:t>
      </w:r>
      <w:r>
        <w:rPr>
          <w:noProof/>
          <w:sz w:val="24"/>
          <w:szCs w:val="24"/>
          <w:lang w:val="sr-Latn-CS"/>
        </w:rPr>
        <w:tab/>
      </w:r>
      <w:r w:rsidR="00E42090">
        <w:rPr>
          <w:noProof/>
          <w:lang w:val="sr-Latn-CS"/>
        </w:rPr>
        <w:t>Brisanje postojećih gradova</w:t>
      </w:r>
      <w:r>
        <w:rPr>
          <w:noProof/>
        </w:rPr>
        <w:tab/>
      </w:r>
      <w:r w:rsidR="00037B1A">
        <w:rPr>
          <w:noProof/>
        </w:rPr>
        <w:t>17</w:t>
      </w:r>
    </w:p>
    <w:p w:rsidR="00196F26" w:rsidRDefault="00196F26" w:rsidP="000C37C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 w:rsidR="00753747">
        <w:rPr>
          <w:noProof/>
          <w:lang w:val="sr-Latn-CS"/>
        </w:rPr>
        <w:t>9</w:t>
      </w:r>
      <w:r>
        <w:rPr>
          <w:noProof/>
          <w:sz w:val="24"/>
          <w:szCs w:val="24"/>
          <w:lang w:val="sr-Latn-CS"/>
        </w:rPr>
        <w:tab/>
      </w:r>
      <w:r w:rsidR="00DD197C">
        <w:rPr>
          <w:noProof/>
          <w:lang w:val="sr-Latn-CS"/>
        </w:rPr>
        <w:t>Blokiranje oglasa</w:t>
      </w:r>
      <w:r>
        <w:rPr>
          <w:noProof/>
        </w:rPr>
        <w:tab/>
      </w:r>
      <w:r w:rsidR="00037B1A">
        <w:rPr>
          <w:noProof/>
        </w:rPr>
        <w:t>17</w:t>
      </w:r>
    </w:p>
    <w:p w:rsidR="00B35C29" w:rsidRPr="00B35C29" w:rsidRDefault="00196F26" w:rsidP="00C630D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 w:rsidR="00AD6234">
        <w:rPr>
          <w:noProof/>
          <w:lang w:val="sr-Latn-CS"/>
        </w:rPr>
        <w:t>0</w:t>
      </w:r>
      <w:r>
        <w:rPr>
          <w:noProof/>
          <w:sz w:val="24"/>
          <w:szCs w:val="24"/>
          <w:lang w:val="sr-Latn-CS"/>
        </w:rPr>
        <w:tab/>
      </w:r>
      <w:r w:rsidR="00DD197C">
        <w:rPr>
          <w:noProof/>
          <w:lang w:val="sr-Latn-CS"/>
        </w:rPr>
        <w:t>Blokiranje korisničkog naloga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B35C29">
        <w:rPr>
          <w:noProof/>
          <w:lang w:val="sr-Latn-CS"/>
        </w:rPr>
        <w:t>Upotrebljivost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037B1A">
        <w:rPr>
          <w:noProof/>
        </w:rPr>
        <w:t>18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037B1A">
        <w:rPr>
          <w:noProof/>
        </w:rPr>
        <w:t>19</w:t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037B1A">
        <w:rPr>
          <w:noProof/>
        </w:rPr>
        <w:t>19</w:t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B35C29" w:rsidRPr="00B35C29" w:rsidRDefault="00B35C29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</w:t>
      </w:r>
      <w:r>
        <w:rPr>
          <w:b/>
          <w:bCs/>
          <w:lang w:val="sr-Latn-CS"/>
        </w:rPr>
        <w:t>Learn for Term – 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B35C29" w:rsidRPr="00F60CD9" w:rsidRDefault="00C93680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platformu koja će biti razvijena od strane </w:t>
      </w:r>
      <w:r>
        <w:rPr>
          <w:b/>
          <w:bCs/>
          <w:lang w:val="sr-Latn-CS"/>
        </w:rPr>
        <w:t>3STeam</w:t>
      </w:r>
      <w:r>
        <w:rPr>
          <w:lang w:val="sr-Latn-CS"/>
        </w:rPr>
        <w:t>-a</w:t>
      </w:r>
      <w:r w:rsidR="00F60CD9">
        <w:rPr>
          <w:lang w:val="sr-Latn-CS"/>
        </w:rPr>
        <w:t xml:space="preserve">. </w:t>
      </w:r>
      <w:r w:rsidR="00F60CD9">
        <w:rPr>
          <w:b/>
          <w:bCs/>
          <w:lang w:val="sr-Latn-CS"/>
        </w:rPr>
        <w:t>LanTern</w:t>
      </w:r>
      <w:r w:rsidR="00F60CD9">
        <w:rPr>
          <w:lang w:val="sr-Latn-CS"/>
        </w:rPr>
        <w:t xml:space="preserve"> predstavlja skraćenicu za </w:t>
      </w:r>
      <w:r w:rsidR="00F60CD9">
        <w:rPr>
          <w:b/>
          <w:bCs/>
          <w:lang w:val="sr-Latn-CS"/>
        </w:rPr>
        <w:t>Learn for Term</w:t>
      </w:r>
      <w:r w:rsidR="00F60CD9">
        <w:rPr>
          <w:lang w:val="sr-Latn-CS"/>
        </w:rPr>
        <w:t>. Namena sistema je efikasno pronalaženje predavača za privatne časove.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397DD2" w:rsidRDefault="004640BD" w:rsidP="004640BD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:rsidR="004640BD" w:rsidRDefault="004640BD" w:rsidP="00C040F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LanTern – Predlog projekta, </w:t>
      </w:r>
      <w:r w:rsidR="000D178B">
        <w:rPr>
          <w:lang w:val="sr-Latn-CS"/>
        </w:rPr>
        <w:t xml:space="preserve">3S-LanTern-01, </w:t>
      </w:r>
      <w:r w:rsidR="00B55BB6">
        <w:rPr>
          <w:lang w:val="sr-Latn-CS"/>
        </w:rPr>
        <w:t>V1.5</w:t>
      </w:r>
      <w:r w:rsidR="000D178B">
        <w:rPr>
          <w:lang w:val="sr-Latn-CS"/>
        </w:rPr>
        <w:t>, 2021, 3STeam</w:t>
      </w:r>
    </w:p>
    <w:p w:rsidR="000D178B" w:rsidRDefault="000D178B" w:rsidP="00C040F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LanTern – Viz</w:t>
      </w:r>
      <w:r w:rsidR="00B55BB6">
        <w:rPr>
          <w:lang w:val="sr-Latn-CS"/>
        </w:rPr>
        <w:t>ija sistema, 3S-LanTern-02, V1.5</w:t>
      </w:r>
      <w:r>
        <w:rPr>
          <w:lang w:val="sr-Latn-CS"/>
        </w:rPr>
        <w:t>, 2021, 3STeam</w:t>
      </w:r>
    </w:p>
    <w:p w:rsidR="000D178B" w:rsidRDefault="000D178B" w:rsidP="00C040F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LanTern – Plan realizacije projekta, 3S-LanTern-03, V1</w:t>
      </w:r>
      <w:r w:rsidR="00B55BB6">
        <w:rPr>
          <w:lang w:val="sr-Latn-CS"/>
        </w:rPr>
        <w:t>.3</w:t>
      </w:r>
      <w:r w:rsidR="00145189">
        <w:rPr>
          <w:lang w:val="sr-Latn-CS"/>
        </w:rPr>
        <w:t>, 2021, 3STeam</w:t>
      </w:r>
    </w:p>
    <w:p w:rsidR="00145189" w:rsidRDefault="00145189" w:rsidP="00C040F8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LanTern – Planirani raspored aktivnosti na projektu, V1.0, 2021, 3STeam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962138" w:rsidRDefault="00554241" w:rsidP="00557A8D">
      <w:pPr>
        <w:pStyle w:val="BodyText"/>
        <w:rPr>
          <w:lang w:val="sr-Latn-CS"/>
        </w:rPr>
      </w:pPr>
      <w:r>
        <w:rPr>
          <w:lang w:val="sr-Latn-CS"/>
        </w:rPr>
        <w:t xml:space="preserve">Osnovni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koji prikazuje korisnike i slučajeve korišćenja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platforme prikazan je na sledećoj slici:</w:t>
      </w:r>
    </w:p>
    <w:p w:rsidR="00FD2014" w:rsidRDefault="00807BEB" w:rsidP="00FD2014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2E3632F3" wp14:editId="051CC04F">
            <wp:extent cx="4922520" cy="42593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2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CD" w:rsidRDefault="00557A8D" w:rsidP="00404DF5">
      <w:pPr>
        <w:pStyle w:val="BodyText"/>
        <w:rPr>
          <w:lang w:val="sr-Latn-CS"/>
        </w:rPr>
      </w:pPr>
      <w:r>
        <w:rPr>
          <w:lang w:val="sr-Latn-CS"/>
        </w:rPr>
        <w:lastRenderedPageBreak/>
        <w:t>Slučajevi korišćenja</w:t>
      </w:r>
      <w:r w:rsidR="000B1709">
        <w:rPr>
          <w:lang w:val="sr-Latn-CS"/>
        </w:rPr>
        <w:t>:</w:t>
      </w:r>
      <w:r>
        <w:rPr>
          <w:lang w:val="sr-Latn-CS"/>
        </w:rPr>
        <w:t xml:space="preserve"> </w:t>
      </w:r>
      <w:r>
        <w:rPr>
          <w:u w:val="single"/>
          <w:lang w:val="sr-Latn-CS"/>
        </w:rPr>
        <w:t>Ažuriranje podataka o svojim oglasima</w:t>
      </w:r>
      <w:r>
        <w:rPr>
          <w:lang w:val="sr-Latn-CS"/>
        </w:rPr>
        <w:t xml:space="preserve">, </w:t>
      </w:r>
      <w:r>
        <w:rPr>
          <w:u w:val="single"/>
          <w:lang w:val="sr-Latn-CS"/>
        </w:rPr>
        <w:t>Napredni pregled oglasa</w:t>
      </w:r>
      <w:r>
        <w:rPr>
          <w:lang w:val="sr-Latn-CS"/>
        </w:rPr>
        <w:t>,</w:t>
      </w:r>
      <w:r w:rsidR="000C37CD">
        <w:rPr>
          <w:lang w:val="sr-Latn-CS"/>
        </w:rPr>
        <w:t xml:space="preserve"> </w:t>
      </w:r>
      <w:r w:rsidR="000C37CD">
        <w:rPr>
          <w:u w:val="single"/>
          <w:lang w:val="sr-Latn-CS"/>
        </w:rPr>
        <w:t xml:space="preserve">Ažuriranje grada i Ažuriranje kategorije </w:t>
      </w:r>
      <w:r>
        <w:rPr>
          <w:lang w:val="sr-Latn-CS"/>
        </w:rPr>
        <w:t>obuhvataju složenije radnje koje se mogu razložiti dalje na pojedinačne slučajeve korišćenja.</w:t>
      </w:r>
    </w:p>
    <w:p w:rsidR="00D10250" w:rsidRDefault="00D10250" w:rsidP="00404DF5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>
        <w:rPr>
          <w:u w:val="single"/>
          <w:lang w:val="sr-Latn-CS"/>
        </w:rPr>
        <w:t>Ažuriranje podataka o svojim oglasima</w:t>
      </w:r>
      <w:r>
        <w:rPr>
          <w:lang w:val="sr-Latn-CS"/>
        </w:rPr>
        <w:t xml:space="preserve"> je prikazan na sledećoj slici:</w:t>
      </w:r>
    </w:p>
    <w:p w:rsidR="004471DE" w:rsidRDefault="008F6548" w:rsidP="000C37CD">
      <w:pPr>
        <w:pStyle w:val="BodyText"/>
        <w:ind w:left="0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493F50C" wp14:editId="4AE133D3">
            <wp:extent cx="3070860" cy="2501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40" cy="2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E" w:rsidRDefault="00D10250" w:rsidP="004471DE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>
        <w:rPr>
          <w:u w:val="single"/>
          <w:lang w:val="sr-Latn-CS"/>
        </w:rPr>
        <w:t>Napredni pregled oglasa</w:t>
      </w:r>
      <w:r>
        <w:rPr>
          <w:lang w:val="sr-Latn-CS"/>
        </w:rPr>
        <w:t xml:space="preserve"> je prikazan na sledećoj slici:</w:t>
      </w:r>
    </w:p>
    <w:p w:rsidR="008F6548" w:rsidRDefault="008F6548" w:rsidP="008F6548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44E4FBD" wp14:editId="6FC939B4">
            <wp:extent cx="3665220" cy="3925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456" cy="39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CD" w:rsidRDefault="000C37CD" w:rsidP="008F6548">
      <w:pPr>
        <w:pStyle w:val="BodyText"/>
        <w:jc w:val="center"/>
        <w:rPr>
          <w:lang w:val="sr-Latn-CS"/>
        </w:rPr>
      </w:pPr>
    </w:p>
    <w:p w:rsidR="000C37CD" w:rsidRDefault="000C37CD" w:rsidP="008F6548">
      <w:pPr>
        <w:pStyle w:val="BodyText"/>
        <w:jc w:val="center"/>
        <w:rPr>
          <w:lang w:val="sr-Latn-CS"/>
        </w:rPr>
      </w:pPr>
    </w:p>
    <w:p w:rsidR="000C37CD" w:rsidRDefault="000C37CD" w:rsidP="000C37CD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>
        <w:rPr>
          <w:u w:val="single"/>
          <w:lang w:val="sr-Latn-CS"/>
        </w:rPr>
        <w:t xml:space="preserve">Ažuriranje grada </w:t>
      </w:r>
      <w:r>
        <w:rPr>
          <w:lang w:val="sr-Latn-CS"/>
        </w:rPr>
        <w:t>je prikazan na sledećoj slici:</w:t>
      </w:r>
    </w:p>
    <w:p w:rsidR="000C37CD" w:rsidRDefault="000C37CD" w:rsidP="000C37C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1B51942" wp14:editId="69E791FD">
            <wp:extent cx="3421380" cy="197607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3135" cy="198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CD" w:rsidRDefault="000C37CD" w:rsidP="000C37CD">
      <w:pPr>
        <w:pStyle w:val="BodyText"/>
        <w:rPr>
          <w:lang w:val="sr-Latn-CS"/>
        </w:rPr>
      </w:pPr>
      <w:r>
        <w:rPr>
          <w:lang w:val="sr-Latn-CS"/>
        </w:rPr>
        <w:t xml:space="preserve">Detaljni </w:t>
      </w:r>
      <w:r>
        <w:rPr>
          <w:i/>
          <w:iCs/>
          <w:lang w:val="sr-Latn-CS"/>
        </w:rPr>
        <w:t>UML</w:t>
      </w:r>
      <w:r>
        <w:rPr>
          <w:lang w:val="sr-Latn-CS"/>
        </w:rPr>
        <w:t xml:space="preserve"> dijagram za slučaj korišćenja </w:t>
      </w:r>
      <w:r>
        <w:rPr>
          <w:u w:val="single"/>
          <w:lang w:val="sr-Latn-CS"/>
        </w:rPr>
        <w:t xml:space="preserve">Ažuriranje kategorije </w:t>
      </w:r>
      <w:r>
        <w:rPr>
          <w:lang w:val="sr-Latn-CS"/>
        </w:rPr>
        <w:t>je prikazan na sledećoj slici:</w:t>
      </w:r>
    </w:p>
    <w:p w:rsidR="000C37CD" w:rsidRPr="000C37CD" w:rsidRDefault="000C37CD" w:rsidP="000C37C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EE47F37" wp14:editId="6519A413">
            <wp:extent cx="3337654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470" cy="20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9" w:rsidRDefault="00CB4EC9" w:rsidP="00CB4EC9">
      <w:pPr>
        <w:pStyle w:val="BodyText"/>
        <w:ind w:left="0"/>
        <w:rPr>
          <w:lang w:val="sr-Latn-CS"/>
        </w:rPr>
      </w:pPr>
    </w:p>
    <w:p w:rsidR="0020422A" w:rsidRPr="00D23F66" w:rsidRDefault="006E5E1D" w:rsidP="00D23F66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D23F66" w:rsidRPr="00D23F66" w:rsidRDefault="00D23F66" w:rsidP="004E4574">
      <w:pPr>
        <w:pStyle w:val="BodyText"/>
      </w:pPr>
      <w:r>
        <w:rPr>
          <w:lang w:val="sr-Latn-CS"/>
        </w:rPr>
        <w:t xml:space="preserve">Identifikovani su sledeći profili korisnika na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platformi </w:t>
      </w:r>
      <w:r>
        <w:rPr>
          <w:b/>
          <w:bCs/>
          <w:lang w:val="sr-Latn-CS"/>
        </w:rPr>
        <w:t>LanTern</w:t>
      </w:r>
      <w:r>
        <w:rPr>
          <w:lang w:val="sr-Latn-CS"/>
        </w:rPr>
        <w:t>:</w:t>
      </w:r>
    </w:p>
    <w:p w:rsidR="006E5E1D" w:rsidRPr="003372D3" w:rsidRDefault="00D23F66" w:rsidP="006E5E1D">
      <w:pPr>
        <w:pStyle w:val="Heading2"/>
        <w:rPr>
          <w:lang w:val="sr-Latn-CS"/>
        </w:rPr>
      </w:pPr>
      <w:r>
        <w:rPr>
          <w:lang w:val="sr-Latn-CS"/>
        </w:rPr>
        <w:t>Posetilac platforme</w:t>
      </w:r>
    </w:p>
    <w:p w:rsidR="00156D05" w:rsidRDefault="00007E67" w:rsidP="006E5E1D">
      <w:pPr>
        <w:pStyle w:val="BodyText"/>
        <w:rPr>
          <w:lang w:val="sr-Latn-CS"/>
        </w:rPr>
      </w:pPr>
      <w:r>
        <w:rPr>
          <w:lang w:val="sr-Latn-CS"/>
        </w:rPr>
        <w:t>Posetilac platforme je osnovni profil korisnika koji poseduje najmanji skup funkcionalnosti na raspolaganju.</w:t>
      </w:r>
      <w:r w:rsidR="00C23F99">
        <w:rPr>
          <w:lang w:val="sr-Latn-CS"/>
        </w:rPr>
        <w:t xml:space="preserve"> Korisnici ovog tipa pristupaju platformi u cilju </w:t>
      </w:r>
      <w:r w:rsidR="00673F3B">
        <w:rPr>
          <w:lang w:val="sr-Latn-CS"/>
        </w:rPr>
        <w:t>upoznavanja sa uslugama koje pružaju predavači, odnosno koje konkretne osobe traže.</w:t>
      </w:r>
    </w:p>
    <w:p w:rsidR="009F501E" w:rsidRDefault="009F501E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Potrebno je naglasiti da takav tip </w:t>
      </w:r>
      <w:r w:rsidR="00AE7F26">
        <w:rPr>
          <w:lang w:val="sr-Latn-CS"/>
        </w:rPr>
        <w:t xml:space="preserve">korisnika </w:t>
      </w:r>
      <w:r w:rsidR="000C37CD">
        <w:rPr>
          <w:lang w:val="sr-Latn-CS"/>
        </w:rPr>
        <w:t>nema mogućnost filtriranja oglasa</w:t>
      </w:r>
      <w:r w:rsidR="00AE7F26">
        <w:rPr>
          <w:lang w:val="sr-Latn-CS"/>
        </w:rPr>
        <w:t>. Za pristup preostalim funkcionalnostima sistema, neophodna je registracija na platformu.</w:t>
      </w:r>
    </w:p>
    <w:p w:rsidR="0020422A" w:rsidRPr="00CD5F0B" w:rsidRDefault="00FD2014" w:rsidP="00CD5F0B">
      <w:pPr>
        <w:pStyle w:val="Heading2"/>
        <w:rPr>
          <w:lang w:val="sr-Latn-CS"/>
        </w:rPr>
      </w:pPr>
      <w:r>
        <w:rPr>
          <w:lang w:val="sr-Latn-CS"/>
        </w:rPr>
        <w:t>Učenik-</w:t>
      </w:r>
      <w:r w:rsidR="00055EB6">
        <w:rPr>
          <w:lang w:val="sr-Latn-CS"/>
        </w:rPr>
        <w:t>Predavač</w:t>
      </w:r>
    </w:p>
    <w:p w:rsidR="00AE7F26" w:rsidRDefault="000C37CD" w:rsidP="006E5E1D">
      <w:pPr>
        <w:pStyle w:val="BodyText"/>
        <w:rPr>
          <w:lang w:val="sr-Latn-CS"/>
        </w:rPr>
      </w:pPr>
      <w:r>
        <w:rPr>
          <w:lang w:val="sr-Latn-CS"/>
        </w:rPr>
        <w:t>Učenik-</w:t>
      </w:r>
      <w:r w:rsidR="00186A45">
        <w:rPr>
          <w:lang w:val="sr-Latn-CS"/>
        </w:rPr>
        <w:t>Predavač je profil korisnika koji</w:t>
      </w:r>
      <w:r>
        <w:rPr>
          <w:lang w:val="sr-Latn-CS"/>
        </w:rPr>
        <w:t xml:space="preserve"> želi da usavrši svoje znanje, nauči nešto novo ili ima </w:t>
      </w:r>
      <w:r w:rsidR="00275247">
        <w:rPr>
          <w:lang w:val="sr-Latn-CS"/>
        </w:rPr>
        <w:t xml:space="preserve">adekvatan nivo znanja i </w:t>
      </w:r>
      <w:r>
        <w:rPr>
          <w:lang w:val="sr-Latn-CS"/>
        </w:rPr>
        <w:t>pruža usluge privatne nastave</w:t>
      </w:r>
      <w:r w:rsidR="00CD5F0B">
        <w:rPr>
          <w:lang w:val="sr-Latn-CS"/>
        </w:rPr>
        <w:t xml:space="preserve">. Veza generalizacije između </w:t>
      </w:r>
      <w:r>
        <w:rPr>
          <w:lang w:val="sr-Latn-CS"/>
        </w:rPr>
        <w:t>učenika-</w:t>
      </w:r>
      <w:r w:rsidR="00CD5F0B">
        <w:rPr>
          <w:lang w:val="sr-Latn-CS"/>
        </w:rPr>
        <w:t xml:space="preserve">predavača i posetioca platforme ukazuje na mogućnost pristupa svim osnovnim funkcionalnostima platforme. Da bi mogao da postavlja oglase, </w:t>
      </w:r>
      <w:r>
        <w:rPr>
          <w:lang w:val="sr-Latn-CS"/>
        </w:rPr>
        <w:t>kontaktira administratora i slično</w:t>
      </w:r>
      <w:r w:rsidR="00CD5F0B">
        <w:rPr>
          <w:lang w:val="sr-Latn-CS"/>
        </w:rPr>
        <w:t>, neophodno je da se prethodno prijavi na platformu.</w:t>
      </w:r>
    </w:p>
    <w:p w:rsidR="008C3413" w:rsidRDefault="008C3413" w:rsidP="006E5E1D">
      <w:pPr>
        <w:pStyle w:val="BodyText"/>
        <w:rPr>
          <w:lang w:val="sr-Latn-CS"/>
        </w:rPr>
      </w:pPr>
    </w:p>
    <w:p w:rsidR="006E5E1D" w:rsidRPr="003372D3" w:rsidRDefault="007B7E3D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Administrator</w:t>
      </w:r>
    </w:p>
    <w:p w:rsidR="0020422A" w:rsidRDefault="00796121" w:rsidP="007B7E3D">
      <w:pPr>
        <w:pStyle w:val="BodyText"/>
        <w:rPr>
          <w:lang w:val="sr-Latn-CS"/>
        </w:rPr>
      </w:pPr>
      <w:r>
        <w:rPr>
          <w:lang w:val="sr-Latn-CS"/>
        </w:rPr>
        <w:t xml:space="preserve">Vođa projekta je član </w:t>
      </w:r>
      <w:r w:rsidR="006D147E">
        <w:rPr>
          <w:lang w:val="sr-Latn-CS"/>
        </w:rPr>
        <w:t>koji je</w:t>
      </w:r>
      <w:r>
        <w:rPr>
          <w:lang w:val="sr-Latn-CS"/>
        </w:rPr>
        <w:t xml:space="preserve"> zadužen za upravljanje </w:t>
      </w:r>
      <w:r w:rsidR="00DC784E">
        <w:rPr>
          <w:lang w:val="sr-Latn-CS"/>
        </w:rPr>
        <w:t>projektom. I</w:t>
      </w:r>
      <w:r w:rsidR="004E4574">
        <w:rPr>
          <w:lang w:val="sr-Latn-CS"/>
        </w:rPr>
        <w:t>ma pristup svim funkcionalnostima definisa</w:t>
      </w:r>
      <w:r w:rsidR="008C3413">
        <w:rPr>
          <w:lang w:val="sr-Latn-CS"/>
        </w:rPr>
        <w:t>nim za člana i posetioca platforme</w:t>
      </w:r>
      <w:r w:rsidR="004E4574">
        <w:rPr>
          <w:lang w:val="sr-Latn-CS"/>
        </w:rPr>
        <w:t>.</w:t>
      </w:r>
    </w:p>
    <w:p w:rsidR="007D2AF3" w:rsidRDefault="00A6276A" w:rsidP="007B7E3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platforme.</w:t>
      </w:r>
      <w:r w:rsidR="00396C76">
        <w:rPr>
          <w:lang w:val="sr-Latn-CS"/>
        </w:rPr>
        <w:t xml:space="preserve"> Pored toga što se može naći u ulozi bilo kog </w:t>
      </w:r>
      <w:r w:rsidR="002E2FF4">
        <w:rPr>
          <w:lang w:val="sr-Latn-CS"/>
        </w:rPr>
        <w:t>korisnika platforme, takođe ima mogućnost blokiranja korisničkih naloga</w:t>
      </w:r>
      <w:r w:rsidR="00ED147A">
        <w:rPr>
          <w:lang w:val="sr-Latn-CS"/>
        </w:rPr>
        <w:t>, blokiranja oglasa, pregled poruka, ažuriranje kategorija kao i grada</w:t>
      </w:r>
      <w:r w:rsidR="002E2FF4">
        <w:rPr>
          <w:lang w:val="sr-Latn-CS"/>
        </w:rPr>
        <w:t xml:space="preserve">. Zadužen je za „nadgledanje“ </w:t>
      </w:r>
      <w:r w:rsidR="00ED147A">
        <w:rPr>
          <w:lang w:val="sr-Latn-CS"/>
        </w:rPr>
        <w:t>korektnog korišćenja platforme.</w:t>
      </w:r>
    </w:p>
    <w:p w:rsidR="00397DD2" w:rsidRDefault="006E5E1D" w:rsidP="00397DD2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lastRenderedPageBreak/>
        <w:t>Opis slučajeva korišćenja</w:t>
      </w:r>
      <w:bookmarkEnd w:id="5"/>
    </w:p>
    <w:p w:rsidR="00FA037F" w:rsidRPr="003372D3" w:rsidRDefault="00FA037F" w:rsidP="00FA037F">
      <w:pPr>
        <w:pStyle w:val="Heading2"/>
        <w:rPr>
          <w:lang w:val="sr-Latn-CS"/>
        </w:rPr>
      </w:pPr>
      <w:r>
        <w:rPr>
          <w:lang w:val="sr-Latn-CS"/>
        </w:rPr>
        <w:t>Registrovanje na platformu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lang w:val="sr-Latn-CS"/>
        </w:rPr>
        <w:t>Regis</w:t>
      </w:r>
      <w:r w:rsidR="00BE4412">
        <w:rPr>
          <w:lang w:val="sr-Latn-CS"/>
        </w:rPr>
        <w:t>trovanje korisnika na platformu.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A037F" w:rsidRDefault="00BE4412" w:rsidP="00FA037F">
      <w:pPr>
        <w:pStyle w:val="BodyText"/>
        <w:keepNext/>
        <w:rPr>
          <w:lang w:val="sr-Latn-CS"/>
        </w:rPr>
      </w:pPr>
      <w:r>
        <w:rPr>
          <w:lang w:val="sr-Latn-CS"/>
        </w:rPr>
        <w:t>Posetilac platforme, Učenik-Predavač</w:t>
      </w:r>
      <w:r w:rsidR="00FA037F">
        <w:rPr>
          <w:lang w:val="sr-Latn-CS"/>
        </w:rPr>
        <w:t>, Administrator.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A037F" w:rsidRDefault="00FA037F" w:rsidP="00FA037F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Korisnik trenutno ne poseduje nalog ili nije prijavljen na platformu.</w:t>
      </w:r>
      <w:r>
        <w:rPr>
          <w:b/>
          <w:bCs/>
          <w:lang w:val="sr-Latn-CS"/>
        </w:rPr>
        <w:t xml:space="preserve"> 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A037F" w:rsidRDefault="00FA037F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registraciju naloga sa bilo koje stranice koja je dostupna.</w:t>
      </w:r>
    </w:p>
    <w:p w:rsidR="00FA037F" w:rsidRDefault="00FA037F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za registraciju.</w:t>
      </w:r>
    </w:p>
    <w:p w:rsidR="00FA037F" w:rsidRDefault="00FA037F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Korisnik popunjava podatke na formi. Nakon toga, aktivira komandu </w:t>
      </w:r>
      <w:r>
        <w:rPr>
          <w:i/>
          <w:iCs/>
          <w:lang w:val="sr-Latn-CS"/>
        </w:rPr>
        <w:t>Registruj se</w:t>
      </w:r>
      <w:r>
        <w:rPr>
          <w:lang w:val="sr-Latn-CS"/>
        </w:rPr>
        <w:t>.</w:t>
      </w:r>
    </w:p>
    <w:p w:rsidR="00FA037F" w:rsidRDefault="00FA037F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Uneti podaci se proveravaju. </w:t>
      </w:r>
      <w:r w:rsidRPr="00CF2AB8">
        <w:rPr>
          <w:lang w:val="sr-Latn-CS"/>
        </w:rPr>
        <w:t>[</w:t>
      </w:r>
      <w:r>
        <w:rPr>
          <w:lang w:val="sr-Latn-CS"/>
        </w:rPr>
        <w:t>Izuzetak: Korisnički nalog sa da</w:t>
      </w:r>
      <w:r w:rsidR="002316B1">
        <w:rPr>
          <w:lang w:val="sr-Latn-CS"/>
        </w:rPr>
        <w:t>tom e-mail adresom</w:t>
      </w:r>
      <w:r w:rsidR="00542B8E">
        <w:rPr>
          <w:lang w:val="sr-Latn-CS"/>
        </w:rPr>
        <w:t>/korisničkim imenom</w:t>
      </w:r>
      <w:r w:rsidR="002316B1">
        <w:rPr>
          <w:lang w:val="sr-Latn-CS"/>
        </w:rPr>
        <w:t xml:space="preserve"> već postoji</w:t>
      </w:r>
      <w:r>
        <w:rPr>
          <w:lang w:val="sr-Latn-CS"/>
        </w:rPr>
        <w:t>, Lozinka ne zadovoljava minimum potreban za istu</w:t>
      </w:r>
      <w:r w:rsidRPr="00CF2AB8">
        <w:rPr>
          <w:lang w:val="sr-Latn-CS"/>
        </w:rPr>
        <w:t>]</w:t>
      </w:r>
    </w:p>
    <w:p w:rsidR="00FA037F" w:rsidRDefault="00FA037F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Vrši se unos novog korisnika u bazi podataka.</w:t>
      </w:r>
    </w:p>
    <w:p w:rsidR="00FA037F" w:rsidRDefault="00BE4412" w:rsidP="00FA037F">
      <w:pPr>
        <w:pStyle w:val="BodyText"/>
        <w:keepNext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početna stranica.</w:t>
      </w:r>
    </w:p>
    <w:p w:rsidR="00FA037F" w:rsidRDefault="00FA037F" w:rsidP="00FA037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A037F" w:rsidRDefault="00FA037F" w:rsidP="002316B1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Korisnički nalog sa datom e-mail adresom</w:t>
      </w:r>
      <w:r w:rsidR="00CF30D2">
        <w:rPr>
          <w:i/>
          <w:iCs/>
          <w:lang w:val="sr-Latn-CS"/>
        </w:rPr>
        <w:t>/koriničkim imenom</w:t>
      </w:r>
      <w:r>
        <w:rPr>
          <w:i/>
          <w:iCs/>
          <w:lang w:val="sr-Latn-CS"/>
        </w:rPr>
        <w:t xml:space="preserve"> već postoji</w:t>
      </w:r>
      <w:r w:rsidRPr="00CF2AB8">
        <w:rPr>
          <w:lang w:val="sr-Latn-CS"/>
        </w:rPr>
        <w:t xml:space="preserve">] </w:t>
      </w:r>
      <w:r>
        <w:rPr>
          <w:lang w:val="sr-Latn-CS"/>
        </w:rPr>
        <w:t>Prikazuje se obaveštenje na formi za registrovanje.</w:t>
      </w:r>
    </w:p>
    <w:p w:rsidR="00FA037F" w:rsidRDefault="00FA037F" w:rsidP="00FA037F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Lozinka ne zadovoljava minimum potreban za istu</w:t>
      </w:r>
      <w:r w:rsidRPr="00CF2AB8">
        <w:rPr>
          <w:lang w:val="sr-Latn-CS"/>
        </w:rPr>
        <w:t xml:space="preserve">] </w:t>
      </w:r>
      <w:r>
        <w:rPr>
          <w:lang w:val="sr-Latn-CS"/>
        </w:rPr>
        <w:t>Prikazuje se obaveštenje na formi za registrovanje.</w:t>
      </w:r>
    </w:p>
    <w:p w:rsidR="00FA037F" w:rsidRDefault="00FA037F" w:rsidP="00FA037F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A037F" w:rsidRPr="00AC4648" w:rsidRDefault="00FA037F" w:rsidP="00FA037F">
      <w:pPr>
        <w:pStyle w:val="BodyText"/>
        <w:keepNext/>
        <w:rPr>
          <w:lang w:val="sr-Latn-CS"/>
        </w:rPr>
      </w:pPr>
      <w:r>
        <w:rPr>
          <w:lang w:val="sr-Latn-CS"/>
        </w:rPr>
        <w:t>Korisni</w:t>
      </w:r>
      <w:r w:rsidR="00BE4412">
        <w:rPr>
          <w:lang w:val="sr-Latn-CS"/>
        </w:rPr>
        <w:t>k je kreirao nalog na platformi.</w:t>
      </w:r>
    </w:p>
    <w:p w:rsidR="0080416B" w:rsidRPr="003372D3" w:rsidRDefault="0080416B" w:rsidP="0080416B">
      <w:pPr>
        <w:pStyle w:val="Heading2"/>
        <w:rPr>
          <w:lang w:val="sr-Latn-CS"/>
        </w:rPr>
      </w:pPr>
      <w:r>
        <w:rPr>
          <w:lang w:val="sr-Latn-CS"/>
        </w:rPr>
        <w:t>Prijavljivanje na platformu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lang w:val="sr-Latn-CS"/>
        </w:rPr>
        <w:t>Prijavljivanje korisnika na platformu u cilju korišćenja naprednih funkcionalnosti sistema, među kojima je i postavljanje oglasa.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lang w:val="sr-Latn-CS"/>
        </w:rPr>
        <w:t>Učenik-Predavač, Administrator.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lang w:val="sr-Latn-CS"/>
        </w:rPr>
        <w:t>Korisnik je kreirao nalog i trenutno nije prijavljen.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80416B" w:rsidRDefault="0080416B" w:rsidP="0080416B">
      <w:pPr>
        <w:pStyle w:val="BodyText"/>
        <w:keepNext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prijavljivanje sa bilo koje stranice koja je dostupna.</w:t>
      </w:r>
    </w:p>
    <w:p w:rsidR="0080416B" w:rsidRDefault="0080416B" w:rsidP="0080416B">
      <w:pPr>
        <w:pStyle w:val="BodyText"/>
        <w:keepNext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prijavljivanje.</w:t>
      </w:r>
    </w:p>
    <w:p w:rsidR="0080416B" w:rsidRDefault="0080416B" w:rsidP="0080416B">
      <w:pPr>
        <w:pStyle w:val="BodyText"/>
        <w:keepNext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</w:t>
      </w:r>
      <w:r>
        <w:rPr>
          <w:i/>
          <w:iCs/>
          <w:lang w:val="sr-Latn-CS"/>
        </w:rPr>
        <w:t>e-mail adresu</w:t>
      </w:r>
      <w:r w:rsidR="00C41BC2">
        <w:rPr>
          <w:i/>
          <w:iCs/>
          <w:lang w:val="sr-Latn-CS"/>
        </w:rPr>
        <w:t xml:space="preserve"> ili korisničko ime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>lozinku</w:t>
      </w:r>
      <w:r>
        <w:rPr>
          <w:lang w:val="sr-Latn-CS"/>
        </w:rPr>
        <w:t xml:space="preserve">. Nakon toga,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:rsidR="0080416B" w:rsidRDefault="0080416B" w:rsidP="0080416B">
      <w:pPr>
        <w:pStyle w:val="BodyText"/>
        <w:keepNext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Uneti podaci se proveravaju. </w:t>
      </w:r>
      <w:r w:rsidRPr="00CF2AB8">
        <w:rPr>
          <w:lang w:val="sr-Latn-CS"/>
        </w:rPr>
        <w:t>[</w:t>
      </w:r>
      <w:r>
        <w:rPr>
          <w:lang w:val="sr-Latn-CS"/>
        </w:rPr>
        <w:t xml:space="preserve">Izuzetak: Pogrešna </w:t>
      </w:r>
      <w:r>
        <w:rPr>
          <w:i/>
          <w:iCs/>
          <w:lang w:val="sr-Latn-CS"/>
        </w:rPr>
        <w:t>e-mail</w:t>
      </w:r>
      <w:r>
        <w:rPr>
          <w:lang w:val="sr-Latn-CS"/>
        </w:rPr>
        <w:t xml:space="preserve"> adresa</w:t>
      </w:r>
      <w:r w:rsidR="00C41BC2">
        <w:rPr>
          <w:lang w:val="sr-Latn-CS"/>
        </w:rPr>
        <w:t>/</w:t>
      </w:r>
      <w:r w:rsidR="00C41BC2">
        <w:rPr>
          <w:i/>
          <w:lang w:val="sr-Latn-CS"/>
        </w:rPr>
        <w:t>korisničko ime</w:t>
      </w:r>
      <w:r>
        <w:rPr>
          <w:lang w:val="sr-Latn-CS"/>
        </w:rPr>
        <w:t xml:space="preserve"> i/ili lozinka</w:t>
      </w:r>
      <w:r w:rsidRPr="00CF2AB8">
        <w:rPr>
          <w:lang w:val="sr-Latn-CS"/>
        </w:rPr>
        <w:t>]</w:t>
      </w:r>
    </w:p>
    <w:p w:rsidR="0080416B" w:rsidRDefault="00B87EDD" w:rsidP="0080416B">
      <w:pPr>
        <w:pStyle w:val="BodyText"/>
        <w:keepNext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početna stranica</w:t>
      </w:r>
      <w:r w:rsidR="0080416B">
        <w:rPr>
          <w:lang w:val="sr-Latn-CS"/>
        </w:rPr>
        <w:t>.</w:t>
      </w:r>
    </w:p>
    <w:p w:rsidR="0080416B" w:rsidRDefault="0080416B" w:rsidP="0080416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lastRenderedPageBreak/>
        <w:t>Izuzeci:</w:t>
      </w:r>
    </w:p>
    <w:p w:rsidR="0080416B" w:rsidRDefault="0080416B" w:rsidP="0080416B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Pogrešna e-mail adresa</w:t>
      </w:r>
      <w:r w:rsidR="001C38FB">
        <w:rPr>
          <w:i/>
          <w:iCs/>
          <w:lang w:val="sr-Latn-CS"/>
        </w:rPr>
        <w:t>/korisničko ime</w:t>
      </w:r>
      <w:r>
        <w:rPr>
          <w:i/>
          <w:iCs/>
          <w:lang w:val="sr-Latn-CS"/>
        </w:rPr>
        <w:t xml:space="preserve"> i/ili lozinka</w:t>
      </w:r>
      <w:r w:rsidRPr="00CF2AB8">
        <w:rPr>
          <w:lang w:val="sr-Latn-CS"/>
        </w:rPr>
        <w:t>]</w:t>
      </w:r>
      <w:r>
        <w:rPr>
          <w:lang w:val="sr-Latn-CS"/>
        </w:rPr>
        <w:t xml:space="preserve"> Prikazuje se obaveštenje na formi za prijavljivanje.</w:t>
      </w:r>
    </w:p>
    <w:p w:rsidR="0080416B" w:rsidRDefault="0080416B" w:rsidP="0080416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80416B" w:rsidRPr="00FD2014" w:rsidRDefault="0080416B" w:rsidP="0080416B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 i ima pristup naprednim funkcionalnostima, definisanim u skladu sa tipom korisničkog naloga.</w:t>
      </w:r>
    </w:p>
    <w:p w:rsidR="00786068" w:rsidRPr="003372D3" w:rsidRDefault="00AC4648" w:rsidP="00786068">
      <w:pPr>
        <w:pStyle w:val="Heading2"/>
        <w:rPr>
          <w:lang w:val="sr-Latn-CS"/>
        </w:rPr>
      </w:pPr>
      <w:r>
        <w:rPr>
          <w:lang w:val="sr-Latn-CS"/>
        </w:rPr>
        <w:t>Pregled oglasa po gradu</w:t>
      </w:r>
    </w:p>
    <w:p w:rsidR="00AC4648" w:rsidRDefault="00AC4648" w:rsidP="002C12A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BA7932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</w:t>
      </w:r>
      <w:r w:rsidR="00A16613">
        <w:rPr>
          <w:lang w:val="sr-Latn-CS"/>
        </w:rPr>
        <w:t>svih oglasa po izabranom gradu.</w:t>
      </w:r>
    </w:p>
    <w:p w:rsidR="00AC4648" w:rsidRDefault="00AC4648" w:rsidP="002C12A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8636DA" w:rsidP="002C12A7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BB20E3">
        <w:rPr>
          <w:lang w:val="sr-Latn-CS"/>
        </w:rPr>
        <w:t>, Administrator.</w:t>
      </w:r>
    </w:p>
    <w:p w:rsidR="00AC4648" w:rsidRDefault="00AC4648" w:rsidP="002C12A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444B4C" w:rsidRDefault="00444B4C" w:rsidP="00444B4C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AC4648" w:rsidRDefault="00AC4648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:rsidR="007773D6" w:rsidRDefault="007773D6" w:rsidP="00C040F8">
      <w:pPr>
        <w:pStyle w:val="BodyText"/>
        <w:keepNext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896622">
        <w:rPr>
          <w:lang w:val="sr-Latn-CS"/>
        </w:rPr>
        <w:t>bira opciju za prikaz oglasa.</w:t>
      </w:r>
    </w:p>
    <w:p w:rsidR="00896622" w:rsidRDefault="00896622" w:rsidP="00C040F8">
      <w:pPr>
        <w:pStyle w:val="BodyText"/>
        <w:keepNext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896622" w:rsidRDefault="00896622" w:rsidP="00C040F8">
      <w:pPr>
        <w:pStyle w:val="BodyText"/>
        <w:keepNext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iz padajuće liste bira grad</w:t>
      </w:r>
      <w:r w:rsidR="0070239F">
        <w:rPr>
          <w:lang w:val="sr-Latn-CS"/>
        </w:rPr>
        <w:t xml:space="preserve"> za koji želi da pogleda oglase.</w:t>
      </w:r>
    </w:p>
    <w:p w:rsidR="008511BD" w:rsidRPr="0070239F" w:rsidRDefault="0070239F" w:rsidP="00C040F8">
      <w:pPr>
        <w:pStyle w:val="BodyText"/>
        <w:keepNext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Osvežava se prikaz oglasa, tako da budu prikazani samo oglasi iz izabranog grada.</w:t>
      </w:r>
    </w:p>
    <w:p w:rsidR="00AC4648" w:rsidRDefault="00AC4648" w:rsidP="002C12A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150E22" w:rsidP="002C12A7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AC4648" w:rsidRPr="00715456" w:rsidRDefault="00AC4648" w:rsidP="0071545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355E83" w:rsidRPr="00FD2014" w:rsidRDefault="00A840BD" w:rsidP="00FD2014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Tekuća stranica je stranica sa oglasima </w:t>
      </w:r>
      <w:r w:rsidR="00715456">
        <w:rPr>
          <w:lang w:val="sr-Latn-CS"/>
        </w:rPr>
        <w:t>iz izabranog grada.</w:t>
      </w:r>
    </w:p>
    <w:p w:rsidR="00AC4648" w:rsidRPr="003372D3" w:rsidRDefault="00023C95" w:rsidP="000C37CD">
      <w:pPr>
        <w:pStyle w:val="Heading2"/>
        <w:rPr>
          <w:lang w:val="sr-Latn-CS"/>
        </w:rPr>
      </w:pPr>
      <w:r>
        <w:rPr>
          <w:lang w:val="sr-Latn-CS"/>
        </w:rPr>
        <w:t>Pregled oglasa sortiranih po ceni časa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715456" w:rsidP="000C37CD">
      <w:pPr>
        <w:pStyle w:val="BodyText"/>
        <w:keepNext/>
        <w:rPr>
          <w:lang w:val="sr-Latn-CS"/>
        </w:rPr>
      </w:pPr>
      <w:r>
        <w:rPr>
          <w:lang w:val="sr-Latn-CS"/>
        </w:rPr>
        <w:t>Prikaz svih oglasa sortiranih po ceni časa.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FA037F" w:rsidP="000C37CD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Učenik-Predavač, </w:t>
      </w:r>
      <w:r w:rsidR="00B6695E">
        <w:rPr>
          <w:lang w:val="sr-Latn-CS"/>
        </w:rPr>
        <w:t>Administrator.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3A3338" w:rsidRDefault="003A3338" w:rsidP="003A3338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AC4648" w:rsidRDefault="00B6695E" w:rsidP="00C040F8">
      <w:pPr>
        <w:pStyle w:val="BodyText"/>
        <w:keepNext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:rsidR="00B6695E" w:rsidRDefault="00B6695E" w:rsidP="00C040F8">
      <w:pPr>
        <w:pStyle w:val="BodyText"/>
        <w:keepNext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B6695E" w:rsidRDefault="00B6695E" w:rsidP="00C040F8">
      <w:pPr>
        <w:pStyle w:val="BodyText"/>
        <w:keepNext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kako </w:t>
      </w:r>
      <w:r w:rsidR="00611892">
        <w:rPr>
          <w:lang w:val="sr-Latn-CS"/>
        </w:rPr>
        <w:t>će oglasi biti sortirani po ceni časa.</w:t>
      </w:r>
    </w:p>
    <w:p w:rsidR="00611892" w:rsidRDefault="00611892" w:rsidP="00C040F8">
      <w:pPr>
        <w:pStyle w:val="BodyText"/>
        <w:keepNext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Osvežava se prikaz oglasa, tako da budu sortirani u izabranom redosledu po ceni časa.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611892" w:rsidP="000C37CD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AC4648" w:rsidRDefault="00AC4648" w:rsidP="000C37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355E83" w:rsidRDefault="00611892" w:rsidP="008B3C5B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lastRenderedPageBreak/>
        <w:t>Tekuća stranica je stranica sa oglasima sortiranim po ceni časa u izabranom redosledu.</w:t>
      </w:r>
    </w:p>
    <w:p w:rsidR="008B3C5B" w:rsidRPr="003372D3" w:rsidRDefault="008B3C5B" w:rsidP="008B3C5B">
      <w:pPr>
        <w:pStyle w:val="Heading2"/>
        <w:rPr>
          <w:lang w:val="sr-Latn-CS"/>
        </w:rPr>
      </w:pPr>
      <w:r>
        <w:rPr>
          <w:lang w:val="sr-Latn-CS"/>
        </w:rPr>
        <w:t>Pregled oglasa po kategoriji od interesa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8B3C5B" w:rsidRPr="001A3FC1" w:rsidRDefault="008B3C5B" w:rsidP="008B3C5B">
      <w:pPr>
        <w:pStyle w:val="BodyText"/>
        <w:keepNext/>
        <w:rPr>
          <w:lang w:val="sr-Latn-CS"/>
        </w:rPr>
      </w:pPr>
      <w:r>
        <w:rPr>
          <w:lang w:val="sr-Latn-CS"/>
        </w:rPr>
        <w:t>Prikaz svih ogla</w:t>
      </w:r>
      <w:r w:rsidR="007616F9">
        <w:rPr>
          <w:lang w:val="sr-Latn-CS"/>
        </w:rPr>
        <w:t xml:space="preserve">sa koji pripadaju kategoriji </w:t>
      </w:r>
      <w:r>
        <w:rPr>
          <w:lang w:val="sr-Latn-CS"/>
        </w:rPr>
        <w:t>koju korisnik izabere.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lang w:val="sr-Latn-CS"/>
        </w:rPr>
        <w:t>Učenik-Predavač, Administrator.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8B3C5B" w:rsidRDefault="008B3C5B" w:rsidP="008B3C5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:rsidR="008B3C5B" w:rsidRDefault="008B3C5B" w:rsidP="008B3C5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8B3C5B" w:rsidRDefault="008B3C5B" w:rsidP="008B3C5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4D4C62">
        <w:rPr>
          <w:lang w:val="sr-Latn-CS"/>
        </w:rPr>
        <w:t xml:space="preserve">kategoriju </w:t>
      </w:r>
      <w:r>
        <w:rPr>
          <w:lang w:val="sr-Latn-CS"/>
        </w:rPr>
        <w:t>za koju želi da se prikažu oglasi.</w:t>
      </w:r>
    </w:p>
    <w:p w:rsidR="008B3C5B" w:rsidRPr="005F66AD" w:rsidRDefault="008B3C5B" w:rsidP="008B3C5B">
      <w:pPr>
        <w:pStyle w:val="BodyText"/>
        <w:keepNext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Osvežava se prikaz oglasa, tako da budu prikazani oglasi koji spadaju u datu kategoriju.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8B3C5B" w:rsidRDefault="008B3C5B" w:rsidP="008B3C5B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8B3C5B" w:rsidRDefault="008B3C5B" w:rsidP="008B3C5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8B3C5B" w:rsidRPr="00AC4648" w:rsidRDefault="008B3C5B" w:rsidP="008B3C5B">
      <w:pPr>
        <w:pStyle w:val="BodyText"/>
        <w:keepNext/>
        <w:rPr>
          <w:lang w:val="sr-Latn-CS"/>
        </w:rPr>
      </w:pPr>
      <w:r>
        <w:rPr>
          <w:lang w:val="sr-Latn-CS"/>
        </w:rPr>
        <w:t>Tekuća stranica je stranica sa oglasima koji spadaju u izabranu kategoriju od interesa.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Čuvanje oglasa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Prijavljeni korisnici imaju mogućnost da sačuvaju oglas</w:t>
      </w:r>
      <w:r w:rsidR="00DE3CC5">
        <w:rPr>
          <w:lang w:val="sr-Latn-CS"/>
        </w:rPr>
        <w:t>e, kako bi ih pogledali kasnije.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Default="00BF4ABC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FD3B8E">
        <w:rPr>
          <w:lang w:val="sr-Latn-CS"/>
        </w:rPr>
        <w:t>,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:rsidR="00FD3B8E" w:rsidRDefault="00FD3B8E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665DBD" w:rsidRDefault="00FD3B8E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</w:t>
      </w:r>
      <w:r w:rsidR="00665DBD">
        <w:rPr>
          <w:lang w:val="sr-Latn-CS"/>
        </w:rPr>
        <w:t xml:space="preserve">isnik pronalazi željeni oglas i </w:t>
      </w:r>
      <w:r w:rsidR="00BF265F">
        <w:rPr>
          <w:lang w:val="sr-Latn-CS"/>
        </w:rPr>
        <w:t>aktivira komandu</w:t>
      </w:r>
      <w:r w:rsidR="006A621E">
        <w:rPr>
          <w:lang w:val="sr-Latn-CS"/>
        </w:rPr>
        <w:t xml:space="preserve"> </w:t>
      </w:r>
      <w:r w:rsidR="00DE7DE0">
        <w:rPr>
          <w:i/>
          <w:lang w:val="sr-Latn-CS"/>
        </w:rPr>
        <w:t>Pregledaj</w:t>
      </w:r>
      <w:r w:rsidR="002B3EED">
        <w:rPr>
          <w:i/>
          <w:lang w:val="sr-Latn-CS"/>
        </w:rPr>
        <w:t xml:space="preserve"> oglas</w:t>
      </w:r>
      <w:r w:rsidR="008028C5">
        <w:rPr>
          <w:lang w:val="sr-Latn-CS"/>
        </w:rPr>
        <w:t>.</w:t>
      </w:r>
    </w:p>
    <w:p w:rsidR="00FD3B8E" w:rsidRDefault="00665DBD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Prikazuje se stranica sa određenim oglasom i korisnik </w:t>
      </w:r>
      <w:r w:rsidR="00FD3B8E">
        <w:rPr>
          <w:lang w:val="sr-Latn-CS"/>
        </w:rPr>
        <w:t xml:space="preserve">aktivira komandu </w:t>
      </w:r>
      <w:r w:rsidR="00FD3B8E">
        <w:rPr>
          <w:i/>
          <w:iCs/>
          <w:lang w:val="sr-Latn-CS"/>
        </w:rPr>
        <w:t>Sačuvaj oglas</w:t>
      </w:r>
      <w:r w:rsidR="00FD3B8E"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Vrši se ažuriranje u bazi podataka u vezi sačuvanih oglasa za tog korisnika.</w:t>
      </w:r>
    </w:p>
    <w:p w:rsidR="00FD3B8E" w:rsidRDefault="00FD3B8E" w:rsidP="00FD3B8E">
      <w:pPr>
        <w:pStyle w:val="BodyText"/>
        <w:keepNext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dobija potvrdu da je oglas uspešno sačuvan i da isti može pregledati u delu za sačuvane oglase.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Pr="00FD2014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Sačuvani oglasi radi bržeg pronalaska </w:t>
      </w:r>
      <w:r w:rsidR="00F3503E">
        <w:rPr>
          <w:lang w:val="sr-Latn-CS"/>
        </w:rPr>
        <w:t>kasnije</w:t>
      </w:r>
      <w:r>
        <w:rPr>
          <w:lang w:val="sr-Latn-CS"/>
        </w:rPr>
        <w:t>.</w:t>
      </w:r>
    </w:p>
    <w:p w:rsidR="006F7AF9" w:rsidRDefault="006F7AF9">
      <w:pPr>
        <w:pStyle w:val="Heading2"/>
      </w:pPr>
      <w:proofErr w:type="spellStart"/>
      <w:r>
        <w:lastRenderedPageBreak/>
        <w:t>Uklanjanje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sačuvanih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lang w:val="sr-Latn-CS"/>
        </w:rPr>
        <w:t>Prijavljeni korisnici imaju mogućnost da pregledaju oglase koji su sačuvali.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lang w:val="sr-Latn-CS"/>
        </w:rPr>
        <w:t>Učenik-Predavač, Administrator.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E31DC7" w:rsidRDefault="00E31DC7" w:rsidP="00E31DC7">
      <w:pPr>
        <w:pStyle w:val="BodyText"/>
        <w:keepNext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EB6DD7">
        <w:rPr>
          <w:lang w:val="sr-Latn-CS"/>
        </w:rPr>
        <w:t xml:space="preserve">omiljenih </w:t>
      </w:r>
      <w:r>
        <w:rPr>
          <w:lang w:val="sr-Latn-CS"/>
        </w:rPr>
        <w:t>oglasa.</w:t>
      </w:r>
    </w:p>
    <w:p w:rsidR="00E31DC7" w:rsidRDefault="00E31DC7" w:rsidP="00E31DC7">
      <w:pPr>
        <w:pStyle w:val="BodyText"/>
        <w:keepNext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316FB7">
        <w:rPr>
          <w:lang w:val="sr-Latn-CS"/>
        </w:rPr>
        <w:t>omiljenim</w:t>
      </w:r>
      <w:r>
        <w:rPr>
          <w:lang w:val="sr-Latn-CS"/>
        </w:rPr>
        <w:t xml:space="preserve"> oglasima.</w:t>
      </w:r>
    </w:p>
    <w:p w:rsidR="00E31DC7" w:rsidRDefault="00E31DC7" w:rsidP="00E31DC7">
      <w:pPr>
        <w:pStyle w:val="BodyText"/>
        <w:keepNext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pronalazi željeni oglas i aktivira komandu </w:t>
      </w:r>
      <w:r w:rsidR="00BE1CFF">
        <w:rPr>
          <w:i/>
          <w:lang w:val="sr-Latn-CS"/>
        </w:rPr>
        <w:t xml:space="preserve">Ukloni </w:t>
      </w:r>
      <w:r>
        <w:rPr>
          <w:i/>
          <w:lang w:val="sr-Latn-CS"/>
        </w:rPr>
        <w:t>oglas</w:t>
      </w:r>
      <w:r>
        <w:rPr>
          <w:lang w:val="sr-Latn-CS"/>
        </w:rPr>
        <w:t>.</w:t>
      </w:r>
    </w:p>
    <w:p w:rsidR="00E31DC7" w:rsidRDefault="00E31DC7" w:rsidP="00E31DC7">
      <w:pPr>
        <w:pStyle w:val="BodyText"/>
        <w:keepNext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Vrši se ažuriranje u bazi podataka u vezi </w:t>
      </w:r>
      <w:r w:rsidR="00177B09">
        <w:rPr>
          <w:lang w:val="sr-Latn-CS"/>
        </w:rPr>
        <w:t>obrisanih</w:t>
      </w:r>
      <w:r w:rsidR="00F12283">
        <w:rPr>
          <w:lang w:val="sr-Latn-CS"/>
        </w:rPr>
        <w:t xml:space="preserve"> omiljenih</w:t>
      </w:r>
      <w:r>
        <w:rPr>
          <w:lang w:val="sr-Latn-CS"/>
        </w:rPr>
        <w:t xml:space="preserve"> oglasa za tog korisnika.</w:t>
      </w:r>
    </w:p>
    <w:p w:rsidR="00E31DC7" w:rsidRDefault="00E31DC7" w:rsidP="00E31DC7">
      <w:pPr>
        <w:pStyle w:val="BodyText"/>
        <w:keepNext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dobija potvrdu da je oglas uspešno </w:t>
      </w:r>
      <w:r w:rsidR="00950400">
        <w:rPr>
          <w:lang w:val="sr-Latn-CS"/>
        </w:rPr>
        <w:t>obrisan.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E31DC7" w:rsidRDefault="00E31DC7" w:rsidP="00E31DC7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E31DC7" w:rsidRDefault="00E31DC7" w:rsidP="00E31DC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254064" w:rsidRDefault="00254064" w:rsidP="00254064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Postojeći omiljeni oglas je </w:t>
      </w:r>
      <w:r w:rsidR="00A612D4">
        <w:rPr>
          <w:lang w:val="sr-Latn-CS"/>
        </w:rPr>
        <w:t>uklonjen iz omiljenih oglasa</w:t>
      </w:r>
      <w:r>
        <w:rPr>
          <w:lang w:val="sr-Latn-CS"/>
        </w:rPr>
        <w:t>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Kontaktiranje autora oglasa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Default="00652502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FD3B8E">
        <w:rPr>
          <w:lang w:val="sr-Latn-CS"/>
        </w:rPr>
        <w:t xml:space="preserve"> ima mogućnost </w:t>
      </w:r>
      <w:r w:rsidR="000216C7">
        <w:rPr>
          <w:lang w:val="sr-Latn-CS"/>
        </w:rPr>
        <w:t>kontaktiranja autora oglasa</w:t>
      </w:r>
      <w:r w:rsidR="00FD3B8E">
        <w:rPr>
          <w:lang w:val="sr-Latn-CS"/>
        </w:rPr>
        <w:t>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Default="005722A7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FD3B8E">
        <w:rPr>
          <w:lang w:val="sr-Latn-CS"/>
        </w:rPr>
        <w:t>,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pronalazi željeni oglas i bira opciju za </w:t>
      </w:r>
      <w:r w:rsidR="00234AF2">
        <w:rPr>
          <w:lang w:val="sr-Latn-CS"/>
        </w:rPr>
        <w:t>kontaktiranje autora oglasa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</w:t>
      </w:r>
      <w:r w:rsidR="00234AF2">
        <w:rPr>
          <w:lang w:val="sr-Latn-CS"/>
        </w:rPr>
        <w:t>e se stranica sa kontakt formom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popunjava formu i aktivira komandu </w:t>
      </w:r>
      <w:r w:rsidR="0080714F">
        <w:rPr>
          <w:i/>
          <w:iCs/>
          <w:lang w:val="sr-Latn-CS"/>
        </w:rPr>
        <w:t>Pošalji poruku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Autoru oglasa se šalje </w:t>
      </w:r>
      <w:r w:rsidR="007107F4">
        <w:rPr>
          <w:lang w:val="sr-Latn-CS"/>
        </w:rPr>
        <w:t>poruka na e-mail adresu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sa</w:t>
      </w:r>
      <w:r w:rsidR="00CB636B">
        <w:rPr>
          <w:lang w:val="sr-Latn-CS"/>
        </w:rPr>
        <w:t xml:space="preserve"> svim oglasima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Pr="00AC4648" w:rsidRDefault="00737D68" w:rsidP="00FD3B8E">
      <w:pPr>
        <w:pStyle w:val="BodyText"/>
        <w:keepNext/>
        <w:rPr>
          <w:lang w:val="sr-Latn-CS"/>
        </w:rPr>
      </w:pPr>
      <w:r>
        <w:rPr>
          <w:lang w:val="sr-Latn-CS"/>
        </w:rPr>
        <w:lastRenderedPageBreak/>
        <w:t>Kontaktiran je</w:t>
      </w:r>
      <w:r w:rsidR="0085492E">
        <w:rPr>
          <w:lang w:val="sr-Latn-CS"/>
        </w:rPr>
        <w:t xml:space="preserve"> autora oglasa.</w:t>
      </w:r>
    </w:p>
    <w:p w:rsidR="00FD3B8E" w:rsidRDefault="00FD3B8E">
      <w:pPr>
        <w:pStyle w:val="Heading2"/>
      </w:pPr>
      <w:proofErr w:type="spellStart"/>
      <w:r>
        <w:t>Kontaktiranje</w:t>
      </w:r>
      <w:proofErr w:type="spellEnd"/>
      <w:r>
        <w:t xml:space="preserve"> </w:t>
      </w:r>
      <w:proofErr w:type="spellStart"/>
      <w:r>
        <w:t>administratora</w:t>
      </w:r>
      <w:proofErr w:type="spellEnd"/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6D6429" w:rsidRDefault="003248E4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0A069E">
        <w:rPr>
          <w:lang w:val="sr-Latn-CS"/>
        </w:rPr>
        <w:t xml:space="preserve"> </w:t>
      </w:r>
      <w:r w:rsidR="008959BA">
        <w:rPr>
          <w:lang w:val="sr-Latn-CS"/>
        </w:rPr>
        <w:t xml:space="preserve">može da </w:t>
      </w:r>
      <w:r w:rsidR="000A069E">
        <w:rPr>
          <w:lang w:val="sr-Latn-CS"/>
        </w:rPr>
        <w:t xml:space="preserve">kontaktira administratora u slučaju da ima nekih </w:t>
      </w:r>
      <w:r w:rsidR="00A55605">
        <w:rPr>
          <w:lang w:val="sr-Latn-CS"/>
        </w:rPr>
        <w:t xml:space="preserve">bitnih </w:t>
      </w:r>
      <w:r w:rsidR="000A069E">
        <w:rPr>
          <w:lang w:val="sr-Latn-CS"/>
        </w:rPr>
        <w:t>pitanja.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6D6429" w:rsidRDefault="00DE6E84" w:rsidP="006D6429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6D6429">
        <w:rPr>
          <w:lang w:val="sr-Latn-CS"/>
        </w:rPr>
        <w:t>, Administrator.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6D6429" w:rsidRDefault="006D6429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D44A47">
        <w:rPr>
          <w:lang w:val="sr-Latn-CS"/>
        </w:rPr>
        <w:t>kontaktiranje administratora</w:t>
      </w:r>
      <w:r>
        <w:rPr>
          <w:lang w:val="sr-Latn-CS"/>
        </w:rPr>
        <w:t>.</w:t>
      </w:r>
    </w:p>
    <w:p w:rsidR="006D6429" w:rsidRDefault="006D6429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44A47">
        <w:rPr>
          <w:lang w:val="sr-Latn-CS"/>
        </w:rPr>
        <w:t>formom za pisanje poruke</w:t>
      </w:r>
      <w:r>
        <w:rPr>
          <w:lang w:val="sr-Latn-CS"/>
        </w:rPr>
        <w:t>.</w:t>
      </w:r>
    </w:p>
    <w:p w:rsidR="006D6429" w:rsidRDefault="006D6429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Korisnik popunjava formu i aktivira komandu </w:t>
      </w:r>
      <w:r w:rsidR="00D44A47">
        <w:rPr>
          <w:i/>
          <w:iCs/>
          <w:lang w:val="sr-Latn-CS"/>
        </w:rPr>
        <w:t>Pošalji</w:t>
      </w:r>
      <w:r>
        <w:rPr>
          <w:lang w:val="sr-Latn-CS"/>
        </w:rPr>
        <w:t>.</w:t>
      </w:r>
    </w:p>
    <w:p w:rsidR="006D6429" w:rsidRDefault="006D6429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Vrši se ažuriranje u bazi podataka.</w:t>
      </w:r>
    </w:p>
    <w:p w:rsidR="006D6429" w:rsidRDefault="00D44A47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Administratoru se šalje poruka</w:t>
      </w:r>
      <w:r w:rsidR="006D6429">
        <w:rPr>
          <w:lang w:val="sr-Latn-CS"/>
        </w:rPr>
        <w:t>.</w:t>
      </w:r>
    </w:p>
    <w:p w:rsidR="006D6429" w:rsidRDefault="00EB56BC" w:rsidP="006D6429">
      <w:pPr>
        <w:pStyle w:val="BodyText"/>
        <w:keepNext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Prikazuje se početna stranica</w:t>
      </w:r>
      <w:r w:rsidR="006D6429">
        <w:rPr>
          <w:lang w:val="sr-Latn-CS"/>
        </w:rPr>
        <w:t>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6D6429" w:rsidRDefault="006D6429" w:rsidP="006D642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6D6429" w:rsidRPr="006D6429" w:rsidRDefault="00D6656F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EB56BC">
        <w:rPr>
          <w:lang w:val="sr-Latn-CS"/>
        </w:rPr>
        <w:t xml:space="preserve"> je uspešno kontaktirao administratora</w:t>
      </w:r>
      <w:r w:rsidR="006D6429">
        <w:rPr>
          <w:lang w:val="sr-Latn-CS"/>
        </w:rPr>
        <w:t>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Pregled profila korisnika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Pr="006B485D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Prikaz profila autora određenog oglasa.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Pr="000A2DBA" w:rsidRDefault="00233489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FD3B8E">
        <w:rPr>
          <w:lang w:val="sr-Latn-CS"/>
        </w:rPr>
        <w:t>,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:rsidR="00FD3B8E" w:rsidRDefault="00FD3B8E" w:rsidP="00FD3B8E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svim oglasima.</w:t>
      </w:r>
    </w:p>
    <w:p w:rsidR="00FD3B8E" w:rsidRDefault="00FD3B8E" w:rsidP="00FD3B8E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pronalazi oglas za koji je zainteresovan i bira opciju za prikaz profila autora oglasa.</w:t>
      </w:r>
    </w:p>
    <w:p w:rsidR="00FD3B8E" w:rsidRDefault="00FD3B8E" w:rsidP="00FD3B8E">
      <w:pPr>
        <w:pStyle w:val="BodyText"/>
        <w:keepNext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profila autora oglasa.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Pr="00FD2014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Tekuća stranica je stranica autora oglasa za koji je korisnik zainteresovan. </w:t>
      </w:r>
    </w:p>
    <w:p w:rsidR="00AC4648" w:rsidRPr="003372D3" w:rsidRDefault="00023C95" w:rsidP="000C37CD">
      <w:pPr>
        <w:pStyle w:val="Heading2"/>
        <w:rPr>
          <w:lang w:val="sr-Latn-CS"/>
        </w:rPr>
      </w:pPr>
      <w:r>
        <w:rPr>
          <w:lang w:val="sr-Latn-CS"/>
        </w:rPr>
        <w:lastRenderedPageBreak/>
        <w:t>Ažuriranje podataka o korisniku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2747E4" w:rsidP="000C37CD">
      <w:pPr>
        <w:pStyle w:val="BodyText"/>
        <w:keepNext/>
        <w:rPr>
          <w:lang w:val="sr-Latn-CS"/>
        </w:rPr>
      </w:pPr>
      <w:r>
        <w:rPr>
          <w:lang w:val="sr-Latn-CS"/>
        </w:rPr>
        <w:t>Ažuriranje podataka o sebi od strane prijavljenog korisnika.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5504AE" w:rsidP="000C37CD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2747E4">
        <w:rPr>
          <w:lang w:val="sr-Latn-CS"/>
        </w:rPr>
        <w:t>, Administrator.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AC4648" w:rsidRDefault="00C05046" w:rsidP="000C37CD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AC4648" w:rsidRDefault="00C05046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prikaz svojih podataka.</w:t>
      </w:r>
    </w:p>
    <w:p w:rsidR="00C05046" w:rsidRDefault="00812C17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podacima o </w:t>
      </w:r>
      <w:r w:rsidR="005A21EC">
        <w:rPr>
          <w:lang w:val="sr-Latn-CS"/>
        </w:rPr>
        <w:t>njemu</w:t>
      </w:r>
      <w:r>
        <w:rPr>
          <w:lang w:val="sr-Latn-CS"/>
        </w:rPr>
        <w:t>.</w:t>
      </w:r>
    </w:p>
    <w:p w:rsidR="00812C17" w:rsidRDefault="00812C17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izmenu podataka.</w:t>
      </w:r>
    </w:p>
    <w:p w:rsidR="00812C17" w:rsidRDefault="005A21EC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sa podacima o njemu.</w:t>
      </w:r>
    </w:p>
    <w:p w:rsidR="005A21EC" w:rsidRDefault="005A21EC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menja željene podatke </w:t>
      </w:r>
      <w:r w:rsidR="00C05BB4">
        <w:rPr>
          <w:lang w:val="sr-Latn-CS"/>
        </w:rPr>
        <w:t xml:space="preserve">i na kraju aktivira komandu </w:t>
      </w:r>
      <w:r w:rsidR="00C05BB4">
        <w:rPr>
          <w:i/>
          <w:iCs/>
          <w:lang w:val="sr-Latn-CS"/>
        </w:rPr>
        <w:t>Sačuvaj</w:t>
      </w:r>
      <w:r w:rsidR="00C05BB4">
        <w:rPr>
          <w:lang w:val="sr-Latn-CS"/>
        </w:rPr>
        <w:t>.</w:t>
      </w:r>
    </w:p>
    <w:p w:rsidR="00C05BB4" w:rsidRDefault="00C05BB4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Vrši se provera podataka. </w:t>
      </w:r>
      <w:r w:rsidRPr="00CF2AB8">
        <w:rPr>
          <w:lang w:val="sr-Latn-CS"/>
        </w:rPr>
        <w:t>[</w:t>
      </w:r>
      <w:r>
        <w:rPr>
          <w:lang w:val="sr-Latn-CS"/>
        </w:rPr>
        <w:t>Izuzetak: Podaci o korisniku nisu validni</w:t>
      </w:r>
      <w:r w:rsidRPr="00CF2AB8">
        <w:rPr>
          <w:lang w:val="sr-Latn-CS"/>
        </w:rPr>
        <w:t>]</w:t>
      </w:r>
    </w:p>
    <w:p w:rsidR="00C05BB4" w:rsidRDefault="00C05BB4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C05BB4" w:rsidRDefault="00C05BB4" w:rsidP="00C040F8">
      <w:pPr>
        <w:pStyle w:val="BodyText"/>
        <w:keepNext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podacima o korisniku.</w:t>
      </w:r>
      <w:r w:rsidR="00D35F59">
        <w:rPr>
          <w:lang w:val="sr-Latn-CS"/>
        </w:rPr>
        <w:br/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A03AEC" w:rsidP="000C37CD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Podaci o korisniku nisu validni</w:t>
      </w:r>
      <w:r w:rsidRPr="00CF2AB8">
        <w:rPr>
          <w:lang w:val="sr-Latn-CS"/>
        </w:rPr>
        <w:t>]</w:t>
      </w:r>
      <w:r>
        <w:rPr>
          <w:lang w:val="sr-Latn-CS"/>
        </w:rPr>
        <w:t xml:space="preserve"> </w:t>
      </w:r>
      <w:r w:rsidR="00A621F5">
        <w:rPr>
          <w:lang w:val="sr-Latn-CS"/>
        </w:rPr>
        <w:t>Prikazuje se obaveštenje na formi sa podacima o korisniku.</w:t>
      </w:r>
    </w:p>
    <w:p w:rsidR="00AC4648" w:rsidRDefault="00AC4648" w:rsidP="000C37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AC4648" w:rsidRPr="00AC4648" w:rsidRDefault="00A621F5" w:rsidP="000C37CD">
      <w:pPr>
        <w:pStyle w:val="BodyText"/>
        <w:keepNext/>
        <w:rPr>
          <w:lang w:val="sr-Latn-CS"/>
        </w:rPr>
      </w:pPr>
      <w:r>
        <w:rPr>
          <w:lang w:val="sr-Latn-CS"/>
        </w:rPr>
        <w:t>Podaci o korisniku su promenjeni.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Postavljanje novog oglasa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Prijavljeni korisn</w:t>
      </w:r>
      <w:r w:rsidR="003B6A97">
        <w:rPr>
          <w:lang w:val="sr-Latn-CS"/>
        </w:rPr>
        <w:t>ici mogu da postave novi oglas.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Default="003B6A97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Učenik-Predavač,</w:t>
      </w:r>
      <w:r w:rsidR="00FD3B8E">
        <w:rPr>
          <w:lang w:val="sr-Latn-CS"/>
        </w:rPr>
        <w:t xml:space="preserve">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svojih oglasa.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oglasima koje je on postavio.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postavljanje novog oglasa.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formom za postavljanje novog oglasa.</w:t>
      </w:r>
    </w:p>
    <w:p w:rsidR="00FD3B8E" w:rsidRPr="004423EA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popunjava datu formu. Zatim aktivira komandu </w:t>
      </w:r>
      <w:r>
        <w:rPr>
          <w:i/>
          <w:iCs/>
          <w:lang w:val="sr-Latn-CS"/>
        </w:rPr>
        <w:t>Postavi oglas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Uneti podaci se proveravaju. </w:t>
      </w:r>
      <w:r w:rsidRPr="00CF2AB8">
        <w:rPr>
          <w:lang w:val="sr-Latn-CS"/>
        </w:rPr>
        <w:t>[</w:t>
      </w:r>
      <w:r>
        <w:rPr>
          <w:lang w:val="sr-Latn-CS"/>
        </w:rPr>
        <w:t>Izuzetak: Nisu popunjena sva polja</w:t>
      </w:r>
      <w:r w:rsidRPr="00CF2AB8">
        <w:rPr>
          <w:lang w:val="sr-Latn-CS"/>
        </w:rPr>
        <w:t>]</w:t>
      </w:r>
    </w:p>
    <w:p w:rsidR="00FD3B8E" w:rsidRDefault="00FD3B8E" w:rsidP="00FD3B8E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Vrši se ažuriranje u bazi podataka.</w:t>
      </w:r>
    </w:p>
    <w:p w:rsidR="00FD3B8E" w:rsidRPr="006B0392" w:rsidRDefault="00FD3B8E" w:rsidP="006B0392">
      <w:pPr>
        <w:pStyle w:val="BodyText"/>
        <w:keepNext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lastRenderedPageBreak/>
        <w:t xml:space="preserve">Prikazuje se stranica sa </w:t>
      </w:r>
      <w:r w:rsidR="00A9094F">
        <w:rPr>
          <w:lang w:val="sr-Latn-CS"/>
        </w:rPr>
        <w:t>novim oglasom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Nisu popunjena sva polja</w:t>
      </w:r>
      <w:r w:rsidRPr="00CF2AB8">
        <w:rPr>
          <w:lang w:val="sr-Latn-CS"/>
        </w:rPr>
        <w:t>]</w:t>
      </w:r>
      <w:r>
        <w:rPr>
          <w:lang w:val="sr-Latn-CS"/>
        </w:rPr>
        <w:t xml:space="preserve"> Prikazuje se obaveštenje na formi za postavljanje novog oglasa.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Pr="00AC4648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Nov oglas je dodat.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Ažuriranje postojećeg oglasa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Prijavljeni korisnici mogu da ažuriraju svoje postojeće oglase.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Default="00BB2AEF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Učenik-Predavač</w:t>
      </w:r>
      <w:r w:rsidR="00FD3B8E">
        <w:rPr>
          <w:lang w:val="sr-Latn-CS"/>
        </w:rPr>
        <w:t>,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047412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svojih oglasa.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oglasima koje je on postavio.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oglas koji želi da modifikuje.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 w:rsidRPr="00DE3098">
        <w:rPr>
          <w:lang w:val="sr-Latn-CS"/>
        </w:rPr>
        <w:t>Otvara se stranica sa datim oglasom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ažuriranje datog oglasa.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formom za ažuriranje datog oglasa.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vrši modifikaciju oglasa, a zatim aktivira komandu </w:t>
      </w:r>
      <w:r>
        <w:rPr>
          <w:i/>
          <w:iCs/>
          <w:lang w:val="sr-Latn-CS"/>
        </w:rPr>
        <w:t>Ažuriraj oglas</w:t>
      </w:r>
      <w:r>
        <w:rPr>
          <w:lang w:val="sr-Latn-CS"/>
        </w:rPr>
        <w:t>.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Uneti podaci se proveravaju. </w:t>
      </w:r>
      <w:r w:rsidRPr="00CF2AB8">
        <w:rPr>
          <w:lang w:val="sr-Latn-CS"/>
        </w:rPr>
        <w:t>[</w:t>
      </w:r>
      <w:r>
        <w:rPr>
          <w:lang w:val="sr-Latn-CS"/>
        </w:rPr>
        <w:t>Izuzetak: Nisu popunjena sva polja</w:t>
      </w:r>
      <w:r w:rsidRPr="00CF2AB8">
        <w:rPr>
          <w:lang w:val="sr-Latn-CS"/>
        </w:rPr>
        <w:t>]</w:t>
      </w:r>
    </w:p>
    <w:p w:rsidR="00FD3B8E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Vrši se ažuriranje u bazi podataka.</w:t>
      </w:r>
    </w:p>
    <w:p w:rsidR="00FD3B8E" w:rsidRPr="00DE3098" w:rsidRDefault="00FD3B8E" w:rsidP="00FD3B8E">
      <w:pPr>
        <w:pStyle w:val="BodyText"/>
        <w:keepNext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oglasom koji je upravo ažuriran.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Nisu popunjena sva polja</w:t>
      </w:r>
      <w:r w:rsidRPr="00CF2AB8">
        <w:rPr>
          <w:lang w:val="sr-Latn-CS"/>
        </w:rPr>
        <w:t>]</w:t>
      </w:r>
      <w:r>
        <w:rPr>
          <w:lang w:val="sr-Latn-CS"/>
        </w:rPr>
        <w:t xml:space="preserve"> Prikazuje se obaveštenje na formi za postavljanje novog oglasa.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Pr="009667D4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Postojeći oglas je modifikovan.</w:t>
      </w:r>
    </w:p>
    <w:p w:rsidR="00FD3B8E" w:rsidRPr="003372D3" w:rsidRDefault="00FD3B8E" w:rsidP="00FD3B8E">
      <w:pPr>
        <w:pStyle w:val="Heading2"/>
        <w:rPr>
          <w:lang w:val="sr-Latn-CS"/>
        </w:rPr>
      </w:pPr>
      <w:r>
        <w:rPr>
          <w:lang w:val="sr-Latn-CS"/>
        </w:rPr>
        <w:t>Brisanje postojećeg oglasa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Prijavljeni korisnici mogu da obrišu svoje oglase.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FD3B8E" w:rsidRDefault="00FC0CC0" w:rsidP="00FD3B8E">
      <w:pPr>
        <w:pStyle w:val="BodyText"/>
        <w:keepNext/>
        <w:rPr>
          <w:lang w:val="sr-Latn-CS"/>
        </w:rPr>
      </w:pPr>
      <w:r>
        <w:rPr>
          <w:lang w:val="sr-Latn-CS"/>
        </w:rPr>
        <w:t>Učenik-</w:t>
      </w:r>
      <w:r w:rsidR="00FD3B8E">
        <w:rPr>
          <w:lang w:val="sr-Latn-CS"/>
        </w:rPr>
        <w:t>P</w:t>
      </w:r>
      <w:r>
        <w:rPr>
          <w:lang w:val="sr-Latn-CS"/>
        </w:rPr>
        <w:t>redavač</w:t>
      </w:r>
      <w:r w:rsidR="00FD3B8E">
        <w:rPr>
          <w:lang w:val="sr-Latn-CS"/>
        </w:rPr>
        <w:t>, Administrator.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Korisnik je prijavljen na platformu.</w:t>
      </w:r>
      <w:r>
        <w:rPr>
          <w:b/>
          <w:bCs/>
          <w:lang w:val="sr-Latn-CS"/>
        </w:rPr>
        <w:t xml:space="preserve"> 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lastRenderedPageBreak/>
        <w:t>Korisnik bira opciju za prikaz svojih oglasa.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oglasima koje je on postavio.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oglas koji želi da obriše.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Otvara se stranica sa datim oglasom.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brisanje datog oglasa.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Vrši se brisanje izabranog oglasa u bazi podataka.</w:t>
      </w:r>
    </w:p>
    <w:p w:rsidR="00FD3B8E" w:rsidRDefault="00FD3B8E" w:rsidP="00FD3B8E">
      <w:pPr>
        <w:pStyle w:val="BodyText"/>
        <w:keepNext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Prikazuje se stranica sa oglasima koje je korisnik postavio.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FD3B8E" w:rsidRDefault="00FD3B8E" w:rsidP="00FD3B8E">
      <w:pPr>
        <w:pStyle w:val="BodyText"/>
        <w:keepNext/>
        <w:rPr>
          <w:lang w:val="sr-Latn-CS"/>
        </w:rPr>
      </w:pPr>
      <w:r>
        <w:rPr>
          <w:lang w:val="sr-Latn-CS"/>
        </w:rPr>
        <w:t>Postojeći oglas je obrisan.</w:t>
      </w:r>
    </w:p>
    <w:p w:rsidR="00FD3B8E" w:rsidRDefault="00FD3B8E" w:rsidP="00FD3B8E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  <w:r w:rsidRPr="00FD3B8E">
        <w:rPr>
          <w:noProof/>
          <w:lang w:eastAsia="en-US"/>
        </w:rPr>
        <w:t xml:space="preserve"> </w:t>
      </w:r>
    </w:p>
    <w:p w:rsidR="00AC4648" w:rsidRPr="003372D3" w:rsidRDefault="003548E4" w:rsidP="000C37CD">
      <w:pPr>
        <w:pStyle w:val="Heading2"/>
        <w:rPr>
          <w:lang w:val="sr-Latn-CS"/>
        </w:rPr>
      </w:pPr>
      <w:r>
        <w:rPr>
          <w:lang w:val="sr-Latn-CS"/>
        </w:rPr>
        <w:t>Dodavanje novih kategorija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A458A5" w:rsidP="000C37CD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6E0A81">
        <w:rPr>
          <w:lang w:val="sr-Latn-CS"/>
        </w:rPr>
        <w:t xml:space="preserve"> može da dod</w:t>
      </w:r>
      <w:r w:rsidR="00DA7C06">
        <w:rPr>
          <w:lang w:val="sr-Latn-CS"/>
        </w:rPr>
        <w:t>aje nove kategorije od interesa kako bi unapredio pretragu.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803F1B" w:rsidP="000C37CD">
      <w:pPr>
        <w:pStyle w:val="BodyText"/>
        <w:keepNext/>
        <w:rPr>
          <w:lang w:val="sr-Latn-CS"/>
        </w:rPr>
      </w:pPr>
      <w:r>
        <w:rPr>
          <w:lang w:val="sr-Latn-CS"/>
        </w:rPr>
        <w:t>Administrator.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355E83" w:rsidRPr="00FD2014" w:rsidRDefault="00F83BEE" w:rsidP="00FD2014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AC4648" w:rsidRDefault="00323038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83BEE">
        <w:rPr>
          <w:lang w:val="sr-Latn-CS"/>
        </w:rPr>
        <w:t xml:space="preserve">bira opciju za </w:t>
      </w:r>
      <w:r w:rsidR="00AC30FC">
        <w:rPr>
          <w:lang w:val="sr-Latn-CS"/>
        </w:rPr>
        <w:t xml:space="preserve">prikaz </w:t>
      </w:r>
      <w:r w:rsidR="009C19F8">
        <w:rPr>
          <w:lang w:val="sr-Latn-CS"/>
        </w:rPr>
        <w:t>panela</w:t>
      </w:r>
      <w:r w:rsidR="00F83BEE">
        <w:rPr>
          <w:lang w:val="sr-Latn-CS"/>
        </w:rPr>
        <w:t>.</w:t>
      </w:r>
    </w:p>
    <w:p w:rsidR="00C37D20" w:rsidRDefault="00C37D20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E7920">
        <w:rPr>
          <w:lang w:val="sr-Latn-CS"/>
        </w:rPr>
        <w:t>panelom</w:t>
      </w:r>
      <w:r w:rsidR="009D265C">
        <w:rPr>
          <w:lang w:val="sr-Latn-CS"/>
        </w:rPr>
        <w:t xml:space="preserve"> (kategorije, gradovi, prijavljeni korisnici i postavljeni oglasi)</w:t>
      </w:r>
      <w:r>
        <w:rPr>
          <w:lang w:val="sr-Latn-CS"/>
        </w:rPr>
        <w:t>.</w:t>
      </w:r>
    </w:p>
    <w:p w:rsidR="00C37D20" w:rsidRDefault="00323038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37D20">
        <w:rPr>
          <w:lang w:val="sr-Latn-CS"/>
        </w:rPr>
        <w:t xml:space="preserve">bira opciju </w:t>
      </w:r>
      <w:r w:rsidR="00746DE5">
        <w:rPr>
          <w:lang w:val="sr-Latn-CS"/>
        </w:rPr>
        <w:t>za dodavanje novih kategorija</w:t>
      </w:r>
      <w:r w:rsidR="00C37D20">
        <w:rPr>
          <w:lang w:val="sr-Latn-CS"/>
        </w:rPr>
        <w:t>.</w:t>
      </w:r>
    </w:p>
    <w:p w:rsidR="00C37D20" w:rsidRDefault="00C37D20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Prikazuju se </w:t>
      </w:r>
      <w:r w:rsidR="00653205">
        <w:rPr>
          <w:lang w:val="sr-Latn-CS"/>
        </w:rPr>
        <w:t xml:space="preserve">padajuća lista </w:t>
      </w:r>
      <w:r w:rsidR="004A60FE">
        <w:rPr>
          <w:lang w:val="sr-Latn-CS"/>
        </w:rPr>
        <w:t>sa kategorijama koje može da doda.</w:t>
      </w:r>
    </w:p>
    <w:p w:rsidR="00653205" w:rsidRDefault="00653205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kategorije koje bi želeo da doda. Zatim aktivira komandu </w:t>
      </w:r>
      <w:r>
        <w:rPr>
          <w:i/>
          <w:iCs/>
          <w:lang w:val="sr-Latn-CS"/>
        </w:rPr>
        <w:t>Dodaj kategorij</w:t>
      </w:r>
      <w:r w:rsidR="00003377">
        <w:rPr>
          <w:i/>
          <w:iCs/>
          <w:lang w:val="sr-Latn-CS"/>
        </w:rPr>
        <w:t>u</w:t>
      </w:r>
      <w:r w:rsidR="00DA6266">
        <w:rPr>
          <w:i/>
          <w:iCs/>
          <w:lang w:val="sr-Latn-CS"/>
        </w:rPr>
        <w:t>.</w:t>
      </w:r>
    </w:p>
    <w:p w:rsidR="00653205" w:rsidRDefault="00AC30FC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AC30FC" w:rsidRDefault="00AC30FC" w:rsidP="00C040F8">
      <w:pPr>
        <w:pStyle w:val="BodyText"/>
        <w:keepNext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A65B24">
        <w:rPr>
          <w:lang w:val="sr-Latn-CS"/>
        </w:rPr>
        <w:t>panelom</w:t>
      </w:r>
      <w:r>
        <w:rPr>
          <w:lang w:val="sr-Latn-CS"/>
        </w:rPr>
        <w:t>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B66612" w:rsidP="000C37CD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AC4648" w:rsidRDefault="00AC4648" w:rsidP="000C37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AC4648" w:rsidRPr="00AC4648" w:rsidRDefault="00B66612" w:rsidP="000C37CD">
      <w:pPr>
        <w:pStyle w:val="BodyText"/>
        <w:keepNext/>
        <w:rPr>
          <w:lang w:val="sr-Latn-CS"/>
        </w:rPr>
      </w:pPr>
      <w:r>
        <w:rPr>
          <w:lang w:val="sr-Latn-CS"/>
        </w:rPr>
        <w:t>Dodate su nove kategorije.</w:t>
      </w:r>
    </w:p>
    <w:p w:rsidR="00AC4648" w:rsidRPr="003372D3" w:rsidRDefault="00023C95" w:rsidP="000C37CD">
      <w:pPr>
        <w:pStyle w:val="Heading2"/>
        <w:rPr>
          <w:lang w:val="sr-Latn-CS"/>
        </w:rPr>
      </w:pPr>
      <w:r>
        <w:rPr>
          <w:lang w:val="sr-Latn-CS"/>
        </w:rPr>
        <w:t>Br</w:t>
      </w:r>
      <w:r w:rsidR="00734D17">
        <w:rPr>
          <w:lang w:val="sr-Latn-CS"/>
        </w:rPr>
        <w:t>isanje postojećih kategorija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2B1944" w:rsidP="000C37CD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B66612">
        <w:rPr>
          <w:lang w:val="sr-Latn-CS"/>
        </w:rPr>
        <w:t xml:space="preserve"> može da </w:t>
      </w:r>
      <w:r w:rsidR="004A60FE">
        <w:rPr>
          <w:lang w:val="sr-Latn-CS"/>
        </w:rPr>
        <w:t>uklon</w:t>
      </w:r>
      <w:r w:rsidR="0068211A">
        <w:rPr>
          <w:lang w:val="sr-Latn-CS"/>
        </w:rPr>
        <w:t>i kategorije, ako je to potrebno.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CD023F" w:rsidP="000C37CD">
      <w:pPr>
        <w:pStyle w:val="BodyText"/>
        <w:keepNext/>
        <w:rPr>
          <w:lang w:val="sr-Latn-CS"/>
        </w:rPr>
      </w:pPr>
      <w:r>
        <w:rPr>
          <w:lang w:val="sr-Latn-CS"/>
        </w:rPr>
        <w:lastRenderedPageBreak/>
        <w:t>Administrator.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AC4648" w:rsidRDefault="00CD023F" w:rsidP="000C37CD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AC4648" w:rsidRDefault="00323038" w:rsidP="00357F01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D023F">
        <w:rPr>
          <w:lang w:val="sr-Latn-CS"/>
        </w:rPr>
        <w:t xml:space="preserve">bira opciju za prikaz </w:t>
      </w:r>
      <w:r w:rsidR="00357F01">
        <w:rPr>
          <w:lang w:val="sr-Latn-CS"/>
        </w:rPr>
        <w:t>panela</w:t>
      </w:r>
      <w:r w:rsidR="00CD023F">
        <w:rPr>
          <w:lang w:val="sr-Latn-CS"/>
        </w:rPr>
        <w:t>.</w:t>
      </w:r>
    </w:p>
    <w:p w:rsidR="0060371E" w:rsidRDefault="009D265C" w:rsidP="009D265C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panelom (kategorije, gradovi, prijavljeni korisnici i postavljeni oglasi)</w:t>
      </w:r>
      <w:r w:rsidR="00CD023F">
        <w:rPr>
          <w:lang w:val="sr-Latn-CS"/>
        </w:rPr>
        <w:t>.</w:t>
      </w:r>
      <w:r>
        <w:rPr>
          <w:lang w:val="sr-Latn-CS"/>
        </w:rPr>
        <w:t xml:space="preserve"> </w:t>
      </w:r>
    </w:p>
    <w:p w:rsidR="0060371E" w:rsidRDefault="00323038" w:rsidP="00C040F8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0371E">
        <w:rPr>
          <w:lang w:val="sr-Latn-CS"/>
        </w:rPr>
        <w:t xml:space="preserve">bira kategorije koje bi želeo da ukloni. Nakon toga aktivira komandu </w:t>
      </w:r>
      <w:r w:rsidR="00057F51">
        <w:rPr>
          <w:i/>
          <w:iCs/>
        </w:rPr>
        <w:t>“X”</w:t>
      </w:r>
      <w:r w:rsidR="0060371E">
        <w:rPr>
          <w:lang w:val="sr-Latn-CS"/>
        </w:rPr>
        <w:t>.</w:t>
      </w:r>
    </w:p>
    <w:p w:rsidR="0058526F" w:rsidRDefault="0058526F" w:rsidP="00C040F8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8B2237">
        <w:rPr>
          <w:lang w:val="sr-Latn-CS"/>
        </w:rPr>
        <w:t>poruka za potvrdu brisanja kategorija od interesa.</w:t>
      </w:r>
    </w:p>
    <w:p w:rsidR="0060371E" w:rsidRDefault="0060371E" w:rsidP="00C040F8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bris</w:t>
      </w:r>
      <w:r w:rsidR="00F5488F">
        <w:rPr>
          <w:lang w:val="sr-Latn-CS"/>
        </w:rPr>
        <w:t xml:space="preserve">anje </w:t>
      </w:r>
      <w:r w:rsidR="00813A08">
        <w:rPr>
          <w:lang w:val="sr-Latn-CS"/>
        </w:rPr>
        <w:t xml:space="preserve">određene </w:t>
      </w:r>
      <w:r w:rsidR="00F5488F">
        <w:rPr>
          <w:lang w:val="sr-Latn-CS"/>
        </w:rPr>
        <w:t>kategorije u bazi podataka.</w:t>
      </w:r>
    </w:p>
    <w:p w:rsidR="0058526F" w:rsidRDefault="0058526F" w:rsidP="00C040F8">
      <w:pPr>
        <w:pStyle w:val="BodyText"/>
        <w:keepNext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E64102">
        <w:rPr>
          <w:lang w:val="sr-Latn-CS"/>
        </w:rPr>
        <w:t>panelom</w:t>
      </w:r>
      <w:r>
        <w:rPr>
          <w:lang w:val="sr-Latn-CS"/>
        </w:rPr>
        <w:t>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58526F" w:rsidP="000C37CD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AC4648" w:rsidRDefault="00AC4648" w:rsidP="000C37CD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AC4648" w:rsidRPr="00AC4648" w:rsidRDefault="00FA4BA7" w:rsidP="000C37CD">
      <w:pPr>
        <w:pStyle w:val="BodyText"/>
        <w:keepNext/>
        <w:rPr>
          <w:lang w:val="sr-Latn-CS"/>
        </w:rPr>
      </w:pPr>
      <w:r>
        <w:rPr>
          <w:lang w:val="sr-Latn-CS"/>
        </w:rPr>
        <w:t>Obrisane su postojeće kategorije</w:t>
      </w:r>
      <w:r w:rsidR="008B2237">
        <w:rPr>
          <w:lang w:val="sr-Latn-CS"/>
        </w:rPr>
        <w:t>.</w:t>
      </w:r>
    </w:p>
    <w:p w:rsidR="00D451A0" w:rsidRPr="00DA1786" w:rsidRDefault="00D451A0" w:rsidP="001A3FC1">
      <w:pPr>
        <w:pStyle w:val="BodyText"/>
        <w:keepNext/>
        <w:rPr>
          <w:lang w:val="sr-Latn-CS"/>
        </w:rPr>
      </w:pPr>
    </w:p>
    <w:p w:rsidR="006D6429" w:rsidRDefault="006D6429">
      <w:pPr>
        <w:pStyle w:val="Heading2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gradova</w:t>
      </w:r>
      <w:proofErr w:type="spellEnd"/>
    </w:p>
    <w:p w:rsidR="006D6429" w:rsidRDefault="006D6429" w:rsidP="006D642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:rsidR="00790697" w:rsidRDefault="00282E07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790697">
        <w:rPr>
          <w:lang w:val="sr-Latn-CS"/>
        </w:rPr>
        <w:t xml:space="preserve"> može da dodaje nove kategorije od interesa kako bi unapredio pretragu.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Administrator.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6D6429" w:rsidRPr="00FD2014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6D6429" w:rsidRDefault="003A620A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790697">
        <w:rPr>
          <w:lang w:val="sr-Latn-CS"/>
        </w:rPr>
        <w:t>bira opciju za prikaz panela</w:t>
      </w:r>
      <w:r w:rsidR="006D6429">
        <w:rPr>
          <w:lang w:val="sr-Latn-CS"/>
        </w:rPr>
        <w:t>.</w:t>
      </w:r>
    </w:p>
    <w:p w:rsidR="00790697" w:rsidRDefault="00790697" w:rsidP="00790697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stranica sa panelom (kategorije, gradovi, prijavljeni korisnici i postavljeni oglasi).</w:t>
      </w:r>
    </w:p>
    <w:p w:rsidR="006D6429" w:rsidRDefault="003A620A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</w:t>
      </w:r>
      <w:r w:rsidR="006D6429">
        <w:rPr>
          <w:lang w:val="sr-Latn-CS"/>
        </w:rPr>
        <w:t>bira opciju za dodavanje novih</w:t>
      </w:r>
      <w:r w:rsidR="005C4B28">
        <w:rPr>
          <w:lang w:val="sr-Latn-CS"/>
        </w:rPr>
        <w:t xml:space="preserve"> gradova</w:t>
      </w:r>
      <w:r w:rsidR="006D6429">
        <w:rPr>
          <w:lang w:val="sr-Latn-CS"/>
        </w:rPr>
        <w:t>.</w:t>
      </w:r>
    </w:p>
    <w:p w:rsidR="006D6429" w:rsidRDefault="00027DFA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Prikazuju se padajuća lista sa gradovima koje može da doda</w:t>
      </w:r>
      <w:r w:rsidR="006D6429">
        <w:rPr>
          <w:lang w:val="sr-Latn-CS"/>
        </w:rPr>
        <w:t>.</w:t>
      </w:r>
    </w:p>
    <w:p w:rsidR="006D6429" w:rsidRDefault="006D6429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443C13">
        <w:rPr>
          <w:lang w:val="sr-Latn-CS"/>
        </w:rPr>
        <w:t>gradove</w:t>
      </w:r>
      <w:r>
        <w:rPr>
          <w:lang w:val="sr-Latn-CS"/>
        </w:rPr>
        <w:t xml:space="preserve"> koje bi želeo da doda. Zatim aktivira komandu </w:t>
      </w:r>
      <w:r>
        <w:rPr>
          <w:i/>
          <w:iCs/>
          <w:lang w:val="sr-Latn-CS"/>
        </w:rPr>
        <w:t>Dodaj</w:t>
      </w:r>
      <w:r w:rsidR="000E7A80">
        <w:rPr>
          <w:i/>
          <w:iCs/>
          <w:lang w:val="sr-Latn-CS"/>
        </w:rPr>
        <w:t xml:space="preserve"> grad</w:t>
      </w:r>
      <w:r>
        <w:rPr>
          <w:lang w:val="sr-Latn-CS"/>
        </w:rPr>
        <w:t>.</w:t>
      </w:r>
    </w:p>
    <w:p w:rsidR="006D6429" w:rsidRDefault="006D6429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6D6429" w:rsidRDefault="006D6429" w:rsidP="006D6429">
      <w:pPr>
        <w:pStyle w:val="BodyText"/>
        <w:keepNext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042E4A">
        <w:rPr>
          <w:lang w:val="sr-Latn-CS"/>
        </w:rPr>
        <w:t>panelom</w:t>
      </w:r>
      <w:r>
        <w:rPr>
          <w:lang w:val="sr-Latn-CS"/>
        </w:rPr>
        <w:t>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6D6429" w:rsidRDefault="006D6429" w:rsidP="006D642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6D6429" w:rsidRPr="00AC4648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D</w:t>
      </w:r>
      <w:r w:rsidR="005211C2">
        <w:rPr>
          <w:lang w:val="sr-Latn-CS"/>
        </w:rPr>
        <w:t>odati</w:t>
      </w:r>
      <w:r w:rsidR="00485060">
        <w:rPr>
          <w:lang w:val="sr-Latn-CS"/>
        </w:rPr>
        <w:t xml:space="preserve"> su novi gradovi</w:t>
      </w:r>
      <w:r>
        <w:rPr>
          <w:lang w:val="sr-Latn-CS"/>
        </w:rPr>
        <w:t>.</w:t>
      </w:r>
    </w:p>
    <w:p w:rsidR="006D6429" w:rsidRPr="006D6429" w:rsidRDefault="006D6429" w:rsidP="006D6429"/>
    <w:p w:rsidR="006D6429" w:rsidRDefault="006D6429">
      <w:pPr>
        <w:pStyle w:val="Heading2"/>
      </w:pPr>
      <w:proofErr w:type="spellStart"/>
      <w:r>
        <w:lastRenderedPageBreak/>
        <w:t>Brisanje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grada</w:t>
      </w:r>
      <w:proofErr w:type="spellEnd"/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6D6429" w:rsidRDefault="004F6FC8" w:rsidP="005A0C22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5A0C22">
        <w:rPr>
          <w:lang w:val="sr-Latn-CS"/>
        </w:rPr>
        <w:t xml:space="preserve"> može da ukloni </w:t>
      </w:r>
      <w:r w:rsidR="009E5514">
        <w:rPr>
          <w:lang w:val="sr-Latn-CS"/>
        </w:rPr>
        <w:t>gra</w:t>
      </w:r>
      <w:r w:rsidR="00420575">
        <w:rPr>
          <w:lang w:val="sr-Latn-CS"/>
        </w:rPr>
        <w:t>d</w:t>
      </w:r>
      <w:r w:rsidR="005A0C22">
        <w:rPr>
          <w:lang w:val="sr-Latn-CS"/>
        </w:rPr>
        <w:t>, ako je to potrebno.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Administrator.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6D6429" w:rsidRDefault="000C3E0F" w:rsidP="006D6429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356A7">
        <w:rPr>
          <w:lang w:val="sr-Latn-CS"/>
        </w:rPr>
        <w:t>bira opciju za prikaz panela</w:t>
      </w:r>
      <w:r w:rsidR="006D6429">
        <w:rPr>
          <w:lang w:val="sr-Latn-CS"/>
        </w:rPr>
        <w:t>.</w:t>
      </w:r>
    </w:p>
    <w:p w:rsidR="002356A7" w:rsidRDefault="002356A7" w:rsidP="002356A7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Prikazuje se stranica sa panelom (kategorije, gradovi, prijavljeni korisnici i postavljeni oglasi). </w:t>
      </w:r>
    </w:p>
    <w:p w:rsidR="002356A7" w:rsidRDefault="000C3E0F" w:rsidP="002356A7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356A7">
        <w:rPr>
          <w:lang w:val="sr-Latn-CS"/>
        </w:rPr>
        <w:t xml:space="preserve">bira gradove koje bi želeo da ukloni. Nakon toga aktivira komandu </w:t>
      </w:r>
      <w:r w:rsidR="00057F51">
        <w:rPr>
          <w:i/>
          <w:iCs/>
        </w:rPr>
        <w:t>“X”</w:t>
      </w:r>
      <w:r w:rsidR="002356A7">
        <w:rPr>
          <w:lang w:val="sr-Latn-CS"/>
        </w:rPr>
        <w:t>.</w:t>
      </w:r>
    </w:p>
    <w:p w:rsidR="006D6429" w:rsidRDefault="007B2DDC" w:rsidP="006D6429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Prikazuje se poruka za potvrdu brisanja grada</w:t>
      </w:r>
      <w:r w:rsidR="006D6429">
        <w:rPr>
          <w:lang w:val="sr-Latn-CS"/>
        </w:rPr>
        <w:t>.</w:t>
      </w:r>
    </w:p>
    <w:p w:rsidR="00646CCF" w:rsidRDefault="00646CCF" w:rsidP="006D6429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Vrši se brisanje određenog grada </w:t>
      </w:r>
      <w:r w:rsidR="00A86D7A">
        <w:rPr>
          <w:lang w:val="sr-Latn-CS"/>
        </w:rPr>
        <w:t>u bazi podataka.</w:t>
      </w:r>
    </w:p>
    <w:p w:rsidR="006D6429" w:rsidRDefault="006D6429" w:rsidP="006D6429">
      <w:pPr>
        <w:pStyle w:val="BodyText"/>
        <w:keepNext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9E3EB3">
        <w:rPr>
          <w:lang w:val="sr-Latn-CS"/>
        </w:rPr>
        <w:t>pane</w:t>
      </w:r>
      <w:r w:rsidR="007864FF">
        <w:rPr>
          <w:lang w:val="sr-Latn-CS"/>
        </w:rPr>
        <w:t>lom.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6D6429" w:rsidRDefault="006D6429" w:rsidP="006D6429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6D6429" w:rsidRDefault="006D6429" w:rsidP="006D642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:rsidR="006D6429" w:rsidRPr="006D6429" w:rsidRDefault="00323038" w:rsidP="00323038">
      <w:pPr>
        <w:pStyle w:val="BodyText"/>
        <w:keepNext/>
      </w:pPr>
      <w:r>
        <w:rPr>
          <w:lang w:val="sr-Latn-CS"/>
        </w:rPr>
        <w:t>Obrisani su postojeći gradovi</w:t>
      </w:r>
      <w:r w:rsidR="006D6429">
        <w:rPr>
          <w:lang w:val="sr-Latn-CS"/>
        </w:rPr>
        <w:t>.</w:t>
      </w:r>
    </w:p>
    <w:p w:rsidR="00967A0F" w:rsidRDefault="00967A0F" w:rsidP="00967A0F">
      <w:pPr>
        <w:pStyle w:val="Heading2"/>
      </w:pPr>
      <w:proofErr w:type="spellStart"/>
      <w:r>
        <w:t>Blokiranje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967A0F" w:rsidRDefault="005C65BC" w:rsidP="00967A0F">
      <w:pPr>
        <w:pStyle w:val="BodyText"/>
        <w:keepNext/>
        <w:rPr>
          <w:lang w:val="sr-Latn-CS"/>
        </w:rPr>
      </w:pPr>
      <w:r>
        <w:rPr>
          <w:lang w:val="sr-Latn-CS"/>
        </w:rPr>
        <w:t>Korisnik</w:t>
      </w:r>
      <w:r w:rsidR="00967A0F">
        <w:rPr>
          <w:lang w:val="sr-Latn-CS"/>
        </w:rPr>
        <w:t xml:space="preserve"> platforme ima mogućnost da blokira oglas koji je postavljen.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lang w:val="sr-Latn-CS"/>
        </w:rPr>
        <w:t>Administrator.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lang w:val="sr-Latn-CS"/>
        </w:rPr>
        <w:t>Korisnik je prijavljen na platformu.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967A0F" w:rsidRDefault="00967A0F" w:rsidP="00967A0F">
      <w:pPr>
        <w:pStyle w:val="BodyText"/>
        <w:keepNext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bira opciju za prikaz panela.</w:t>
      </w:r>
    </w:p>
    <w:p w:rsidR="00967A0F" w:rsidRDefault="00967A0F" w:rsidP="00967A0F">
      <w:pPr>
        <w:pStyle w:val="BodyText"/>
        <w:keepNext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stranica sa panelom (kategorije, gradovi, prijavljeni korisnici i postavljeni oglasi).</w:t>
      </w:r>
    </w:p>
    <w:p w:rsidR="00967A0F" w:rsidRDefault="00967A0F" w:rsidP="00967A0F">
      <w:pPr>
        <w:pStyle w:val="BodyText"/>
        <w:keepNext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Korisnik bira oglas koji želi da blokira, aktivirajući komandu </w:t>
      </w:r>
      <w:r w:rsidR="009547A0">
        <w:rPr>
          <w:i/>
          <w:iCs/>
        </w:rPr>
        <w:t>“X”</w:t>
      </w:r>
      <w:r>
        <w:rPr>
          <w:lang w:val="sr-Latn-CS"/>
        </w:rPr>
        <w:t>.</w:t>
      </w:r>
    </w:p>
    <w:p w:rsidR="00967A0F" w:rsidRDefault="00967A0F" w:rsidP="00967A0F">
      <w:pPr>
        <w:pStyle w:val="BodyText"/>
        <w:keepNext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potvrda o blokiranju određenog oglasa.</w:t>
      </w:r>
    </w:p>
    <w:p w:rsidR="00967A0F" w:rsidRPr="00BE6AC6" w:rsidRDefault="00967A0F" w:rsidP="00967A0F">
      <w:pPr>
        <w:pStyle w:val="BodyText"/>
        <w:keepNext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967A0F" w:rsidRDefault="00967A0F" w:rsidP="00967A0F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Posledice:</w:t>
      </w:r>
    </w:p>
    <w:p w:rsidR="00967A0F" w:rsidRPr="006D6429" w:rsidRDefault="00967A0F" w:rsidP="00967A0F">
      <w:pPr>
        <w:pStyle w:val="BodyText"/>
        <w:keepNext/>
      </w:pPr>
      <w:r>
        <w:rPr>
          <w:lang w:val="sr-Latn-CS"/>
        </w:rPr>
        <w:t>Oglas koji je blokiran od strane administratora platforme, više ne postoji.</w:t>
      </w:r>
    </w:p>
    <w:p w:rsidR="00AC4648" w:rsidRPr="003372D3" w:rsidRDefault="006B6C97" w:rsidP="000C37CD">
      <w:pPr>
        <w:pStyle w:val="Heading2"/>
        <w:rPr>
          <w:lang w:val="sr-Latn-CS"/>
        </w:rPr>
      </w:pPr>
      <w:r>
        <w:rPr>
          <w:lang w:val="sr-Latn-CS"/>
        </w:rPr>
        <w:lastRenderedPageBreak/>
        <w:t>Blokiranje korisničkog naloga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Kratak opis:</w:t>
      </w:r>
    </w:p>
    <w:p w:rsidR="00AC4648" w:rsidRDefault="00AD00FE" w:rsidP="000C37CD">
      <w:pPr>
        <w:pStyle w:val="BodyText"/>
        <w:keepNext/>
        <w:rPr>
          <w:lang w:val="sr-Latn-CS"/>
        </w:rPr>
      </w:pPr>
      <w:r>
        <w:rPr>
          <w:lang w:val="sr-Latn-CS"/>
        </w:rPr>
        <w:t>Administrator platforme ima</w:t>
      </w:r>
      <w:r w:rsidR="00323038">
        <w:rPr>
          <w:lang w:val="sr-Latn-CS"/>
        </w:rPr>
        <w:t xml:space="preserve"> mogućnost da blokira korisnike.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Akteri:</w:t>
      </w:r>
    </w:p>
    <w:p w:rsidR="00AC4648" w:rsidRDefault="00CC2364" w:rsidP="000C37CD">
      <w:pPr>
        <w:pStyle w:val="BodyText"/>
        <w:keepNext/>
        <w:rPr>
          <w:lang w:val="sr-Latn-CS"/>
        </w:rPr>
      </w:pPr>
      <w:r>
        <w:rPr>
          <w:lang w:val="sr-Latn-CS"/>
        </w:rPr>
        <w:t>Administrator.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Preduslovi:</w:t>
      </w:r>
    </w:p>
    <w:p w:rsidR="00AC4648" w:rsidRDefault="00CC2364" w:rsidP="000C37CD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Korisnik je </w:t>
      </w:r>
      <w:r w:rsidR="00FF10ED">
        <w:rPr>
          <w:lang w:val="sr-Latn-CS"/>
        </w:rPr>
        <w:t>prijavljen na platformu.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Osnovni tok:</w:t>
      </w:r>
    </w:p>
    <w:p w:rsidR="00AC4648" w:rsidRDefault="00FF10ED" w:rsidP="00C040F8">
      <w:pPr>
        <w:pStyle w:val="BodyText"/>
        <w:keepNext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</w:t>
      </w:r>
      <w:r w:rsidR="00511181">
        <w:rPr>
          <w:lang w:val="sr-Latn-CS"/>
        </w:rPr>
        <w:t>nik bira opciju za prikaz panela</w:t>
      </w:r>
      <w:r>
        <w:rPr>
          <w:lang w:val="sr-Latn-CS"/>
        </w:rPr>
        <w:t>.</w:t>
      </w:r>
    </w:p>
    <w:p w:rsidR="00FF10ED" w:rsidRDefault="00FF10ED" w:rsidP="00C040F8">
      <w:pPr>
        <w:pStyle w:val="BodyText"/>
        <w:keepNext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A2B0C">
        <w:rPr>
          <w:lang w:val="sr-Latn-CS"/>
        </w:rPr>
        <w:t>panelom (kategorije, gradovi, prijavljeni korisnici i postavljeni oglasi)</w:t>
      </w:r>
      <w:r>
        <w:rPr>
          <w:lang w:val="sr-Latn-CS"/>
        </w:rPr>
        <w:t>.</w:t>
      </w:r>
    </w:p>
    <w:p w:rsidR="00BE6AC6" w:rsidRDefault="00BE6AC6" w:rsidP="00C040F8">
      <w:pPr>
        <w:pStyle w:val="BodyText"/>
        <w:keepNext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Korisnik bira korisnički nalog koji želi da blokira, aktivirajući komandu </w:t>
      </w:r>
      <w:r w:rsidR="005E626E">
        <w:rPr>
          <w:i/>
          <w:iCs/>
        </w:rPr>
        <w:t>“X”</w:t>
      </w:r>
      <w:r>
        <w:rPr>
          <w:lang w:val="sr-Latn-CS"/>
        </w:rPr>
        <w:t>.</w:t>
      </w:r>
    </w:p>
    <w:p w:rsidR="00BE6AC6" w:rsidRDefault="00BE6AC6" w:rsidP="00C040F8">
      <w:pPr>
        <w:pStyle w:val="BodyText"/>
        <w:keepNext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Prikazuje se potvrda o blokiranju određenog korisničkog naloga.</w:t>
      </w:r>
    </w:p>
    <w:p w:rsidR="00BE6AC6" w:rsidRPr="00BE6AC6" w:rsidRDefault="00BE6AC6" w:rsidP="00C040F8">
      <w:pPr>
        <w:pStyle w:val="BodyText"/>
        <w:keepNext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:rsidR="00AC4648" w:rsidRDefault="00AC4648" w:rsidP="000C37CD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Izuzeci:</w:t>
      </w:r>
    </w:p>
    <w:p w:rsidR="00AC4648" w:rsidRDefault="00BE6AC6" w:rsidP="000C37CD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:rsidR="004713CE" w:rsidRDefault="00AC4648" w:rsidP="004713CE">
      <w:pPr>
        <w:pStyle w:val="BodyText"/>
        <w:keepNext/>
        <w:rPr>
          <w:lang w:val="sr-Latn-CS"/>
        </w:rPr>
      </w:pPr>
      <w:r>
        <w:rPr>
          <w:b/>
          <w:bCs/>
          <w:lang w:val="sr-Latn-CS"/>
        </w:rPr>
        <w:t>Posledice:</w:t>
      </w:r>
    </w:p>
    <w:p w:rsidR="007E0B43" w:rsidRDefault="00E27B34" w:rsidP="00DA1786">
      <w:pPr>
        <w:pStyle w:val="BodyText"/>
        <w:keepNext/>
        <w:rPr>
          <w:lang w:val="sr-Latn-CS"/>
        </w:rPr>
      </w:pPr>
      <w:r>
        <w:rPr>
          <w:lang w:val="sr-Latn-CS"/>
        </w:rPr>
        <w:t>Kor</w:t>
      </w:r>
      <w:r>
        <w:rPr>
          <w:lang w:val="sr-Latn-RS"/>
        </w:rPr>
        <w:t>isnički n</w:t>
      </w:r>
      <w:r w:rsidR="00F54BD7">
        <w:rPr>
          <w:lang w:val="sr-Latn-CS"/>
        </w:rPr>
        <w:t xml:space="preserve">alog blokiran od strane administratora platforme, više ne </w:t>
      </w:r>
      <w:bookmarkStart w:id="6" w:name="_GoBack"/>
      <w:bookmarkEnd w:id="6"/>
      <w:r w:rsidR="004F1657">
        <w:rPr>
          <w:lang w:val="sr-Latn-CS"/>
        </w:rPr>
        <w:t>postoji.</w:t>
      </w:r>
    </w:p>
    <w:p w:rsidR="006E5E1D" w:rsidRDefault="006E5E1D" w:rsidP="006E5E1D">
      <w:pPr>
        <w:pStyle w:val="Heading1"/>
        <w:rPr>
          <w:lang w:val="sr-Latn-CS"/>
        </w:rPr>
      </w:pPr>
      <w:bookmarkStart w:id="7" w:name="_Toc163018916"/>
      <w:r>
        <w:rPr>
          <w:lang w:val="sr-Latn-CS"/>
        </w:rPr>
        <w:t>Dodatni zahtevi</w:t>
      </w:r>
      <w:bookmarkEnd w:id="7"/>
    </w:p>
    <w:p w:rsidR="00834900" w:rsidRPr="003372D3" w:rsidRDefault="00132780" w:rsidP="00834900">
      <w:pPr>
        <w:pStyle w:val="Heading2"/>
        <w:rPr>
          <w:lang w:val="sr-Latn-CS"/>
        </w:rPr>
      </w:pPr>
      <w:bookmarkStart w:id="8" w:name="_Toc163018917"/>
      <w:r>
        <w:rPr>
          <w:lang w:val="sr-Latn-CS"/>
        </w:rPr>
        <w:t>Funkcionalnost</w:t>
      </w:r>
      <w:bookmarkEnd w:id="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8628B9" w:rsidRPr="008628B9" w:rsidRDefault="008628B9" w:rsidP="00706350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ne zahteva nikakve dodatne funkcionalnosti.</w:t>
      </w:r>
    </w:p>
    <w:p w:rsidR="00834900" w:rsidRPr="00706350" w:rsidRDefault="00706350" w:rsidP="00706350">
      <w:pPr>
        <w:pStyle w:val="Heading2"/>
        <w:rPr>
          <w:lang w:val="sr-Latn-CS"/>
        </w:rPr>
      </w:pPr>
      <w:r>
        <w:rPr>
          <w:lang w:val="sr-Latn-CS"/>
        </w:rPr>
        <w:t>Upotrebljivost</w:t>
      </w:r>
    </w:p>
    <w:p w:rsidR="00706350" w:rsidRDefault="0070635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 ili utiču na neki način na upotrebljivost sistema.</w:t>
      </w:r>
    </w:p>
    <w:p w:rsidR="001517F6" w:rsidRPr="00706350" w:rsidRDefault="001517F6" w:rsidP="00706350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706350" w:rsidRPr="00706350" w:rsidRDefault="00706350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će biti dizajniran tako da bude omogućeno jednostavno i intuitivno korišćenje bez potrebe za dodatnim uputstvima.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9" w:name="_Toc163018919"/>
      <w:r>
        <w:rPr>
          <w:lang w:val="sr-Latn-CS"/>
        </w:rPr>
        <w:t>Pouzdanost</w:t>
      </w:r>
      <w:bookmarkEnd w:id="9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706350" w:rsidRDefault="001517F6" w:rsidP="0070635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706350" w:rsidRPr="00706350" w:rsidRDefault="00706350" w:rsidP="00456A20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će biti dostupna 24h dnevno, 7 dana u nedelji. Vreme kada platforma nije dostupna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10" w:name="_Toc163018920"/>
      <w:r>
        <w:rPr>
          <w:lang w:val="sr-Latn-CS"/>
        </w:rPr>
        <w:t>Performanse</w:t>
      </w:r>
      <w:bookmarkEnd w:id="10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706350" w:rsidRDefault="001517F6" w:rsidP="0070635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706350" w:rsidRDefault="0070635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 platformi.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</w:t>
      </w:r>
      <w:r w:rsidR="00DA2716">
        <w:rPr>
          <w:lang w:val="sr-Latn-CS"/>
        </w:rPr>
        <w:t xml:space="preserve"> bazi podataka u cilju izvršenja</w:t>
      </w:r>
      <w:r>
        <w:rPr>
          <w:lang w:val="sr-Latn-CS"/>
        </w:rPr>
        <w:t xml:space="preserve"> nekog upita ne sme da </w:t>
      </w:r>
      <w:r w:rsidR="00DA2716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11" w:name="_Toc163018921"/>
      <w:r>
        <w:rPr>
          <w:lang w:val="sr-Latn-CS"/>
        </w:rPr>
        <w:t>Podrška i održavanje</w:t>
      </w:r>
      <w:bookmarkEnd w:id="1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AB407E" w:rsidRPr="00AB407E" w:rsidRDefault="00AB407E" w:rsidP="00AB407E">
      <w:pPr>
        <w:pStyle w:val="BodyText"/>
        <w:rPr>
          <w:lang w:val="sr-Latn-CS"/>
        </w:rPr>
      </w:pP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platforma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12" w:name="_Toc163018922"/>
      <w:r>
        <w:rPr>
          <w:lang w:val="sr-Latn-CS"/>
        </w:rPr>
        <w:t>Ograničenja</w:t>
      </w:r>
      <w:bookmarkEnd w:id="1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AB407E">
        <w:rPr>
          <w:lang w:val="sr-Latn-CS"/>
        </w:rPr>
        <w:t>i5</w:t>
      </w:r>
      <w:r>
        <w:rPr>
          <w:lang w:val="sr-Latn-CS"/>
        </w:rPr>
        <w:t xml:space="preserve"> i </w:t>
      </w:r>
      <w:r w:rsidR="00AB407E">
        <w:rPr>
          <w:lang w:val="sr-Latn-CS"/>
        </w:rPr>
        <w:t>8</w:t>
      </w:r>
      <w:r>
        <w:rPr>
          <w:lang w:val="sr-Latn-CS"/>
        </w:rPr>
        <w:t>GB RAM memorije.</w:t>
      </w:r>
    </w:p>
    <w:p w:rsidR="00AB407E" w:rsidRDefault="00AB407E" w:rsidP="00A8646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Tipovi </w:t>
      </w:r>
      <w:r>
        <w:rPr>
          <w:b/>
          <w:bCs/>
          <w:i/>
          <w:iCs/>
          <w:lang w:val="sr-Latn-CS"/>
        </w:rPr>
        <w:t>Web browser</w:t>
      </w:r>
      <w:r>
        <w:rPr>
          <w:b/>
          <w:bCs/>
          <w:lang w:val="sr-Latn-CS"/>
        </w:rPr>
        <w:t>-a:</w:t>
      </w:r>
    </w:p>
    <w:p w:rsidR="00834900" w:rsidRPr="00397DD2" w:rsidRDefault="00AB407E" w:rsidP="00DF5E7B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>
        <w:rPr>
          <w:b/>
          <w:bCs/>
          <w:lang w:val="sr-Latn-CS"/>
        </w:rPr>
        <w:t>LanTern</w:t>
      </w:r>
      <w:r>
        <w:rPr>
          <w:lang w:val="sr-Latn-CS"/>
        </w:rPr>
        <w:t xml:space="preserve"> </w:t>
      </w:r>
      <w:r>
        <w:rPr>
          <w:i/>
          <w:iCs/>
          <w:lang w:val="sr-Latn-CS"/>
        </w:rPr>
        <w:t>Web</w:t>
      </w:r>
      <w:r>
        <w:rPr>
          <w:lang w:val="sr-Latn-CS"/>
        </w:rPr>
        <w:t xml:space="preserve"> platforme će biti optimizovan za sledeće </w:t>
      </w:r>
      <w:r>
        <w:rPr>
          <w:i/>
          <w:iCs/>
          <w:lang w:val="sr-Latn-CS"/>
        </w:rPr>
        <w:t>Web browser</w:t>
      </w:r>
      <w:r>
        <w:rPr>
          <w:lang w:val="sr-Latn-CS"/>
        </w:rPr>
        <w:t xml:space="preserve">-e: </w:t>
      </w:r>
      <w:r w:rsidR="00005D7E">
        <w:rPr>
          <w:lang w:val="sr-Latn-CS"/>
        </w:rPr>
        <w:t>Microsoft Edge, Google Chrome, Mozilla Firefox.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99" w:rsidRDefault="001A4599">
      <w:r>
        <w:separator/>
      </w:r>
    </w:p>
  </w:endnote>
  <w:endnote w:type="continuationSeparator" w:id="0">
    <w:p w:rsidR="001A4599" w:rsidRDefault="001A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7" w:rsidRDefault="000F63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63C7" w:rsidRDefault="000F6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0F63C7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0F63C7" w:rsidRPr="003372D3" w:rsidRDefault="000F63C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0F63C7" w:rsidRPr="003372D3" w:rsidRDefault="000F63C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 xml:space="preserve"> </w:t>
          </w:r>
          <w:r>
            <w:rPr>
              <w:lang w:val="sr-Latn-CS"/>
            </w:rPr>
            <w:t>3STeam,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0F63C7" w:rsidRPr="003372D3" w:rsidRDefault="000F63C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9C7B9A"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 w:rsidR="009C7B9A"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0F63C7" w:rsidRPr="003372D3" w:rsidRDefault="000F63C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7" w:rsidRDefault="000F6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99" w:rsidRDefault="001A4599">
      <w:r>
        <w:separator/>
      </w:r>
    </w:p>
  </w:footnote>
  <w:footnote w:type="continuationSeparator" w:id="0">
    <w:p w:rsidR="001A4599" w:rsidRDefault="001A4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7" w:rsidRDefault="000F63C7">
    <w:pPr>
      <w:rPr>
        <w:sz w:val="24"/>
      </w:rPr>
    </w:pPr>
  </w:p>
  <w:p w:rsidR="000F63C7" w:rsidRDefault="000F63C7">
    <w:pPr>
      <w:pBdr>
        <w:top w:val="single" w:sz="6" w:space="1" w:color="auto"/>
      </w:pBdr>
      <w:rPr>
        <w:sz w:val="24"/>
      </w:rPr>
    </w:pPr>
  </w:p>
  <w:p w:rsidR="000F63C7" w:rsidRDefault="000F63C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3STeam</w:t>
    </w:r>
  </w:p>
  <w:p w:rsidR="000F63C7" w:rsidRDefault="000F63C7">
    <w:pPr>
      <w:pBdr>
        <w:bottom w:val="single" w:sz="6" w:space="1" w:color="auto"/>
      </w:pBdr>
      <w:jc w:val="right"/>
      <w:rPr>
        <w:sz w:val="24"/>
      </w:rPr>
    </w:pPr>
  </w:p>
  <w:p w:rsidR="000F63C7" w:rsidRDefault="000F6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63C7" w:rsidRPr="003372D3">
      <w:tc>
        <w:tcPr>
          <w:tcW w:w="6379" w:type="dxa"/>
        </w:tcPr>
        <w:p w:rsidR="000F63C7" w:rsidRPr="003372D3" w:rsidRDefault="000F63C7">
          <w:pPr>
            <w:rPr>
              <w:lang w:val="sr-Latn-CS"/>
            </w:rPr>
          </w:pPr>
          <w:r>
            <w:rPr>
              <w:lang w:val="sr-Latn-CS"/>
            </w:rPr>
            <w:t>LanTern</w:t>
          </w:r>
        </w:p>
      </w:tc>
      <w:tc>
        <w:tcPr>
          <w:tcW w:w="3179" w:type="dxa"/>
        </w:tcPr>
        <w:p w:rsidR="000F63C7" w:rsidRPr="003372D3" w:rsidRDefault="000F63C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</w:t>
          </w:r>
          <w:r>
            <w:rPr>
              <w:lang w:val="sr-Latn-CS"/>
            </w:rPr>
            <w:t xml:space="preserve">          1.1</w:t>
          </w:r>
        </w:p>
      </w:tc>
    </w:tr>
    <w:tr w:rsidR="000F63C7" w:rsidRPr="003372D3">
      <w:tc>
        <w:tcPr>
          <w:tcW w:w="6379" w:type="dxa"/>
        </w:tcPr>
        <w:p w:rsidR="000F63C7" w:rsidRPr="003372D3" w:rsidRDefault="000F63C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0F63C7" w:rsidRPr="003372D3" w:rsidRDefault="000F63C7" w:rsidP="00B55BB6">
          <w:pPr>
            <w:rPr>
              <w:lang w:val="sr-Latn-CS"/>
            </w:rPr>
          </w:pPr>
          <w:r>
            <w:rPr>
              <w:lang w:val="sr-Latn-CS"/>
            </w:rPr>
            <w:t xml:space="preserve">  Datum:  12.05.2021.</w:t>
          </w:r>
          <w:r w:rsidRPr="003372D3">
            <w:rPr>
              <w:lang w:val="sr-Latn-CS"/>
            </w:rPr>
            <w:t xml:space="preserve"> god.</w:t>
          </w:r>
        </w:p>
      </w:tc>
    </w:tr>
    <w:tr w:rsidR="000F63C7" w:rsidRPr="003372D3">
      <w:tc>
        <w:tcPr>
          <w:tcW w:w="9558" w:type="dxa"/>
          <w:gridSpan w:val="2"/>
        </w:tcPr>
        <w:p w:rsidR="000F63C7" w:rsidRPr="003372D3" w:rsidRDefault="000F63C7">
          <w:pPr>
            <w:rPr>
              <w:lang w:val="sr-Latn-CS"/>
            </w:rPr>
          </w:pPr>
          <w:r>
            <w:rPr>
              <w:lang w:val="sr-Latn-CS"/>
            </w:rPr>
            <w:t>3S-LanTern-04</w:t>
          </w:r>
        </w:p>
      </w:tc>
    </w:tr>
  </w:tbl>
  <w:p w:rsidR="000F63C7" w:rsidRPr="003372D3" w:rsidRDefault="000F63C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3C7" w:rsidRDefault="000F6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18AE"/>
    <w:multiLevelType w:val="hybridMultilevel"/>
    <w:tmpl w:val="247AA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E63E7"/>
    <w:multiLevelType w:val="hybridMultilevel"/>
    <w:tmpl w:val="AF224F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C3A01"/>
    <w:multiLevelType w:val="hybridMultilevel"/>
    <w:tmpl w:val="F0E66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75220A"/>
    <w:multiLevelType w:val="hybridMultilevel"/>
    <w:tmpl w:val="04626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D82DDC"/>
    <w:multiLevelType w:val="hybridMultilevel"/>
    <w:tmpl w:val="1C52F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4D4FCB"/>
    <w:multiLevelType w:val="hybridMultilevel"/>
    <w:tmpl w:val="D12C4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957DA"/>
    <w:multiLevelType w:val="hybridMultilevel"/>
    <w:tmpl w:val="FF6C6A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8800F0"/>
    <w:multiLevelType w:val="hybridMultilevel"/>
    <w:tmpl w:val="47D4F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CF1683"/>
    <w:multiLevelType w:val="hybridMultilevel"/>
    <w:tmpl w:val="BFDE1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265E32"/>
    <w:multiLevelType w:val="hybridMultilevel"/>
    <w:tmpl w:val="010EC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11DC"/>
    <w:multiLevelType w:val="hybridMultilevel"/>
    <w:tmpl w:val="AFD07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887F7C"/>
    <w:multiLevelType w:val="hybridMultilevel"/>
    <w:tmpl w:val="FFD4E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F66463"/>
    <w:multiLevelType w:val="hybridMultilevel"/>
    <w:tmpl w:val="C8700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295C09"/>
    <w:multiLevelType w:val="hybridMultilevel"/>
    <w:tmpl w:val="16BA39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264D9E"/>
    <w:multiLevelType w:val="hybridMultilevel"/>
    <w:tmpl w:val="D9CE4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6A09B2"/>
    <w:multiLevelType w:val="hybridMultilevel"/>
    <w:tmpl w:val="6A00DD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0B4D2D"/>
    <w:multiLevelType w:val="hybridMultilevel"/>
    <w:tmpl w:val="DB2EF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734969"/>
    <w:multiLevelType w:val="hybridMultilevel"/>
    <w:tmpl w:val="F0E66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7D091D"/>
    <w:multiLevelType w:val="hybridMultilevel"/>
    <w:tmpl w:val="BF52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E2789"/>
    <w:multiLevelType w:val="hybridMultilevel"/>
    <w:tmpl w:val="FFD4E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FF379E"/>
    <w:multiLevelType w:val="hybridMultilevel"/>
    <w:tmpl w:val="FD180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1B7451"/>
    <w:multiLevelType w:val="hybridMultilevel"/>
    <w:tmpl w:val="3984D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E2595"/>
    <w:multiLevelType w:val="hybridMultilevel"/>
    <w:tmpl w:val="FE78F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D323A2"/>
    <w:multiLevelType w:val="hybridMultilevel"/>
    <w:tmpl w:val="63F4E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351660"/>
    <w:multiLevelType w:val="hybridMultilevel"/>
    <w:tmpl w:val="31A86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930CD7"/>
    <w:multiLevelType w:val="hybridMultilevel"/>
    <w:tmpl w:val="8EFCC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4D510D"/>
    <w:multiLevelType w:val="hybridMultilevel"/>
    <w:tmpl w:val="8D4291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C01508"/>
    <w:multiLevelType w:val="hybridMultilevel"/>
    <w:tmpl w:val="D12C4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7175CC"/>
    <w:multiLevelType w:val="hybridMultilevel"/>
    <w:tmpl w:val="E2FEF0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0C29A9"/>
    <w:multiLevelType w:val="hybridMultilevel"/>
    <w:tmpl w:val="FD180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AA0150"/>
    <w:multiLevelType w:val="hybridMultilevel"/>
    <w:tmpl w:val="F75889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6BE45F3"/>
    <w:multiLevelType w:val="hybridMultilevel"/>
    <w:tmpl w:val="D9CE4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7AD3666"/>
    <w:multiLevelType w:val="hybridMultilevel"/>
    <w:tmpl w:val="71344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F322FB"/>
    <w:multiLevelType w:val="hybridMultilevel"/>
    <w:tmpl w:val="47EC95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5" w15:restartNumberingAfterBreak="0">
    <w:nsid w:val="7DED4031"/>
    <w:multiLevelType w:val="hybridMultilevel"/>
    <w:tmpl w:val="8EFCC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"/>
  </w:num>
  <w:num w:numId="3">
    <w:abstractNumId w:val="28"/>
  </w:num>
  <w:num w:numId="4">
    <w:abstractNumId w:val="7"/>
  </w:num>
  <w:num w:numId="5">
    <w:abstractNumId w:val="1"/>
  </w:num>
  <w:num w:numId="6">
    <w:abstractNumId w:val="22"/>
  </w:num>
  <w:num w:numId="7">
    <w:abstractNumId w:val="13"/>
  </w:num>
  <w:num w:numId="8">
    <w:abstractNumId w:val="4"/>
  </w:num>
  <w:num w:numId="9">
    <w:abstractNumId w:val="6"/>
  </w:num>
  <w:num w:numId="10">
    <w:abstractNumId w:val="30"/>
  </w:num>
  <w:num w:numId="11">
    <w:abstractNumId w:val="9"/>
  </w:num>
  <w:num w:numId="12">
    <w:abstractNumId w:val="25"/>
  </w:num>
  <w:num w:numId="13">
    <w:abstractNumId w:val="29"/>
  </w:num>
  <w:num w:numId="14">
    <w:abstractNumId w:val="14"/>
  </w:num>
  <w:num w:numId="15">
    <w:abstractNumId w:val="8"/>
  </w:num>
  <w:num w:numId="16">
    <w:abstractNumId w:val="12"/>
  </w:num>
  <w:num w:numId="17">
    <w:abstractNumId w:val="21"/>
  </w:num>
  <w:num w:numId="18">
    <w:abstractNumId w:val="32"/>
  </w:num>
  <w:num w:numId="19">
    <w:abstractNumId w:val="16"/>
  </w:num>
  <w:num w:numId="20">
    <w:abstractNumId w:val="10"/>
  </w:num>
  <w:num w:numId="21">
    <w:abstractNumId w:val="24"/>
  </w:num>
  <w:num w:numId="22">
    <w:abstractNumId w:val="18"/>
  </w:num>
  <w:num w:numId="23">
    <w:abstractNumId w:val="19"/>
  </w:num>
  <w:num w:numId="24">
    <w:abstractNumId w:val="31"/>
  </w:num>
  <w:num w:numId="25">
    <w:abstractNumId w:val="15"/>
  </w:num>
  <w:num w:numId="26">
    <w:abstractNumId w:val="0"/>
  </w:num>
  <w:num w:numId="27">
    <w:abstractNumId w:val="33"/>
  </w:num>
  <w:num w:numId="28">
    <w:abstractNumId w:val="5"/>
  </w:num>
  <w:num w:numId="29">
    <w:abstractNumId w:val="23"/>
  </w:num>
  <w:num w:numId="30">
    <w:abstractNumId w:val="26"/>
  </w:num>
  <w:num w:numId="31">
    <w:abstractNumId w:val="2"/>
  </w:num>
  <w:num w:numId="32">
    <w:abstractNumId w:val="27"/>
  </w:num>
  <w:num w:numId="33">
    <w:abstractNumId w:val="17"/>
  </w:num>
  <w:num w:numId="34">
    <w:abstractNumId w:val="35"/>
  </w:num>
  <w:num w:numId="35">
    <w:abstractNumId w:val="20"/>
  </w:num>
  <w:num w:numId="36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03377"/>
    <w:rsid w:val="00005D7E"/>
    <w:rsid w:val="00007E67"/>
    <w:rsid w:val="000134F3"/>
    <w:rsid w:val="000216C7"/>
    <w:rsid w:val="00023C95"/>
    <w:rsid w:val="00023EA4"/>
    <w:rsid w:val="00027346"/>
    <w:rsid w:val="00027DFA"/>
    <w:rsid w:val="00032C02"/>
    <w:rsid w:val="00032D25"/>
    <w:rsid w:val="000338B2"/>
    <w:rsid w:val="00035D9A"/>
    <w:rsid w:val="000366F2"/>
    <w:rsid w:val="00037080"/>
    <w:rsid w:val="00037B1A"/>
    <w:rsid w:val="00042E4A"/>
    <w:rsid w:val="00043E53"/>
    <w:rsid w:val="00047412"/>
    <w:rsid w:val="00051A7C"/>
    <w:rsid w:val="00055EB6"/>
    <w:rsid w:val="00057F51"/>
    <w:rsid w:val="000615B4"/>
    <w:rsid w:val="0006338E"/>
    <w:rsid w:val="00064332"/>
    <w:rsid w:val="00066C43"/>
    <w:rsid w:val="000731DF"/>
    <w:rsid w:val="00080F92"/>
    <w:rsid w:val="000817C9"/>
    <w:rsid w:val="00082A7C"/>
    <w:rsid w:val="00085963"/>
    <w:rsid w:val="000939AE"/>
    <w:rsid w:val="00094195"/>
    <w:rsid w:val="0009748D"/>
    <w:rsid w:val="00097F43"/>
    <w:rsid w:val="000A069E"/>
    <w:rsid w:val="000A267E"/>
    <w:rsid w:val="000A2DBA"/>
    <w:rsid w:val="000A3A08"/>
    <w:rsid w:val="000A47EA"/>
    <w:rsid w:val="000A47FF"/>
    <w:rsid w:val="000B1709"/>
    <w:rsid w:val="000B2C36"/>
    <w:rsid w:val="000B40AC"/>
    <w:rsid w:val="000C24D8"/>
    <w:rsid w:val="000C3678"/>
    <w:rsid w:val="000C37CD"/>
    <w:rsid w:val="000C3E0F"/>
    <w:rsid w:val="000C4B82"/>
    <w:rsid w:val="000C6A5F"/>
    <w:rsid w:val="000D178B"/>
    <w:rsid w:val="000D5718"/>
    <w:rsid w:val="000E4BFB"/>
    <w:rsid w:val="000E4D61"/>
    <w:rsid w:val="000E7A80"/>
    <w:rsid w:val="000E7EB4"/>
    <w:rsid w:val="000F26E0"/>
    <w:rsid w:val="000F4A62"/>
    <w:rsid w:val="000F63C7"/>
    <w:rsid w:val="000F66B3"/>
    <w:rsid w:val="00102DD9"/>
    <w:rsid w:val="001032CA"/>
    <w:rsid w:val="00104F1B"/>
    <w:rsid w:val="00106A10"/>
    <w:rsid w:val="00107ED0"/>
    <w:rsid w:val="00112218"/>
    <w:rsid w:val="00114E2C"/>
    <w:rsid w:val="00115AD9"/>
    <w:rsid w:val="00125F81"/>
    <w:rsid w:val="0013157C"/>
    <w:rsid w:val="00131D4C"/>
    <w:rsid w:val="00132780"/>
    <w:rsid w:val="00143087"/>
    <w:rsid w:val="00145189"/>
    <w:rsid w:val="00150CC1"/>
    <w:rsid w:val="00150E22"/>
    <w:rsid w:val="001517F6"/>
    <w:rsid w:val="00152824"/>
    <w:rsid w:val="00156CB7"/>
    <w:rsid w:val="00156D05"/>
    <w:rsid w:val="0016424A"/>
    <w:rsid w:val="0016755E"/>
    <w:rsid w:val="00167FDF"/>
    <w:rsid w:val="00177B09"/>
    <w:rsid w:val="001807C8"/>
    <w:rsid w:val="00186A45"/>
    <w:rsid w:val="00190105"/>
    <w:rsid w:val="0019357D"/>
    <w:rsid w:val="0019563A"/>
    <w:rsid w:val="00196F26"/>
    <w:rsid w:val="001A2B0C"/>
    <w:rsid w:val="001A3FC1"/>
    <w:rsid w:val="001A4599"/>
    <w:rsid w:val="001B5C65"/>
    <w:rsid w:val="001B6A48"/>
    <w:rsid w:val="001C38FB"/>
    <w:rsid w:val="001C5568"/>
    <w:rsid w:val="001C5F47"/>
    <w:rsid w:val="001D0890"/>
    <w:rsid w:val="001D3A1F"/>
    <w:rsid w:val="001D4B21"/>
    <w:rsid w:val="001E329E"/>
    <w:rsid w:val="001E3542"/>
    <w:rsid w:val="001E5849"/>
    <w:rsid w:val="001E7508"/>
    <w:rsid w:val="001F599E"/>
    <w:rsid w:val="001F663F"/>
    <w:rsid w:val="001F7D36"/>
    <w:rsid w:val="0020422A"/>
    <w:rsid w:val="00206198"/>
    <w:rsid w:val="00206E1F"/>
    <w:rsid w:val="00211E17"/>
    <w:rsid w:val="0021409C"/>
    <w:rsid w:val="00216426"/>
    <w:rsid w:val="002219FE"/>
    <w:rsid w:val="00225B05"/>
    <w:rsid w:val="002316B1"/>
    <w:rsid w:val="00233489"/>
    <w:rsid w:val="002334EB"/>
    <w:rsid w:val="00234684"/>
    <w:rsid w:val="00234A8F"/>
    <w:rsid w:val="00234AF2"/>
    <w:rsid w:val="002356A7"/>
    <w:rsid w:val="00251356"/>
    <w:rsid w:val="0025395B"/>
    <w:rsid w:val="00254064"/>
    <w:rsid w:val="00254CBE"/>
    <w:rsid w:val="00255A41"/>
    <w:rsid w:val="00256A37"/>
    <w:rsid w:val="00257062"/>
    <w:rsid w:val="00261927"/>
    <w:rsid w:val="00261C23"/>
    <w:rsid w:val="002649E9"/>
    <w:rsid w:val="00264EC4"/>
    <w:rsid w:val="002661F1"/>
    <w:rsid w:val="00270678"/>
    <w:rsid w:val="00272166"/>
    <w:rsid w:val="00272839"/>
    <w:rsid w:val="00273450"/>
    <w:rsid w:val="002747E4"/>
    <w:rsid w:val="00275247"/>
    <w:rsid w:val="00282E07"/>
    <w:rsid w:val="0028659E"/>
    <w:rsid w:val="002869EB"/>
    <w:rsid w:val="00287226"/>
    <w:rsid w:val="002922C4"/>
    <w:rsid w:val="00292D44"/>
    <w:rsid w:val="00294BBB"/>
    <w:rsid w:val="00294D16"/>
    <w:rsid w:val="002A5185"/>
    <w:rsid w:val="002A59C3"/>
    <w:rsid w:val="002A5E27"/>
    <w:rsid w:val="002A62A1"/>
    <w:rsid w:val="002A7107"/>
    <w:rsid w:val="002B0902"/>
    <w:rsid w:val="002B1944"/>
    <w:rsid w:val="002B3EED"/>
    <w:rsid w:val="002B4858"/>
    <w:rsid w:val="002B5424"/>
    <w:rsid w:val="002C12A7"/>
    <w:rsid w:val="002C2A11"/>
    <w:rsid w:val="002D008F"/>
    <w:rsid w:val="002D11BA"/>
    <w:rsid w:val="002D1319"/>
    <w:rsid w:val="002D5541"/>
    <w:rsid w:val="002E1608"/>
    <w:rsid w:val="002E1FA1"/>
    <w:rsid w:val="002E2FF4"/>
    <w:rsid w:val="002F6EEE"/>
    <w:rsid w:val="00303550"/>
    <w:rsid w:val="0031588A"/>
    <w:rsid w:val="00316206"/>
    <w:rsid w:val="00316FB7"/>
    <w:rsid w:val="00320F1C"/>
    <w:rsid w:val="00323038"/>
    <w:rsid w:val="003248E4"/>
    <w:rsid w:val="00331AE5"/>
    <w:rsid w:val="003356F6"/>
    <w:rsid w:val="003372D3"/>
    <w:rsid w:val="00340BB1"/>
    <w:rsid w:val="00340CEC"/>
    <w:rsid w:val="00347321"/>
    <w:rsid w:val="003548E4"/>
    <w:rsid w:val="00355E83"/>
    <w:rsid w:val="00357F01"/>
    <w:rsid w:val="00362FC3"/>
    <w:rsid w:val="00364AA5"/>
    <w:rsid w:val="00370634"/>
    <w:rsid w:val="00372D60"/>
    <w:rsid w:val="00373231"/>
    <w:rsid w:val="003820FD"/>
    <w:rsid w:val="003860D3"/>
    <w:rsid w:val="0039103B"/>
    <w:rsid w:val="00392827"/>
    <w:rsid w:val="00393DE2"/>
    <w:rsid w:val="00394C33"/>
    <w:rsid w:val="00396C76"/>
    <w:rsid w:val="00397DD2"/>
    <w:rsid w:val="003A2865"/>
    <w:rsid w:val="003A3338"/>
    <w:rsid w:val="003A45AF"/>
    <w:rsid w:val="003A60C6"/>
    <w:rsid w:val="003A620A"/>
    <w:rsid w:val="003B1702"/>
    <w:rsid w:val="003B4376"/>
    <w:rsid w:val="003B444E"/>
    <w:rsid w:val="003B6A97"/>
    <w:rsid w:val="003B7383"/>
    <w:rsid w:val="003D60F1"/>
    <w:rsid w:val="003D6A0C"/>
    <w:rsid w:val="003F0916"/>
    <w:rsid w:val="003F350A"/>
    <w:rsid w:val="00404DF5"/>
    <w:rsid w:val="004058B4"/>
    <w:rsid w:val="00407EF3"/>
    <w:rsid w:val="00410F5F"/>
    <w:rsid w:val="00411F0D"/>
    <w:rsid w:val="00417AEB"/>
    <w:rsid w:val="00420575"/>
    <w:rsid w:val="00430D0D"/>
    <w:rsid w:val="004423EA"/>
    <w:rsid w:val="00443122"/>
    <w:rsid w:val="00443C13"/>
    <w:rsid w:val="00443D08"/>
    <w:rsid w:val="00444B4C"/>
    <w:rsid w:val="00445A8C"/>
    <w:rsid w:val="004471DE"/>
    <w:rsid w:val="00447B32"/>
    <w:rsid w:val="004526F1"/>
    <w:rsid w:val="00456A20"/>
    <w:rsid w:val="00460783"/>
    <w:rsid w:val="00461500"/>
    <w:rsid w:val="00461DA4"/>
    <w:rsid w:val="004640BD"/>
    <w:rsid w:val="004713CE"/>
    <w:rsid w:val="00473B3E"/>
    <w:rsid w:val="00475FA0"/>
    <w:rsid w:val="00476722"/>
    <w:rsid w:val="004831AE"/>
    <w:rsid w:val="00485060"/>
    <w:rsid w:val="00491CC1"/>
    <w:rsid w:val="004927FB"/>
    <w:rsid w:val="00496DF8"/>
    <w:rsid w:val="004A4980"/>
    <w:rsid w:val="004A60FE"/>
    <w:rsid w:val="004B1840"/>
    <w:rsid w:val="004B3F06"/>
    <w:rsid w:val="004C1900"/>
    <w:rsid w:val="004C46A3"/>
    <w:rsid w:val="004D16F7"/>
    <w:rsid w:val="004D4C62"/>
    <w:rsid w:val="004E0725"/>
    <w:rsid w:val="004E4574"/>
    <w:rsid w:val="004E6C9A"/>
    <w:rsid w:val="004E6D3E"/>
    <w:rsid w:val="004F0EF9"/>
    <w:rsid w:val="004F14CD"/>
    <w:rsid w:val="004F1657"/>
    <w:rsid w:val="004F6FC8"/>
    <w:rsid w:val="00500DA2"/>
    <w:rsid w:val="00510550"/>
    <w:rsid w:val="00511181"/>
    <w:rsid w:val="00516D42"/>
    <w:rsid w:val="005211C2"/>
    <w:rsid w:val="005415D2"/>
    <w:rsid w:val="00542B8E"/>
    <w:rsid w:val="00545C01"/>
    <w:rsid w:val="005504AE"/>
    <w:rsid w:val="005541CB"/>
    <w:rsid w:val="00554241"/>
    <w:rsid w:val="00557A8D"/>
    <w:rsid w:val="0056002A"/>
    <w:rsid w:val="005613E4"/>
    <w:rsid w:val="00562041"/>
    <w:rsid w:val="005676B3"/>
    <w:rsid w:val="005703CD"/>
    <w:rsid w:val="00571FC4"/>
    <w:rsid w:val="005722A7"/>
    <w:rsid w:val="00583D2F"/>
    <w:rsid w:val="0058526F"/>
    <w:rsid w:val="00592EE9"/>
    <w:rsid w:val="005A0C22"/>
    <w:rsid w:val="005A21EC"/>
    <w:rsid w:val="005A2CCA"/>
    <w:rsid w:val="005A3F8C"/>
    <w:rsid w:val="005A56FC"/>
    <w:rsid w:val="005B4961"/>
    <w:rsid w:val="005C333A"/>
    <w:rsid w:val="005C4B28"/>
    <w:rsid w:val="005C65BC"/>
    <w:rsid w:val="005D021A"/>
    <w:rsid w:val="005D4262"/>
    <w:rsid w:val="005D467C"/>
    <w:rsid w:val="005E1391"/>
    <w:rsid w:val="005E626E"/>
    <w:rsid w:val="005E7F16"/>
    <w:rsid w:val="005F65B3"/>
    <w:rsid w:val="005F66AD"/>
    <w:rsid w:val="006011BE"/>
    <w:rsid w:val="0060371E"/>
    <w:rsid w:val="006049A0"/>
    <w:rsid w:val="006050A7"/>
    <w:rsid w:val="00605FCD"/>
    <w:rsid w:val="00611892"/>
    <w:rsid w:val="00613D7A"/>
    <w:rsid w:val="00631C6F"/>
    <w:rsid w:val="0063291D"/>
    <w:rsid w:val="00634BE4"/>
    <w:rsid w:val="0063574A"/>
    <w:rsid w:val="00636FC9"/>
    <w:rsid w:val="00640291"/>
    <w:rsid w:val="006444EA"/>
    <w:rsid w:val="00645B75"/>
    <w:rsid w:val="00646CCF"/>
    <w:rsid w:val="006517AA"/>
    <w:rsid w:val="00652502"/>
    <w:rsid w:val="00653205"/>
    <w:rsid w:val="00653B18"/>
    <w:rsid w:val="00655063"/>
    <w:rsid w:val="00656421"/>
    <w:rsid w:val="00657139"/>
    <w:rsid w:val="00660B84"/>
    <w:rsid w:val="00660E79"/>
    <w:rsid w:val="006619A2"/>
    <w:rsid w:val="00662CF6"/>
    <w:rsid w:val="00663219"/>
    <w:rsid w:val="00663BB8"/>
    <w:rsid w:val="00665DBD"/>
    <w:rsid w:val="006718E9"/>
    <w:rsid w:val="00671ED3"/>
    <w:rsid w:val="00673F3B"/>
    <w:rsid w:val="00677488"/>
    <w:rsid w:val="00677CC3"/>
    <w:rsid w:val="0068211A"/>
    <w:rsid w:val="00684F99"/>
    <w:rsid w:val="00686570"/>
    <w:rsid w:val="00690883"/>
    <w:rsid w:val="0069445A"/>
    <w:rsid w:val="006A621E"/>
    <w:rsid w:val="006A6A4C"/>
    <w:rsid w:val="006B01E6"/>
    <w:rsid w:val="006B0392"/>
    <w:rsid w:val="006B3D8F"/>
    <w:rsid w:val="006B485D"/>
    <w:rsid w:val="006B6C97"/>
    <w:rsid w:val="006C2F57"/>
    <w:rsid w:val="006D147E"/>
    <w:rsid w:val="006D2FE2"/>
    <w:rsid w:val="006D6429"/>
    <w:rsid w:val="006E0A81"/>
    <w:rsid w:val="006E4AEC"/>
    <w:rsid w:val="006E5E1D"/>
    <w:rsid w:val="006E67F8"/>
    <w:rsid w:val="006F37E4"/>
    <w:rsid w:val="006F71B2"/>
    <w:rsid w:val="006F7AF9"/>
    <w:rsid w:val="0070239F"/>
    <w:rsid w:val="00703147"/>
    <w:rsid w:val="00705464"/>
    <w:rsid w:val="007061AB"/>
    <w:rsid w:val="00706350"/>
    <w:rsid w:val="007107D8"/>
    <w:rsid w:val="007107F4"/>
    <w:rsid w:val="00712834"/>
    <w:rsid w:val="00715456"/>
    <w:rsid w:val="00716C93"/>
    <w:rsid w:val="0072355C"/>
    <w:rsid w:val="00723D7F"/>
    <w:rsid w:val="0072534A"/>
    <w:rsid w:val="00732741"/>
    <w:rsid w:val="007349F7"/>
    <w:rsid w:val="00734D17"/>
    <w:rsid w:val="00737D68"/>
    <w:rsid w:val="00737FD8"/>
    <w:rsid w:val="00743729"/>
    <w:rsid w:val="007449C8"/>
    <w:rsid w:val="00744D25"/>
    <w:rsid w:val="0074590A"/>
    <w:rsid w:val="00746DE5"/>
    <w:rsid w:val="00747294"/>
    <w:rsid w:val="007500A0"/>
    <w:rsid w:val="0075136C"/>
    <w:rsid w:val="00751D4E"/>
    <w:rsid w:val="0075359F"/>
    <w:rsid w:val="00753747"/>
    <w:rsid w:val="00754062"/>
    <w:rsid w:val="007563C2"/>
    <w:rsid w:val="007616F9"/>
    <w:rsid w:val="00763367"/>
    <w:rsid w:val="00765153"/>
    <w:rsid w:val="007651EE"/>
    <w:rsid w:val="007744EC"/>
    <w:rsid w:val="00774C13"/>
    <w:rsid w:val="007773D6"/>
    <w:rsid w:val="00780BB0"/>
    <w:rsid w:val="00785A86"/>
    <w:rsid w:val="00786068"/>
    <w:rsid w:val="007864FF"/>
    <w:rsid w:val="00790697"/>
    <w:rsid w:val="00792D6C"/>
    <w:rsid w:val="0079569D"/>
    <w:rsid w:val="00796121"/>
    <w:rsid w:val="007A2758"/>
    <w:rsid w:val="007A40D6"/>
    <w:rsid w:val="007A6C93"/>
    <w:rsid w:val="007B2DDC"/>
    <w:rsid w:val="007B4A8B"/>
    <w:rsid w:val="007B7E3D"/>
    <w:rsid w:val="007C4972"/>
    <w:rsid w:val="007C574A"/>
    <w:rsid w:val="007C6B66"/>
    <w:rsid w:val="007D0FEB"/>
    <w:rsid w:val="007D2AF3"/>
    <w:rsid w:val="007E0B43"/>
    <w:rsid w:val="007E4582"/>
    <w:rsid w:val="007E55E7"/>
    <w:rsid w:val="007E7B95"/>
    <w:rsid w:val="007E7CEC"/>
    <w:rsid w:val="007F0B38"/>
    <w:rsid w:val="007F381A"/>
    <w:rsid w:val="008028C5"/>
    <w:rsid w:val="00803F1B"/>
    <w:rsid w:val="0080416B"/>
    <w:rsid w:val="00804367"/>
    <w:rsid w:val="0080714F"/>
    <w:rsid w:val="00807BEB"/>
    <w:rsid w:val="00810B61"/>
    <w:rsid w:val="00812C17"/>
    <w:rsid w:val="00813A08"/>
    <w:rsid w:val="00825A86"/>
    <w:rsid w:val="00834900"/>
    <w:rsid w:val="00836281"/>
    <w:rsid w:val="008511BD"/>
    <w:rsid w:val="0085286D"/>
    <w:rsid w:val="00853A9C"/>
    <w:rsid w:val="0085492E"/>
    <w:rsid w:val="00857A00"/>
    <w:rsid w:val="008628B9"/>
    <w:rsid w:val="008636DA"/>
    <w:rsid w:val="00873F51"/>
    <w:rsid w:val="00875400"/>
    <w:rsid w:val="00880A81"/>
    <w:rsid w:val="00885A38"/>
    <w:rsid w:val="008959BA"/>
    <w:rsid w:val="00895A45"/>
    <w:rsid w:val="00896622"/>
    <w:rsid w:val="008A071B"/>
    <w:rsid w:val="008B2237"/>
    <w:rsid w:val="008B3C5B"/>
    <w:rsid w:val="008B48B9"/>
    <w:rsid w:val="008C2280"/>
    <w:rsid w:val="008C3413"/>
    <w:rsid w:val="008D40CE"/>
    <w:rsid w:val="008F1A83"/>
    <w:rsid w:val="008F4688"/>
    <w:rsid w:val="008F63EE"/>
    <w:rsid w:val="008F6548"/>
    <w:rsid w:val="008F74FD"/>
    <w:rsid w:val="009029D5"/>
    <w:rsid w:val="0090327F"/>
    <w:rsid w:val="009050E0"/>
    <w:rsid w:val="009075F6"/>
    <w:rsid w:val="009104CF"/>
    <w:rsid w:val="00915F93"/>
    <w:rsid w:val="00921E9E"/>
    <w:rsid w:val="00926D4A"/>
    <w:rsid w:val="009304E2"/>
    <w:rsid w:val="00930725"/>
    <w:rsid w:val="00932297"/>
    <w:rsid w:val="00933687"/>
    <w:rsid w:val="0094190A"/>
    <w:rsid w:val="009436EC"/>
    <w:rsid w:val="009458D3"/>
    <w:rsid w:val="00946092"/>
    <w:rsid w:val="00947544"/>
    <w:rsid w:val="00950400"/>
    <w:rsid w:val="00951CE7"/>
    <w:rsid w:val="009547A0"/>
    <w:rsid w:val="009548A8"/>
    <w:rsid w:val="0095579F"/>
    <w:rsid w:val="00962138"/>
    <w:rsid w:val="009662F3"/>
    <w:rsid w:val="009667D4"/>
    <w:rsid w:val="00967902"/>
    <w:rsid w:val="00967A0F"/>
    <w:rsid w:val="0097266A"/>
    <w:rsid w:val="009734F9"/>
    <w:rsid w:val="00981EEF"/>
    <w:rsid w:val="009835A5"/>
    <w:rsid w:val="00987788"/>
    <w:rsid w:val="009A291F"/>
    <w:rsid w:val="009A4B83"/>
    <w:rsid w:val="009B2233"/>
    <w:rsid w:val="009B3AA3"/>
    <w:rsid w:val="009B4BAB"/>
    <w:rsid w:val="009B6B55"/>
    <w:rsid w:val="009C19F8"/>
    <w:rsid w:val="009C2679"/>
    <w:rsid w:val="009C3260"/>
    <w:rsid w:val="009C6B72"/>
    <w:rsid w:val="009C7B9A"/>
    <w:rsid w:val="009D0E58"/>
    <w:rsid w:val="009D265C"/>
    <w:rsid w:val="009D5ECD"/>
    <w:rsid w:val="009E0239"/>
    <w:rsid w:val="009E3EB3"/>
    <w:rsid w:val="009E5514"/>
    <w:rsid w:val="009F235A"/>
    <w:rsid w:val="009F2784"/>
    <w:rsid w:val="009F45FE"/>
    <w:rsid w:val="009F501E"/>
    <w:rsid w:val="009F61E4"/>
    <w:rsid w:val="00A0283E"/>
    <w:rsid w:val="00A03AEC"/>
    <w:rsid w:val="00A03CE8"/>
    <w:rsid w:val="00A12200"/>
    <w:rsid w:val="00A12CE0"/>
    <w:rsid w:val="00A14154"/>
    <w:rsid w:val="00A16613"/>
    <w:rsid w:val="00A214E0"/>
    <w:rsid w:val="00A2756B"/>
    <w:rsid w:val="00A27FDC"/>
    <w:rsid w:val="00A30846"/>
    <w:rsid w:val="00A31621"/>
    <w:rsid w:val="00A31797"/>
    <w:rsid w:val="00A34890"/>
    <w:rsid w:val="00A4014E"/>
    <w:rsid w:val="00A41683"/>
    <w:rsid w:val="00A42B31"/>
    <w:rsid w:val="00A458A5"/>
    <w:rsid w:val="00A50954"/>
    <w:rsid w:val="00A55444"/>
    <w:rsid w:val="00A55605"/>
    <w:rsid w:val="00A612D4"/>
    <w:rsid w:val="00A621F5"/>
    <w:rsid w:val="00A6276A"/>
    <w:rsid w:val="00A62A6D"/>
    <w:rsid w:val="00A65B24"/>
    <w:rsid w:val="00A73270"/>
    <w:rsid w:val="00A763B7"/>
    <w:rsid w:val="00A82910"/>
    <w:rsid w:val="00A840BD"/>
    <w:rsid w:val="00A8617A"/>
    <w:rsid w:val="00A8646C"/>
    <w:rsid w:val="00A86D7A"/>
    <w:rsid w:val="00A87065"/>
    <w:rsid w:val="00A9094F"/>
    <w:rsid w:val="00A91356"/>
    <w:rsid w:val="00A9361C"/>
    <w:rsid w:val="00A96F35"/>
    <w:rsid w:val="00AA1231"/>
    <w:rsid w:val="00AA7102"/>
    <w:rsid w:val="00AA75E8"/>
    <w:rsid w:val="00AB407E"/>
    <w:rsid w:val="00AB730D"/>
    <w:rsid w:val="00AC1C1F"/>
    <w:rsid w:val="00AC30FC"/>
    <w:rsid w:val="00AC4648"/>
    <w:rsid w:val="00AC5E0A"/>
    <w:rsid w:val="00AD00FE"/>
    <w:rsid w:val="00AD0F0E"/>
    <w:rsid w:val="00AD17B6"/>
    <w:rsid w:val="00AD4655"/>
    <w:rsid w:val="00AD6234"/>
    <w:rsid w:val="00AE05D6"/>
    <w:rsid w:val="00AE32B9"/>
    <w:rsid w:val="00AE38C8"/>
    <w:rsid w:val="00AE7920"/>
    <w:rsid w:val="00AE7F26"/>
    <w:rsid w:val="00AF19B4"/>
    <w:rsid w:val="00AF5D9B"/>
    <w:rsid w:val="00AF6332"/>
    <w:rsid w:val="00AF6B06"/>
    <w:rsid w:val="00AF7F69"/>
    <w:rsid w:val="00B109E4"/>
    <w:rsid w:val="00B32C5A"/>
    <w:rsid w:val="00B35C29"/>
    <w:rsid w:val="00B3706D"/>
    <w:rsid w:val="00B40836"/>
    <w:rsid w:val="00B46D71"/>
    <w:rsid w:val="00B46DCA"/>
    <w:rsid w:val="00B52DCA"/>
    <w:rsid w:val="00B54697"/>
    <w:rsid w:val="00B55BB6"/>
    <w:rsid w:val="00B62B49"/>
    <w:rsid w:val="00B64431"/>
    <w:rsid w:val="00B6470C"/>
    <w:rsid w:val="00B66612"/>
    <w:rsid w:val="00B6695E"/>
    <w:rsid w:val="00B70376"/>
    <w:rsid w:val="00B71F0B"/>
    <w:rsid w:val="00B73309"/>
    <w:rsid w:val="00B7517C"/>
    <w:rsid w:val="00B849B5"/>
    <w:rsid w:val="00B87D3B"/>
    <w:rsid w:val="00B87EDD"/>
    <w:rsid w:val="00B90A84"/>
    <w:rsid w:val="00B93B67"/>
    <w:rsid w:val="00B947EE"/>
    <w:rsid w:val="00BA03E9"/>
    <w:rsid w:val="00BA556F"/>
    <w:rsid w:val="00BA6F79"/>
    <w:rsid w:val="00BA7932"/>
    <w:rsid w:val="00BB0E8F"/>
    <w:rsid w:val="00BB20E3"/>
    <w:rsid w:val="00BB2AEF"/>
    <w:rsid w:val="00BB60CB"/>
    <w:rsid w:val="00BC0D10"/>
    <w:rsid w:val="00BC2229"/>
    <w:rsid w:val="00BC4506"/>
    <w:rsid w:val="00BC48CC"/>
    <w:rsid w:val="00BD34DF"/>
    <w:rsid w:val="00BD62EA"/>
    <w:rsid w:val="00BE1CFF"/>
    <w:rsid w:val="00BE3638"/>
    <w:rsid w:val="00BE4412"/>
    <w:rsid w:val="00BE58CB"/>
    <w:rsid w:val="00BE6AC6"/>
    <w:rsid w:val="00BF1090"/>
    <w:rsid w:val="00BF265F"/>
    <w:rsid w:val="00BF4ABC"/>
    <w:rsid w:val="00BF4F79"/>
    <w:rsid w:val="00BF5FC1"/>
    <w:rsid w:val="00C032FC"/>
    <w:rsid w:val="00C040F8"/>
    <w:rsid w:val="00C05046"/>
    <w:rsid w:val="00C05BB4"/>
    <w:rsid w:val="00C15178"/>
    <w:rsid w:val="00C1701E"/>
    <w:rsid w:val="00C17918"/>
    <w:rsid w:val="00C206AF"/>
    <w:rsid w:val="00C2312D"/>
    <w:rsid w:val="00C23F99"/>
    <w:rsid w:val="00C25372"/>
    <w:rsid w:val="00C26A1D"/>
    <w:rsid w:val="00C37D20"/>
    <w:rsid w:val="00C41BC2"/>
    <w:rsid w:val="00C44BC7"/>
    <w:rsid w:val="00C46328"/>
    <w:rsid w:val="00C464C8"/>
    <w:rsid w:val="00C503E4"/>
    <w:rsid w:val="00C549E0"/>
    <w:rsid w:val="00C6276D"/>
    <w:rsid w:val="00C630DD"/>
    <w:rsid w:val="00C64574"/>
    <w:rsid w:val="00C66764"/>
    <w:rsid w:val="00C70FD1"/>
    <w:rsid w:val="00C710C1"/>
    <w:rsid w:val="00C725EA"/>
    <w:rsid w:val="00C80DA1"/>
    <w:rsid w:val="00C83DEF"/>
    <w:rsid w:val="00C9046D"/>
    <w:rsid w:val="00C92A15"/>
    <w:rsid w:val="00C93680"/>
    <w:rsid w:val="00C93B71"/>
    <w:rsid w:val="00C96F37"/>
    <w:rsid w:val="00CA58C5"/>
    <w:rsid w:val="00CA5E5F"/>
    <w:rsid w:val="00CA62F9"/>
    <w:rsid w:val="00CB0BA1"/>
    <w:rsid w:val="00CB17FD"/>
    <w:rsid w:val="00CB30AA"/>
    <w:rsid w:val="00CB4307"/>
    <w:rsid w:val="00CB4EC9"/>
    <w:rsid w:val="00CB636B"/>
    <w:rsid w:val="00CC1066"/>
    <w:rsid w:val="00CC2364"/>
    <w:rsid w:val="00CD023F"/>
    <w:rsid w:val="00CD5F0B"/>
    <w:rsid w:val="00CD6D22"/>
    <w:rsid w:val="00CF2AB8"/>
    <w:rsid w:val="00CF30D2"/>
    <w:rsid w:val="00D00311"/>
    <w:rsid w:val="00D03394"/>
    <w:rsid w:val="00D10250"/>
    <w:rsid w:val="00D14007"/>
    <w:rsid w:val="00D20F4E"/>
    <w:rsid w:val="00D21A8C"/>
    <w:rsid w:val="00D23F66"/>
    <w:rsid w:val="00D255A0"/>
    <w:rsid w:val="00D270AF"/>
    <w:rsid w:val="00D27246"/>
    <w:rsid w:val="00D30057"/>
    <w:rsid w:val="00D304B4"/>
    <w:rsid w:val="00D35F59"/>
    <w:rsid w:val="00D402FD"/>
    <w:rsid w:val="00D44844"/>
    <w:rsid w:val="00D44A47"/>
    <w:rsid w:val="00D451A0"/>
    <w:rsid w:val="00D51800"/>
    <w:rsid w:val="00D51930"/>
    <w:rsid w:val="00D548ED"/>
    <w:rsid w:val="00D54FFC"/>
    <w:rsid w:val="00D62AEA"/>
    <w:rsid w:val="00D6656F"/>
    <w:rsid w:val="00D6715A"/>
    <w:rsid w:val="00D67D2B"/>
    <w:rsid w:val="00D7252F"/>
    <w:rsid w:val="00D74804"/>
    <w:rsid w:val="00D77D96"/>
    <w:rsid w:val="00D8094F"/>
    <w:rsid w:val="00D8528B"/>
    <w:rsid w:val="00DA1786"/>
    <w:rsid w:val="00DA2716"/>
    <w:rsid w:val="00DA6266"/>
    <w:rsid w:val="00DA7C06"/>
    <w:rsid w:val="00DC06E6"/>
    <w:rsid w:val="00DC784E"/>
    <w:rsid w:val="00DD0501"/>
    <w:rsid w:val="00DD1770"/>
    <w:rsid w:val="00DD197C"/>
    <w:rsid w:val="00DD205A"/>
    <w:rsid w:val="00DD4C2E"/>
    <w:rsid w:val="00DE1460"/>
    <w:rsid w:val="00DE3098"/>
    <w:rsid w:val="00DE3C0B"/>
    <w:rsid w:val="00DE3CC5"/>
    <w:rsid w:val="00DE518F"/>
    <w:rsid w:val="00DE6E84"/>
    <w:rsid w:val="00DE7DE0"/>
    <w:rsid w:val="00DF2DD9"/>
    <w:rsid w:val="00DF4E36"/>
    <w:rsid w:val="00DF5E7B"/>
    <w:rsid w:val="00E01AFB"/>
    <w:rsid w:val="00E061BD"/>
    <w:rsid w:val="00E07D0E"/>
    <w:rsid w:val="00E15A22"/>
    <w:rsid w:val="00E177E4"/>
    <w:rsid w:val="00E27B34"/>
    <w:rsid w:val="00E31DC7"/>
    <w:rsid w:val="00E413FE"/>
    <w:rsid w:val="00E41E1D"/>
    <w:rsid w:val="00E42090"/>
    <w:rsid w:val="00E42910"/>
    <w:rsid w:val="00E44283"/>
    <w:rsid w:val="00E5055D"/>
    <w:rsid w:val="00E534CF"/>
    <w:rsid w:val="00E55045"/>
    <w:rsid w:val="00E56D63"/>
    <w:rsid w:val="00E57195"/>
    <w:rsid w:val="00E604E6"/>
    <w:rsid w:val="00E64102"/>
    <w:rsid w:val="00E6783D"/>
    <w:rsid w:val="00E71999"/>
    <w:rsid w:val="00E80404"/>
    <w:rsid w:val="00E905AF"/>
    <w:rsid w:val="00E934AD"/>
    <w:rsid w:val="00E93B7C"/>
    <w:rsid w:val="00E973C3"/>
    <w:rsid w:val="00EA3C3E"/>
    <w:rsid w:val="00EA77D3"/>
    <w:rsid w:val="00EB10DF"/>
    <w:rsid w:val="00EB4EDA"/>
    <w:rsid w:val="00EB56BC"/>
    <w:rsid w:val="00EB6DD7"/>
    <w:rsid w:val="00EC6C27"/>
    <w:rsid w:val="00ED147A"/>
    <w:rsid w:val="00ED1FFE"/>
    <w:rsid w:val="00ED34CE"/>
    <w:rsid w:val="00EE1DEF"/>
    <w:rsid w:val="00EE56F0"/>
    <w:rsid w:val="00EF77A9"/>
    <w:rsid w:val="00F02B6F"/>
    <w:rsid w:val="00F06298"/>
    <w:rsid w:val="00F105CA"/>
    <w:rsid w:val="00F12283"/>
    <w:rsid w:val="00F220C7"/>
    <w:rsid w:val="00F275C1"/>
    <w:rsid w:val="00F31591"/>
    <w:rsid w:val="00F3323F"/>
    <w:rsid w:val="00F3503E"/>
    <w:rsid w:val="00F4297B"/>
    <w:rsid w:val="00F52010"/>
    <w:rsid w:val="00F5488F"/>
    <w:rsid w:val="00F54BD7"/>
    <w:rsid w:val="00F60CD9"/>
    <w:rsid w:val="00F6331E"/>
    <w:rsid w:val="00F673F4"/>
    <w:rsid w:val="00F6773B"/>
    <w:rsid w:val="00F70F8C"/>
    <w:rsid w:val="00F81021"/>
    <w:rsid w:val="00F83BEE"/>
    <w:rsid w:val="00F8455A"/>
    <w:rsid w:val="00F93061"/>
    <w:rsid w:val="00FA037F"/>
    <w:rsid w:val="00FA2C44"/>
    <w:rsid w:val="00FA4BA7"/>
    <w:rsid w:val="00FA532B"/>
    <w:rsid w:val="00FA57D9"/>
    <w:rsid w:val="00FB0638"/>
    <w:rsid w:val="00FC0CC0"/>
    <w:rsid w:val="00FC13E7"/>
    <w:rsid w:val="00FC3383"/>
    <w:rsid w:val="00FC4A5D"/>
    <w:rsid w:val="00FC7429"/>
    <w:rsid w:val="00FD098A"/>
    <w:rsid w:val="00FD2014"/>
    <w:rsid w:val="00FD2525"/>
    <w:rsid w:val="00FD3B8E"/>
    <w:rsid w:val="00FD44D0"/>
    <w:rsid w:val="00FD7BE1"/>
    <w:rsid w:val="00FD7DAB"/>
    <w:rsid w:val="00FE5AF7"/>
    <w:rsid w:val="00FF10ED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C0827F-20B3-495F-845F-7A579AE9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6D6429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306</TotalTime>
  <Pages>19</Pages>
  <Words>2896</Words>
  <Characters>16510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Microsoft account</cp:lastModifiedBy>
  <cp:revision>180</cp:revision>
  <cp:lastPrinted>1899-12-31T23:00:00Z</cp:lastPrinted>
  <dcterms:created xsi:type="dcterms:W3CDTF">2021-04-04T17:05:00Z</dcterms:created>
  <dcterms:modified xsi:type="dcterms:W3CDTF">2021-05-15T10:52:00Z</dcterms:modified>
</cp:coreProperties>
</file>